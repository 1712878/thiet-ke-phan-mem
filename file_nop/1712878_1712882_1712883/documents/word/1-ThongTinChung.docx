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5FBE3" w14:textId="77777777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A77F84">
        <w:rPr>
          <w:lang w:val="en-US"/>
        </w:rPr>
        <w:t>Hệ thống quản lý thư viện</w:t>
      </w:r>
    </w:p>
    <w:p w14:paraId="39FD176B" w14:textId="77777777" w:rsidR="000665DD" w:rsidRDefault="000665DD" w:rsidP="000665DD"/>
    <w:p w14:paraId="3D78498D" w14:textId="77777777" w:rsidR="000665DD" w:rsidRDefault="000665DD" w:rsidP="000665DD"/>
    <w:p w14:paraId="4AAA6C5B" w14:textId="4FF14E84" w:rsidR="000665DD" w:rsidRDefault="000665DD" w:rsidP="000665DD">
      <w:pPr>
        <w:pStyle w:val="Heading1"/>
      </w:pPr>
      <w:r>
        <w:t>Môi trường phát triển ứng dụng:</w:t>
      </w:r>
      <w:r w:rsidR="00A77F84">
        <w:rPr>
          <w:lang w:val="en-US"/>
        </w:rPr>
        <w:t xml:space="preserve"> </w:t>
      </w:r>
      <w:r w:rsidR="006F32C8">
        <w:rPr>
          <w:lang w:val="en-US"/>
        </w:rPr>
        <w:t>Desktop</w:t>
      </w:r>
    </w:p>
    <w:p w14:paraId="070BB980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67D82031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7"/>
        <w:gridCol w:w="1056"/>
        <w:gridCol w:w="2762"/>
        <w:gridCol w:w="1529"/>
        <w:gridCol w:w="3364"/>
      </w:tblGrid>
      <w:tr w:rsidR="00A77F84" w14:paraId="2D787967" w14:textId="77777777" w:rsidTr="009018BC">
        <w:tc>
          <w:tcPr>
            <w:tcW w:w="757" w:type="dxa"/>
          </w:tcPr>
          <w:p w14:paraId="6957D695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14:paraId="69D009B6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762" w:type="dxa"/>
          </w:tcPr>
          <w:p w14:paraId="6D11876C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29" w:type="dxa"/>
          </w:tcPr>
          <w:p w14:paraId="5485212F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364" w:type="dxa"/>
          </w:tcPr>
          <w:p w14:paraId="1256F818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A77F84" w14:paraId="2258D947" w14:textId="77777777" w:rsidTr="009018BC">
        <w:tc>
          <w:tcPr>
            <w:tcW w:w="757" w:type="dxa"/>
          </w:tcPr>
          <w:p w14:paraId="01D61F3E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0E793131" w14:textId="77777777" w:rsidR="000665DD" w:rsidRPr="00A77F84" w:rsidRDefault="00A77F8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1712878</w:t>
            </w:r>
          </w:p>
        </w:tc>
        <w:tc>
          <w:tcPr>
            <w:tcW w:w="2762" w:type="dxa"/>
          </w:tcPr>
          <w:p w14:paraId="5A60E9F6" w14:textId="77777777" w:rsidR="000665DD" w:rsidRPr="00A77F84" w:rsidRDefault="00A77F8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Thọ Tuấn</w:t>
            </w:r>
          </w:p>
        </w:tc>
        <w:tc>
          <w:tcPr>
            <w:tcW w:w="1529" w:type="dxa"/>
          </w:tcPr>
          <w:p w14:paraId="52FC65F2" w14:textId="77777777" w:rsidR="000665DD" w:rsidRDefault="000665DD" w:rsidP="000279E6">
            <w:pPr>
              <w:spacing w:before="120" w:after="120"/>
            </w:pPr>
          </w:p>
        </w:tc>
        <w:tc>
          <w:tcPr>
            <w:tcW w:w="3364" w:type="dxa"/>
          </w:tcPr>
          <w:p w14:paraId="37DFDE1D" w14:textId="77777777" w:rsidR="000665DD" w:rsidRPr="00A77F84" w:rsidRDefault="00ED0223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A77F84" w:rsidRPr="001D5FAA">
                <w:rPr>
                  <w:rStyle w:val="Hyperlink"/>
                  <w:lang w:val="en-US"/>
                </w:rPr>
                <w:t>1712878@student.hcmus.edu.vn</w:t>
              </w:r>
            </w:hyperlink>
          </w:p>
        </w:tc>
      </w:tr>
      <w:tr w:rsidR="00A77F84" w14:paraId="65272B9F" w14:textId="77777777" w:rsidTr="009018BC">
        <w:tc>
          <w:tcPr>
            <w:tcW w:w="757" w:type="dxa"/>
          </w:tcPr>
          <w:p w14:paraId="45942AFF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14:paraId="604246EF" w14:textId="77777777" w:rsidR="000665DD" w:rsidRPr="00A77F84" w:rsidRDefault="00A77F8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1712882</w:t>
            </w:r>
          </w:p>
        </w:tc>
        <w:tc>
          <w:tcPr>
            <w:tcW w:w="2762" w:type="dxa"/>
          </w:tcPr>
          <w:p w14:paraId="69A837E8" w14:textId="77777777" w:rsidR="000665DD" w:rsidRPr="00A77F84" w:rsidRDefault="00A77F8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Thanh Tùng</w:t>
            </w:r>
          </w:p>
        </w:tc>
        <w:tc>
          <w:tcPr>
            <w:tcW w:w="1529" w:type="dxa"/>
          </w:tcPr>
          <w:p w14:paraId="7575AD7F" w14:textId="77777777" w:rsidR="000665DD" w:rsidRDefault="000665DD" w:rsidP="000279E6">
            <w:pPr>
              <w:spacing w:before="120" w:after="120"/>
            </w:pPr>
          </w:p>
        </w:tc>
        <w:tc>
          <w:tcPr>
            <w:tcW w:w="3364" w:type="dxa"/>
          </w:tcPr>
          <w:p w14:paraId="3E8DE8C2" w14:textId="77777777" w:rsidR="000665DD" w:rsidRPr="00A77F84" w:rsidRDefault="00ED0223" w:rsidP="000279E6">
            <w:pPr>
              <w:spacing w:before="120" w:after="120"/>
              <w:rPr>
                <w:lang w:val="en-US"/>
              </w:rPr>
            </w:pPr>
            <w:hyperlink r:id="rId8" w:history="1">
              <w:r w:rsidR="00A77F84" w:rsidRPr="001D5FAA">
                <w:rPr>
                  <w:rStyle w:val="Hyperlink"/>
                  <w:lang w:val="en-US"/>
                </w:rPr>
                <w:t>1712882@student.hcmus.edu.vn</w:t>
              </w:r>
            </w:hyperlink>
          </w:p>
        </w:tc>
      </w:tr>
      <w:tr w:rsidR="00A77F84" w14:paraId="5BD6E23D" w14:textId="77777777" w:rsidTr="009018BC">
        <w:tc>
          <w:tcPr>
            <w:tcW w:w="757" w:type="dxa"/>
          </w:tcPr>
          <w:p w14:paraId="2AC1681A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6" w:type="dxa"/>
          </w:tcPr>
          <w:p w14:paraId="58C37227" w14:textId="77777777" w:rsidR="000665DD" w:rsidRPr="00A77F84" w:rsidRDefault="00A77F8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1712883</w:t>
            </w:r>
          </w:p>
        </w:tc>
        <w:tc>
          <w:tcPr>
            <w:tcW w:w="2762" w:type="dxa"/>
          </w:tcPr>
          <w:p w14:paraId="5CFF31A9" w14:textId="77777777" w:rsidR="000665DD" w:rsidRPr="00A77F84" w:rsidRDefault="00A77F8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Thanh Tùng</w:t>
            </w:r>
          </w:p>
        </w:tc>
        <w:tc>
          <w:tcPr>
            <w:tcW w:w="1529" w:type="dxa"/>
          </w:tcPr>
          <w:p w14:paraId="45210506" w14:textId="77777777" w:rsidR="000665DD" w:rsidRDefault="000665DD" w:rsidP="000279E6">
            <w:pPr>
              <w:spacing w:before="120" w:after="120"/>
            </w:pPr>
          </w:p>
        </w:tc>
        <w:tc>
          <w:tcPr>
            <w:tcW w:w="3364" w:type="dxa"/>
          </w:tcPr>
          <w:p w14:paraId="1ECA8ED9" w14:textId="77777777" w:rsidR="000665DD" w:rsidRPr="00A77F84" w:rsidRDefault="00ED0223" w:rsidP="000279E6">
            <w:pPr>
              <w:spacing w:before="120" w:after="120"/>
              <w:rPr>
                <w:lang w:val="en-US"/>
              </w:rPr>
            </w:pPr>
            <w:hyperlink r:id="rId9" w:history="1">
              <w:r w:rsidR="009018BC" w:rsidRPr="001D5FAA">
                <w:rPr>
                  <w:rStyle w:val="Hyperlink"/>
                  <w:lang w:val="en-US"/>
                </w:rPr>
                <w:t>1712883@student.hcmus.edu.vn</w:t>
              </w:r>
            </w:hyperlink>
          </w:p>
        </w:tc>
      </w:tr>
    </w:tbl>
    <w:p w14:paraId="5DB21BF8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14E7E2D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EF5511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344E5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5AE7D4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208070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903286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932F25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2876FC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0D841B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35EFA0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DABC86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232C3D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08F2AE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F6EA58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D2222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275561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A755A7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56930" w14:textId="77777777" w:rsidR="00ED0223" w:rsidRDefault="00ED0223">
      <w:r>
        <w:separator/>
      </w:r>
    </w:p>
  </w:endnote>
  <w:endnote w:type="continuationSeparator" w:id="0">
    <w:p w14:paraId="5B57B19F" w14:textId="77777777" w:rsidR="00ED0223" w:rsidRDefault="00ED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0AD22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750DD93" wp14:editId="145109BA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7EB3A9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7CEB0" w14:textId="77777777" w:rsidR="00ED0223" w:rsidRDefault="00ED0223">
      <w:r>
        <w:separator/>
      </w:r>
    </w:p>
  </w:footnote>
  <w:footnote w:type="continuationSeparator" w:id="0">
    <w:p w14:paraId="1FD2D8F6" w14:textId="77777777" w:rsidR="00ED0223" w:rsidRDefault="00ED0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9F8CF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332E1BE4" wp14:editId="0AF0BED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D1BDD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0D5FCBF" wp14:editId="3C4DFF8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EADC4B" w14:textId="77777777" w:rsidR="003701D7" w:rsidRDefault="003701D7" w:rsidP="003701D7">
    <w:pPr>
      <w:pStyle w:val="Title"/>
      <w:rPr>
        <w:lang w:val="en-US"/>
      </w:rPr>
    </w:pPr>
  </w:p>
  <w:p w14:paraId="5711DA79" w14:textId="77777777" w:rsidR="003B1A2B" w:rsidRPr="003B1A2B" w:rsidRDefault="003B1A2B" w:rsidP="003B1A2B">
    <w:pPr>
      <w:rPr>
        <w:lang w:val="en-US"/>
      </w:rPr>
    </w:pPr>
  </w:p>
  <w:p w14:paraId="62F73AC2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A5C80"/>
    <w:rsid w:val="004B7CC9"/>
    <w:rsid w:val="004E21B2"/>
    <w:rsid w:val="004E4257"/>
    <w:rsid w:val="005802A5"/>
    <w:rsid w:val="006257BE"/>
    <w:rsid w:val="006855DC"/>
    <w:rsid w:val="006E420F"/>
    <w:rsid w:val="006E56E2"/>
    <w:rsid w:val="006F32C8"/>
    <w:rsid w:val="007338F6"/>
    <w:rsid w:val="00744990"/>
    <w:rsid w:val="007A1DE8"/>
    <w:rsid w:val="007F21C9"/>
    <w:rsid w:val="008243D9"/>
    <w:rsid w:val="008F5FAF"/>
    <w:rsid w:val="009018BC"/>
    <w:rsid w:val="00984338"/>
    <w:rsid w:val="0099744F"/>
    <w:rsid w:val="009B2AFC"/>
    <w:rsid w:val="009F47F5"/>
    <w:rsid w:val="00A50B60"/>
    <w:rsid w:val="00A544E7"/>
    <w:rsid w:val="00A638EF"/>
    <w:rsid w:val="00A77F84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ED0223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A0F901"/>
  <w15:docId w15:val="{50ADA8F9-2980-4C03-AEDA-D5285515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A77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712882@student.hcmus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712878@student.hcmus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1712883@student.hcmus.edu.v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Tho Tuan</cp:lastModifiedBy>
  <cp:revision>9</cp:revision>
  <cp:lastPrinted>2013-12-07T15:54:00Z</cp:lastPrinted>
  <dcterms:created xsi:type="dcterms:W3CDTF">2013-10-13T11:23:00Z</dcterms:created>
  <dcterms:modified xsi:type="dcterms:W3CDTF">2020-06-22T14:37:00Z</dcterms:modified>
</cp:coreProperties>
</file>