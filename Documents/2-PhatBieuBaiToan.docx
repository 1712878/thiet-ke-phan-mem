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A6D97" w:rsidR="003548A8" w:rsidP="003548A8" w:rsidRDefault="003548A8" w14:paraId="3071925D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1008D4D4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3DD970BA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59C673C0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2D5360F9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72BBEA39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2E158EA2" w14:textId="77777777">
      <w:pPr>
        <w:rPr>
          <w:rFonts w:ascii="Arial" w:hAnsi="Arial" w:cs="Arial"/>
          <w:lang w:val="en-US"/>
        </w:rPr>
      </w:pPr>
    </w:p>
    <w:p w:rsidRPr="00BA6D97" w:rsidR="003548A8" w:rsidP="003548A8" w:rsidRDefault="003548A8" w14:paraId="0C0DB57F" w14:textId="77777777">
      <w:pPr>
        <w:rPr>
          <w:rFonts w:ascii="Arial" w:hAnsi="Arial" w:cs="Arial"/>
          <w:lang w:val="en-US"/>
        </w:rPr>
      </w:pPr>
    </w:p>
    <w:p w:rsidRPr="00BA6D97" w:rsidR="00D234F3" w:rsidP="007A1DE8" w:rsidRDefault="007A1DE8" w14:paraId="04F8780C" w14:textId="77777777">
      <w:pPr>
        <w:pStyle w:val="Title"/>
        <w:jc w:val="right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Phát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biểu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bài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toán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 w:rsidR="008C007F">
        <w:rPr>
          <w:rFonts w:cs="Arial"/>
          <w:color w:val="0000FF"/>
          <w:lang w:val="en-US"/>
        </w:rPr>
        <w:t>Hệ</w:t>
      </w:r>
      <w:proofErr w:type="spellEnd"/>
      <w:r w:rsidRPr="00BA6D97" w:rsidR="008C007F">
        <w:rPr>
          <w:rFonts w:cs="Arial"/>
          <w:color w:val="0000FF"/>
          <w:lang w:val="en-US"/>
        </w:rPr>
        <w:t xml:space="preserve"> </w:t>
      </w:r>
      <w:proofErr w:type="spellStart"/>
      <w:r w:rsidRPr="00BA6D97" w:rsidR="008C007F">
        <w:rPr>
          <w:rFonts w:cs="Arial"/>
          <w:color w:val="0000FF"/>
          <w:lang w:val="en-US"/>
        </w:rPr>
        <w:t>thống</w:t>
      </w:r>
      <w:proofErr w:type="spellEnd"/>
      <w:r w:rsidRPr="00BA6D97" w:rsidR="008C007F">
        <w:rPr>
          <w:rFonts w:cs="Arial"/>
          <w:color w:val="0000FF"/>
          <w:lang w:val="en-US"/>
        </w:rPr>
        <w:t xml:space="preserve"> </w:t>
      </w:r>
      <w:proofErr w:type="spellStart"/>
      <w:r w:rsidRPr="00BA6D97" w:rsidR="008C007F">
        <w:rPr>
          <w:rFonts w:cs="Arial"/>
          <w:color w:val="0000FF"/>
          <w:lang w:val="en-US"/>
        </w:rPr>
        <w:t>quản</w:t>
      </w:r>
      <w:proofErr w:type="spellEnd"/>
      <w:r w:rsidRPr="00BA6D97" w:rsidR="008C007F">
        <w:rPr>
          <w:rFonts w:cs="Arial"/>
          <w:color w:val="0000FF"/>
          <w:lang w:val="en-US"/>
        </w:rPr>
        <w:t xml:space="preserve"> </w:t>
      </w:r>
      <w:proofErr w:type="spellStart"/>
      <w:r w:rsidRPr="00BA6D97" w:rsidR="008C007F">
        <w:rPr>
          <w:rFonts w:cs="Arial"/>
          <w:color w:val="0000FF"/>
          <w:lang w:val="en-US"/>
        </w:rPr>
        <w:t>lý</w:t>
      </w:r>
      <w:proofErr w:type="spellEnd"/>
      <w:r w:rsidRPr="00BA6D97" w:rsidR="008C007F">
        <w:rPr>
          <w:rFonts w:cs="Arial"/>
          <w:color w:val="0000FF"/>
          <w:lang w:val="en-US"/>
        </w:rPr>
        <w:t xml:space="preserve"> </w:t>
      </w:r>
      <w:proofErr w:type="spellStart"/>
      <w:r w:rsidRPr="00BA6D97" w:rsidR="008C007F">
        <w:rPr>
          <w:rFonts w:cs="Arial"/>
          <w:color w:val="0000FF"/>
          <w:lang w:val="en-US"/>
        </w:rPr>
        <w:t>thư</w:t>
      </w:r>
      <w:proofErr w:type="spellEnd"/>
      <w:r w:rsidRPr="00BA6D97" w:rsidR="008C007F">
        <w:rPr>
          <w:rFonts w:cs="Arial"/>
          <w:color w:val="0000FF"/>
          <w:lang w:val="en-US"/>
        </w:rPr>
        <w:t xml:space="preserve"> </w:t>
      </w:r>
      <w:proofErr w:type="spellStart"/>
      <w:r w:rsidRPr="00BA6D97" w:rsidR="008C007F">
        <w:rPr>
          <w:rFonts w:cs="Arial"/>
          <w:color w:val="0000FF"/>
          <w:lang w:val="en-US"/>
        </w:rPr>
        <w:t>viện</w:t>
      </w:r>
      <w:proofErr w:type="spellEnd"/>
    </w:p>
    <w:p w:rsidRPr="00BA6D97" w:rsidR="007A1DE8" w:rsidP="007A1DE8" w:rsidRDefault="007A1DE8" w14:paraId="4B220C98" w14:textId="77777777">
      <w:pPr>
        <w:rPr>
          <w:rFonts w:ascii="Arial" w:hAnsi="Arial" w:cs="Arial"/>
          <w:lang w:val="en-US"/>
        </w:rPr>
      </w:pPr>
    </w:p>
    <w:p w:rsidRPr="00BA6D97" w:rsidR="007A1DE8" w:rsidP="007A1DE8" w:rsidRDefault="007A1DE8" w14:paraId="744A11CF" w14:textId="51D57545">
      <w:pPr>
        <w:jc w:val="right"/>
        <w:rPr>
          <w:rFonts w:ascii="Arial" w:hAnsi="Arial" w:cs="Arial"/>
          <w:sz w:val="34"/>
          <w:szCs w:val="34"/>
          <w:lang w:val="en-US"/>
        </w:rPr>
      </w:pPr>
      <w:r w:rsidRPr="287B896E" w:rsidR="007A1DE8">
        <w:rPr>
          <w:rFonts w:ascii="Arial" w:hAnsi="Arial" w:cs="Arial"/>
          <w:sz w:val="34"/>
          <w:szCs w:val="34"/>
          <w:lang w:val="en-US"/>
        </w:rPr>
        <w:t xml:space="preserve">Version </w:t>
      </w:r>
      <w:r w:rsidRPr="287B896E" w:rsidR="661FB296">
        <w:rPr>
          <w:rFonts w:ascii="Arial" w:hAnsi="Arial" w:cs="Arial"/>
          <w:color w:val="0000FF"/>
          <w:sz w:val="34"/>
          <w:szCs w:val="34"/>
          <w:lang w:val="en-US"/>
        </w:rPr>
        <w:t>3</w:t>
      </w:r>
      <w:r w:rsidRPr="287B896E" w:rsidR="008C007F">
        <w:rPr>
          <w:rFonts w:ascii="Arial" w:hAnsi="Arial" w:cs="Arial"/>
          <w:color w:val="0000FF"/>
          <w:sz w:val="34"/>
          <w:szCs w:val="34"/>
          <w:lang w:val="en-US"/>
        </w:rPr>
        <w:t>.0</w:t>
      </w:r>
    </w:p>
    <w:p w:rsidRPr="00BA6D97" w:rsidR="00D234F3" w:rsidRDefault="00D234F3" w14:paraId="589A364C" w14:textId="77777777">
      <w:pPr>
        <w:pStyle w:val="Title"/>
        <w:jc w:val="both"/>
        <w:rPr>
          <w:rFonts w:cs="Arial"/>
          <w:lang w:val="en-US"/>
        </w:rPr>
      </w:pPr>
    </w:p>
    <w:p w:rsidRPr="00BA6D97" w:rsidR="003548A8" w:rsidP="003548A8" w:rsidRDefault="003548A8" w14:paraId="2F21E471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42458CEE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013C640D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04D6F52F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4588B0DD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27F5FABE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22A10731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169DB72C" w14:textId="77777777">
      <w:pPr>
        <w:rPr>
          <w:rFonts w:ascii="Arial" w:hAnsi="Arial" w:cs="Arial"/>
          <w:lang w:val="en-US"/>
        </w:rPr>
      </w:pPr>
    </w:p>
    <w:p w:rsidRPr="00BA6D97" w:rsidR="00301562" w:rsidP="003548A8" w:rsidRDefault="00301562" w14:paraId="3B88DAB1" w14:textId="77777777">
      <w:pPr>
        <w:rPr>
          <w:rFonts w:ascii="Arial" w:hAnsi="Arial" w:cs="Arial"/>
          <w:lang w:val="en-US"/>
        </w:rPr>
      </w:pPr>
    </w:p>
    <w:p w:rsidRPr="00BA6D97" w:rsidR="003548A8" w:rsidP="003548A8" w:rsidRDefault="003548A8" w14:paraId="0C3A8BA0" w14:textId="77777777">
      <w:pPr>
        <w:rPr>
          <w:rFonts w:ascii="Arial" w:hAnsi="Arial" w:cs="Arial"/>
          <w:lang w:val="en-US"/>
        </w:rPr>
      </w:pPr>
    </w:p>
    <w:p w:rsidRPr="00BA6D97" w:rsidR="003548A8" w:rsidP="003548A8" w:rsidRDefault="003548A8" w14:paraId="3D0B2C00" w14:textId="77777777">
      <w:pPr>
        <w:rPr>
          <w:rFonts w:ascii="Arial" w:hAnsi="Arial" w:cs="Arial"/>
          <w:lang w:val="en-US"/>
        </w:rPr>
      </w:pPr>
    </w:p>
    <w:p w:rsidRPr="00BA6D97" w:rsidR="003548A8" w:rsidP="003548A8" w:rsidRDefault="003548A8" w14:paraId="70A3E2A6" w14:textId="77777777">
      <w:pPr>
        <w:rPr>
          <w:rFonts w:ascii="Arial" w:hAnsi="Arial" w:cs="Arial"/>
          <w:lang w:val="en-US"/>
        </w:rPr>
      </w:pPr>
    </w:p>
    <w:p w:rsidRPr="00BA6D97" w:rsidR="003548A8" w:rsidP="003548A8" w:rsidRDefault="003548A8" w14:paraId="5A3AF4A9" w14:textId="77777777">
      <w:pPr>
        <w:rPr>
          <w:rFonts w:ascii="Arial" w:hAnsi="Arial" w:cs="Arial"/>
          <w:lang w:val="en-US"/>
        </w:rPr>
      </w:pPr>
    </w:p>
    <w:p w:rsidRPr="00BA6D97" w:rsidR="003548A8" w:rsidP="003548A8" w:rsidRDefault="003548A8" w14:paraId="22C8E910" w14:textId="77777777">
      <w:pPr>
        <w:rPr>
          <w:rFonts w:ascii="Arial" w:hAnsi="Arial" w:cs="Arial"/>
          <w:lang w:val="en-US"/>
        </w:rPr>
      </w:pPr>
    </w:p>
    <w:p w:rsidRPr="00BA6D97" w:rsidR="003548A8" w:rsidP="003548A8" w:rsidRDefault="003548A8" w14:paraId="10A1D359" w14:textId="77777777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BA6D97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BA6D97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BA6D97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BA6D97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BA6D97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BA6D97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BA6D97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BA6D97">
        <w:rPr>
          <w:rFonts w:ascii="Arial" w:hAnsi="Arial" w:cs="Arial"/>
          <w:sz w:val="30"/>
          <w:szCs w:val="30"/>
          <w:lang w:val="en-US"/>
        </w:rPr>
        <w:t>:</w:t>
      </w:r>
    </w:p>
    <w:p w:rsidRPr="00BA6D97" w:rsidR="003548A8" w:rsidP="003548A8" w:rsidRDefault="008C007F" w14:paraId="2B35AA37" w14:textId="7777777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1712878 –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Thọ</w:t>
      </w:r>
      <w:proofErr w:type="spellEnd"/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Tuấn</w:t>
      </w:r>
      <w:proofErr w:type="spellEnd"/>
    </w:p>
    <w:p w:rsidRPr="00BA6D97" w:rsidR="003548A8" w:rsidP="003548A8" w:rsidRDefault="008C007F" w14:paraId="44CFD240" w14:textId="7777777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1712882 –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 Thanh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Tùng</w:t>
      </w:r>
      <w:proofErr w:type="spellEnd"/>
    </w:p>
    <w:p w:rsidRPr="00BA6D97" w:rsidR="00DC363E" w:rsidP="003548A8" w:rsidRDefault="008C007F" w14:paraId="4F24F71B" w14:textId="77777777">
      <w:pPr>
        <w:jc w:val="center"/>
        <w:rPr>
          <w:rFonts w:ascii="Arial" w:hAnsi="Arial" w:cs="Arial"/>
          <w:sz w:val="30"/>
          <w:szCs w:val="30"/>
          <w:lang w:val="en-US"/>
        </w:rPr>
        <w:sectPr w:rsidRPr="00BA6D97" w:rsidR="00DC363E" w:rsidSect="00301562">
          <w:headerReference w:type="default" r:id="rId8"/>
          <w:footerReference w:type="default" r:id="rId9"/>
          <w:pgSz w:w="11907" w:h="16839" w:orient="portrait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1712883 –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Pr="00BA6D97">
        <w:rPr>
          <w:rFonts w:ascii="Arial" w:hAnsi="Arial" w:cs="Arial"/>
          <w:color w:val="0000FF"/>
          <w:sz w:val="30"/>
          <w:szCs w:val="30"/>
          <w:lang w:val="en-US"/>
        </w:rPr>
        <w:t xml:space="preserve"> Thanh </w:t>
      </w:r>
      <w:proofErr w:type="spellStart"/>
      <w:r w:rsidRPr="00BA6D97">
        <w:rPr>
          <w:rFonts w:ascii="Arial" w:hAnsi="Arial" w:cs="Arial"/>
          <w:color w:val="0000FF"/>
          <w:sz w:val="30"/>
          <w:szCs w:val="30"/>
          <w:lang w:val="en-US"/>
        </w:rPr>
        <w:t>Tùng</w:t>
      </w:r>
      <w:proofErr w:type="spellEnd"/>
    </w:p>
    <w:p w:rsidRPr="00BA6D97" w:rsidR="007A1DE8" w:rsidP="007A1DE8" w:rsidRDefault="007A1DE8" w14:paraId="58289A81" w14:textId="77777777">
      <w:pPr>
        <w:spacing w:line="240" w:lineRule="auto"/>
        <w:jc w:val="center"/>
        <w:rPr>
          <w:rFonts w:ascii="Arial" w:hAnsi="Arial" w:eastAsia="SimSun" w:cs="Arial"/>
          <w:b/>
          <w:sz w:val="36"/>
          <w:lang w:val="en-US"/>
        </w:rPr>
      </w:pPr>
      <w:proofErr w:type="spellStart"/>
      <w:r w:rsidRPr="00BA6D97">
        <w:rPr>
          <w:rFonts w:ascii="Arial" w:hAnsi="Arial" w:eastAsia="SimSun" w:cs="Arial"/>
          <w:b/>
          <w:sz w:val="36"/>
          <w:lang w:val="en-US"/>
        </w:rPr>
        <w:lastRenderedPageBreak/>
        <w:t>Bảng</w:t>
      </w:r>
      <w:proofErr w:type="spellEnd"/>
      <w:r w:rsidRPr="00BA6D97">
        <w:rPr>
          <w:rFonts w:ascii="Arial" w:hAnsi="Arial" w:eastAsia="SimSun" w:cs="Arial"/>
          <w:b/>
          <w:sz w:val="36"/>
          <w:lang w:val="en-US"/>
        </w:rPr>
        <w:t xml:space="preserve"> </w:t>
      </w:r>
      <w:proofErr w:type="spellStart"/>
      <w:r w:rsidRPr="00BA6D97">
        <w:rPr>
          <w:rFonts w:ascii="Arial" w:hAnsi="Arial" w:eastAsia="SimSun" w:cs="Arial"/>
          <w:b/>
          <w:sz w:val="36"/>
          <w:lang w:val="en-US"/>
        </w:rPr>
        <w:t>ghi</w:t>
      </w:r>
      <w:proofErr w:type="spellEnd"/>
      <w:r w:rsidRPr="00BA6D97">
        <w:rPr>
          <w:rFonts w:ascii="Arial" w:hAnsi="Arial" w:eastAsia="SimSun" w:cs="Arial"/>
          <w:b/>
          <w:sz w:val="36"/>
          <w:lang w:val="en-US"/>
        </w:rPr>
        <w:t xml:space="preserve"> </w:t>
      </w:r>
      <w:proofErr w:type="spellStart"/>
      <w:r w:rsidRPr="00BA6D97">
        <w:rPr>
          <w:rFonts w:ascii="Arial" w:hAnsi="Arial" w:eastAsia="SimSun" w:cs="Arial"/>
          <w:b/>
          <w:sz w:val="36"/>
          <w:lang w:val="en-US"/>
        </w:rPr>
        <w:t>nhận</w:t>
      </w:r>
      <w:proofErr w:type="spellEnd"/>
      <w:r w:rsidRPr="00BA6D97">
        <w:rPr>
          <w:rFonts w:ascii="Arial" w:hAnsi="Arial" w:eastAsia="SimSun" w:cs="Arial"/>
          <w:b/>
          <w:sz w:val="36"/>
          <w:lang w:val="en-US"/>
        </w:rPr>
        <w:t xml:space="preserve"> </w:t>
      </w:r>
      <w:proofErr w:type="spellStart"/>
      <w:r w:rsidRPr="00BA6D97">
        <w:rPr>
          <w:rFonts w:ascii="Arial" w:hAnsi="Arial" w:eastAsia="SimSun" w:cs="Arial"/>
          <w:b/>
          <w:sz w:val="36"/>
          <w:lang w:val="en-US"/>
        </w:rPr>
        <w:t>thay</w:t>
      </w:r>
      <w:proofErr w:type="spellEnd"/>
      <w:r w:rsidRPr="00BA6D97">
        <w:rPr>
          <w:rFonts w:ascii="Arial" w:hAnsi="Arial" w:eastAsia="SimSun" w:cs="Arial"/>
          <w:b/>
          <w:sz w:val="36"/>
          <w:lang w:val="en-US"/>
        </w:rPr>
        <w:t xml:space="preserve"> </w:t>
      </w:r>
      <w:proofErr w:type="spellStart"/>
      <w:r w:rsidRPr="00BA6D97">
        <w:rPr>
          <w:rFonts w:ascii="Arial" w:hAnsi="Arial" w:eastAsia="SimSun" w:cs="Arial"/>
          <w:b/>
          <w:sz w:val="36"/>
          <w:lang w:val="en-US"/>
        </w:rPr>
        <w:t>đổi</w:t>
      </w:r>
      <w:proofErr w:type="spellEnd"/>
      <w:r w:rsidRPr="00BA6D97">
        <w:rPr>
          <w:rFonts w:ascii="Arial" w:hAnsi="Arial" w:eastAsia="SimSun" w:cs="Arial"/>
          <w:b/>
          <w:sz w:val="36"/>
          <w:lang w:val="en-US"/>
        </w:rPr>
        <w:t xml:space="preserve"> </w:t>
      </w:r>
      <w:proofErr w:type="spellStart"/>
      <w:r w:rsidRPr="00BA6D97">
        <w:rPr>
          <w:rFonts w:ascii="Arial" w:hAnsi="Arial" w:eastAsia="SimSun" w:cs="Arial"/>
          <w:b/>
          <w:sz w:val="36"/>
          <w:lang w:val="en-US"/>
        </w:rPr>
        <w:t>tài</w:t>
      </w:r>
      <w:proofErr w:type="spellEnd"/>
      <w:r w:rsidRPr="00BA6D97">
        <w:rPr>
          <w:rFonts w:ascii="Arial" w:hAnsi="Arial" w:eastAsia="SimSun" w:cs="Arial"/>
          <w:b/>
          <w:sz w:val="36"/>
          <w:lang w:val="en-US"/>
        </w:rPr>
        <w:t xml:space="preserve"> </w:t>
      </w:r>
      <w:proofErr w:type="spellStart"/>
      <w:r w:rsidRPr="00BA6D97">
        <w:rPr>
          <w:rFonts w:ascii="Arial" w:hAnsi="Arial" w:eastAsia="SimSun" w:cs="Arial"/>
          <w:b/>
          <w:sz w:val="36"/>
          <w:lang w:val="en-US"/>
        </w:rPr>
        <w:t>liệu</w:t>
      </w:r>
      <w:proofErr w:type="spellEnd"/>
      <w:r w:rsidRPr="00BA6D97" w:rsidR="0099744F">
        <w:rPr>
          <w:rFonts w:ascii="Arial" w:hAnsi="Arial" w:eastAsia="SimSun" w:cs="Arial"/>
          <w:b/>
          <w:sz w:val="36"/>
          <w:lang w:val="en-US"/>
        </w:rPr>
        <w:t xml:space="preserve"> </w:t>
      </w:r>
    </w:p>
    <w:p w:rsidRPr="00BA6D97" w:rsidR="007A1DE8" w:rsidP="007A1DE8" w:rsidRDefault="007A1DE8" w14:paraId="28BC1C95" w14:textId="77777777">
      <w:pPr>
        <w:jc w:val="both"/>
        <w:rPr>
          <w:rFonts w:ascii="Arial" w:hAnsi="Arial" w:eastAsia="SimSun" w:cs="Arial"/>
          <w:lang w:val="en-US"/>
        </w:rPr>
      </w:pPr>
    </w:p>
    <w:tbl>
      <w:tblPr>
        <w:tblW w:w="932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3420"/>
        <w:gridCol w:w="3006"/>
      </w:tblGrid>
      <w:tr w:rsidRPr="00BA6D97" w:rsidR="00E95D0C" w:rsidTr="009E7E48" w14:paraId="1BECEBAA" w14:textId="77777777">
        <w:tc>
          <w:tcPr>
            <w:tcW w:w="1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E95D0C" w:rsidP="004176B5" w:rsidRDefault="00E95D0C" w14:paraId="53A1522D" w14:textId="77777777">
            <w:pPr>
              <w:keepLines/>
              <w:spacing w:after="120"/>
              <w:jc w:val="center"/>
              <w:rPr>
                <w:rFonts w:ascii="Arial" w:hAnsi="Arial" w:eastAsia="SimSun" w:cs="Arial"/>
                <w:b/>
                <w:lang w:val="en-US"/>
              </w:rPr>
            </w:pPr>
            <w:proofErr w:type="spellStart"/>
            <w:r w:rsidRPr="00BA6D97">
              <w:rPr>
                <w:rFonts w:ascii="Arial" w:hAnsi="Arial" w:eastAsia="SimSun" w:cs="Arial"/>
                <w:b/>
                <w:lang w:val="en-US"/>
              </w:rPr>
              <w:t>Ngày</w:t>
            </w:r>
            <w:proofErr w:type="spellEnd"/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E95D0C" w:rsidP="004176B5" w:rsidRDefault="00E95D0C" w14:paraId="6EDA5E37" w14:textId="77777777">
            <w:pPr>
              <w:keepLines/>
              <w:spacing w:after="120"/>
              <w:jc w:val="center"/>
              <w:rPr>
                <w:rFonts w:ascii="Arial" w:hAnsi="Arial" w:eastAsia="SimSun" w:cs="Arial"/>
                <w:b/>
                <w:lang w:val="en-US"/>
              </w:rPr>
            </w:pPr>
            <w:proofErr w:type="spellStart"/>
            <w:r w:rsidRPr="00BA6D97">
              <w:rPr>
                <w:rFonts w:ascii="Arial" w:hAnsi="Arial" w:eastAsia="SimSun" w:cs="Arial"/>
                <w:b/>
                <w:lang w:val="en-US"/>
              </w:rPr>
              <w:t>Phiên</w:t>
            </w:r>
            <w:proofErr w:type="spellEnd"/>
            <w:r w:rsidRPr="00BA6D97">
              <w:rPr>
                <w:rFonts w:ascii="Arial" w:hAnsi="Arial" w:eastAsia="SimSun" w:cs="Arial"/>
                <w:b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b/>
                <w:lang w:val="en-US"/>
              </w:rPr>
              <w:t>bản</w:t>
            </w:r>
            <w:proofErr w:type="spellEnd"/>
          </w:p>
        </w:tc>
        <w:tc>
          <w:tcPr>
            <w:tcW w:w="3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E95D0C" w:rsidP="004176B5" w:rsidRDefault="00E95D0C" w14:paraId="4A5D43F7" w14:textId="77777777">
            <w:pPr>
              <w:keepLines/>
              <w:spacing w:after="120"/>
              <w:jc w:val="center"/>
              <w:rPr>
                <w:rFonts w:ascii="Arial" w:hAnsi="Arial" w:eastAsia="SimSun" w:cs="Arial"/>
                <w:b/>
                <w:lang w:val="en-US"/>
              </w:rPr>
            </w:pPr>
            <w:proofErr w:type="spellStart"/>
            <w:r w:rsidRPr="00BA6D97">
              <w:rPr>
                <w:rFonts w:ascii="Arial" w:hAnsi="Arial" w:eastAsia="SimSun" w:cs="Arial"/>
                <w:b/>
                <w:lang w:val="en-US"/>
              </w:rPr>
              <w:t>Mô</w:t>
            </w:r>
            <w:proofErr w:type="spellEnd"/>
            <w:r w:rsidRPr="00BA6D97">
              <w:rPr>
                <w:rFonts w:ascii="Arial" w:hAnsi="Arial" w:eastAsia="SimSun" w:cs="Arial"/>
                <w:b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b/>
                <w:lang w:val="en-US"/>
              </w:rPr>
              <w:t>tả</w:t>
            </w:r>
            <w:proofErr w:type="spellEnd"/>
          </w:p>
        </w:tc>
        <w:tc>
          <w:tcPr>
            <w:tcW w:w="30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E95D0C" w:rsidP="004176B5" w:rsidRDefault="00DC363E" w14:paraId="7705286E" w14:textId="77777777">
            <w:pPr>
              <w:keepLines/>
              <w:spacing w:after="120"/>
              <w:jc w:val="center"/>
              <w:rPr>
                <w:rFonts w:ascii="Arial" w:hAnsi="Arial" w:eastAsia="SimSun" w:cs="Arial"/>
                <w:b/>
                <w:lang w:val="en-US"/>
              </w:rPr>
            </w:pPr>
            <w:proofErr w:type="spellStart"/>
            <w:r w:rsidRPr="00BA6D97">
              <w:rPr>
                <w:rFonts w:ascii="Arial" w:hAnsi="Arial" w:eastAsia="SimSun" w:cs="Arial"/>
                <w:b/>
                <w:lang w:val="en-US"/>
              </w:rPr>
              <w:t>Người</w:t>
            </w:r>
            <w:proofErr w:type="spellEnd"/>
            <w:r w:rsidRPr="00BA6D97">
              <w:rPr>
                <w:rFonts w:ascii="Arial" w:hAnsi="Arial" w:eastAsia="SimSun" w:cs="Arial"/>
                <w:b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b/>
                <w:lang w:val="en-US"/>
              </w:rPr>
              <w:t>thay</w:t>
            </w:r>
            <w:proofErr w:type="spellEnd"/>
            <w:r w:rsidRPr="00BA6D97">
              <w:rPr>
                <w:rFonts w:ascii="Arial" w:hAnsi="Arial" w:eastAsia="SimSun" w:cs="Arial"/>
                <w:b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b/>
                <w:lang w:val="en-US"/>
              </w:rPr>
              <w:t>đổi</w:t>
            </w:r>
            <w:proofErr w:type="spellEnd"/>
          </w:p>
        </w:tc>
      </w:tr>
      <w:tr w:rsidRPr="00BA6D97" w:rsidR="00E95D0C" w:rsidTr="009E7E48" w14:paraId="27510544" w14:textId="77777777">
        <w:tc>
          <w:tcPr>
            <w:tcW w:w="1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E95D0C" w:rsidP="009E7E48" w:rsidRDefault="001F24C6" w14:paraId="6B199B38" w14:textId="112E2F7E">
            <w:pPr>
              <w:keepLines/>
              <w:spacing w:after="120"/>
              <w:rPr>
                <w:rFonts w:ascii="Arial" w:hAnsi="Arial" w:eastAsia="SimSun" w:cs="Arial"/>
                <w:color w:val="0000FF"/>
                <w:lang w:val="en-US"/>
              </w:rPr>
            </w:pPr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22</w:t>
            </w:r>
            <w:r w:rsidRPr="00BA6D97" w:rsidR="008C007F">
              <w:rPr>
                <w:rFonts w:ascii="Arial" w:hAnsi="Arial" w:eastAsia="SimSun" w:cs="Arial"/>
                <w:color w:val="0000FF"/>
                <w:lang w:val="en-US"/>
              </w:rPr>
              <w:t>/06/2020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E95D0C" w:rsidP="009E7E48" w:rsidRDefault="008C007F" w14:paraId="5064919A" w14:textId="77777777">
            <w:pPr>
              <w:keepLines/>
              <w:spacing w:after="120"/>
              <w:rPr>
                <w:rFonts w:ascii="Arial" w:hAnsi="Arial" w:eastAsia="SimSun" w:cs="Arial"/>
                <w:color w:val="0000FF"/>
                <w:lang w:val="en-US"/>
              </w:rPr>
            </w:pPr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1.0</w:t>
            </w:r>
          </w:p>
        </w:tc>
        <w:tc>
          <w:tcPr>
            <w:tcW w:w="3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E95D0C" w:rsidP="009E7E48" w:rsidRDefault="008C007F" w14:paraId="3D32AE44" w14:textId="77777777">
            <w:pPr>
              <w:keepLines/>
              <w:spacing w:after="120"/>
              <w:rPr>
                <w:rFonts w:ascii="Arial" w:hAnsi="Arial" w:eastAsia="SimSun" w:cs="Arial"/>
                <w:color w:val="0000FF"/>
                <w:lang w:val="en-US"/>
              </w:rPr>
            </w:pP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Phát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biểu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bài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toán</w:t>
            </w:r>
            <w:proofErr w:type="spellEnd"/>
          </w:p>
        </w:tc>
        <w:tc>
          <w:tcPr>
            <w:tcW w:w="30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E95D0C" w:rsidP="009E7E48" w:rsidRDefault="0067507E" w14:paraId="5C544111" w14:textId="328E20BD">
            <w:pPr>
              <w:keepLines/>
              <w:spacing w:after="120"/>
              <w:rPr>
                <w:rFonts w:ascii="Arial" w:hAnsi="Arial" w:eastAsia="SimSun" w:cs="Arial"/>
                <w:color w:val="0000FF"/>
                <w:lang w:val="en-US"/>
              </w:rPr>
            </w:pP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Nguyễn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Thọ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Tuấn</w:t>
            </w:r>
            <w:proofErr w:type="spellEnd"/>
          </w:p>
        </w:tc>
      </w:tr>
      <w:tr w:rsidRPr="00BA6D97" w:rsidR="00E95D0C" w:rsidTr="009E7E48" w14:paraId="4E4686FA" w14:textId="77777777">
        <w:tc>
          <w:tcPr>
            <w:tcW w:w="1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E95D0C" w:rsidP="009E7E48" w:rsidRDefault="00721688" w14:paraId="6A43BE3E" w14:textId="585CE802">
            <w:pPr>
              <w:keepLines/>
              <w:spacing w:after="120"/>
              <w:rPr>
                <w:rFonts w:ascii="Arial" w:hAnsi="Arial" w:eastAsia="SimSun" w:cs="Arial"/>
                <w:color w:val="0000FF"/>
                <w:lang w:val="en-US"/>
              </w:rPr>
            </w:pPr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23/06/2020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E95D0C" w:rsidP="009E7E48" w:rsidRDefault="00721688" w14:paraId="43E647BC" w14:textId="2BD3DBC1">
            <w:pPr>
              <w:keepLines/>
              <w:spacing w:after="120"/>
              <w:rPr>
                <w:rFonts w:ascii="Arial" w:hAnsi="Arial" w:eastAsia="SimSun" w:cs="Arial"/>
                <w:color w:val="0000FF"/>
                <w:lang w:val="en-US"/>
              </w:rPr>
            </w:pPr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2.0</w:t>
            </w:r>
          </w:p>
        </w:tc>
        <w:tc>
          <w:tcPr>
            <w:tcW w:w="3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E95D0C" w:rsidP="009E7E48" w:rsidRDefault="00721688" w14:paraId="745AD0C2" w14:textId="10FDF49B">
            <w:pPr>
              <w:keepLines/>
              <w:spacing w:after="120"/>
              <w:rPr>
                <w:rFonts w:ascii="Arial" w:hAnsi="Arial" w:eastAsia="SimSun" w:cs="Arial"/>
                <w:color w:val="0000FF"/>
                <w:lang w:val="en-US"/>
              </w:rPr>
            </w:pP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Thêm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biểu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mẫu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và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quy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định</w:t>
            </w:r>
            <w:proofErr w:type="spellEnd"/>
          </w:p>
        </w:tc>
        <w:tc>
          <w:tcPr>
            <w:tcW w:w="30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E95D0C" w:rsidP="009E7E48" w:rsidRDefault="00721688" w14:paraId="5B079E08" w14:textId="637B7B55">
            <w:pPr>
              <w:keepLines/>
              <w:spacing w:after="120"/>
              <w:rPr>
                <w:rFonts w:ascii="Arial" w:hAnsi="Arial" w:eastAsia="SimSun" w:cs="Arial"/>
                <w:color w:val="0000FF"/>
                <w:lang w:val="en-US"/>
              </w:rPr>
            </w:pP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Nguyễn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Thanh </w:t>
            </w: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Tùng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-</w:t>
            </w:r>
            <w:r w:rsidRPr="00BA6D97" w:rsidR="003D09CC"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83</w:t>
            </w:r>
          </w:p>
        </w:tc>
      </w:tr>
      <w:tr w:rsidRPr="00BA6D97" w:rsidR="009E7E48" w:rsidTr="009E7E48" w14:paraId="6CFA5CBC" w14:textId="77777777">
        <w:tc>
          <w:tcPr>
            <w:tcW w:w="1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9E7E48" w:rsidP="009E7E48" w:rsidRDefault="009E7E48" w14:paraId="02B4F825" w14:textId="3B73264A">
            <w:pPr>
              <w:keepLines/>
              <w:spacing w:after="120"/>
              <w:rPr>
                <w:rFonts w:ascii="Arial" w:hAnsi="Arial" w:eastAsia="SimSun" w:cs="Arial"/>
                <w:lang w:val="en-US"/>
              </w:rPr>
            </w:pPr>
            <w:r>
              <w:rPr>
                <w:rFonts w:ascii="Arial" w:hAnsi="Arial" w:eastAsia="SimSun" w:cs="Arial"/>
                <w:color w:val="0000FF"/>
                <w:lang w:val="en-US"/>
              </w:rPr>
              <w:t>0</w:t>
            </w:r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3/0</w:t>
            </w:r>
            <w:r>
              <w:rPr>
                <w:rFonts w:ascii="Arial" w:hAnsi="Arial" w:eastAsia="SimSun" w:cs="Arial"/>
                <w:color w:val="0000FF"/>
                <w:lang w:val="en-US"/>
              </w:rPr>
              <w:t>7</w:t>
            </w:r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/2020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9E7E48" w:rsidP="009E7E48" w:rsidRDefault="009E7E48" w14:paraId="73A05651" w14:textId="04D338A2">
            <w:pPr>
              <w:keepLines/>
              <w:spacing w:after="120"/>
              <w:rPr>
                <w:rFonts w:ascii="Arial" w:hAnsi="Arial" w:eastAsia="SimSun" w:cs="Arial"/>
                <w:lang w:val="en-US"/>
              </w:rPr>
            </w:pPr>
            <w:r>
              <w:rPr>
                <w:rFonts w:ascii="Arial" w:hAnsi="Arial" w:eastAsia="SimSun" w:cs="Arial"/>
                <w:color w:val="0000FF"/>
                <w:lang w:val="en-US"/>
              </w:rPr>
              <w:t>3</w:t>
            </w:r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.0</w:t>
            </w:r>
          </w:p>
        </w:tc>
        <w:tc>
          <w:tcPr>
            <w:tcW w:w="3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9E7E48" w:rsidP="009E7E48" w:rsidRDefault="009E7E48" w14:paraId="691C4814" w14:textId="1C4780FB">
            <w:pPr>
              <w:keepLines/>
              <w:spacing w:after="120"/>
              <w:rPr>
                <w:rFonts w:ascii="Arial" w:hAnsi="Arial" w:eastAsia="SimSun" w:cs="Arial"/>
                <w:lang w:val="en-US"/>
              </w:rPr>
            </w:pPr>
            <w:proofErr w:type="spellStart"/>
            <w:r>
              <w:rPr>
                <w:rFonts w:ascii="Arial" w:hAnsi="Arial" w:eastAsia="SimSun" w:cs="Arial"/>
                <w:color w:val="0000FF"/>
                <w:lang w:val="en-US"/>
              </w:rPr>
              <w:t>Chỉnh</w:t>
            </w:r>
            <w:proofErr w:type="spellEnd"/>
            <w:r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eastAsia="SimSun" w:cs="Arial"/>
                <w:color w:val="0000FF"/>
                <w:lang w:val="en-US"/>
              </w:rPr>
              <w:t>sửa</w:t>
            </w:r>
            <w:proofErr w:type="spellEnd"/>
            <w:r>
              <w:rPr>
                <w:rFonts w:ascii="Arial" w:hAnsi="Arial" w:eastAsia="SimSun" w:cs="Arial"/>
                <w:color w:val="0000FF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eastAsia="SimSun" w:cs="Arial"/>
                <w:color w:val="0000FF"/>
                <w:lang w:val="en-US"/>
              </w:rPr>
              <w:t>xóa</w:t>
            </w:r>
            <w:proofErr w:type="spellEnd"/>
            <w:r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eastAsia="SimSun" w:cs="Arial"/>
                <w:color w:val="0000FF"/>
                <w:lang w:val="en-US"/>
              </w:rPr>
              <w:t>biểu</w:t>
            </w:r>
            <w:proofErr w:type="spellEnd"/>
            <w:r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eastAsia="SimSun" w:cs="Arial"/>
                <w:color w:val="0000FF"/>
                <w:lang w:val="en-US"/>
              </w:rPr>
              <w:t>mẫu</w:t>
            </w:r>
            <w:proofErr w:type="spellEnd"/>
            <w:r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eastAsia="SimSun" w:cs="Arial"/>
                <w:color w:val="0000FF"/>
                <w:lang w:val="en-US"/>
              </w:rPr>
              <w:t>và</w:t>
            </w:r>
            <w:proofErr w:type="spellEnd"/>
            <w:r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eastAsia="SimSun" w:cs="Arial"/>
                <w:color w:val="0000FF"/>
                <w:lang w:val="en-US"/>
              </w:rPr>
              <w:t>quy</w:t>
            </w:r>
            <w:proofErr w:type="spellEnd"/>
            <w:r>
              <w:rPr>
                <w:rFonts w:ascii="Arial" w:hAnsi="Arial" w:eastAsia="SimSun" w:cs="Arial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eastAsia="SimSun" w:cs="Arial"/>
                <w:color w:val="0000FF"/>
                <w:lang w:val="en-US"/>
              </w:rPr>
              <w:t>định</w:t>
            </w:r>
            <w:proofErr w:type="spellEnd"/>
          </w:p>
        </w:tc>
        <w:tc>
          <w:tcPr>
            <w:tcW w:w="30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9E7E48" w:rsidP="009E7E48" w:rsidRDefault="009E7E48" w14:paraId="7D061256" w14:textId="2592D02C">
            <w:pPr>
              <w:keepLines/>
              <w:spacing w:after="120"/>
              <w:rPr>
                <w:rFonts w:ascii="Arial" w:hAnsi="Arial" w:eastAsia="SimSun" w:cs="Arial"/>
                <w:lang w:val="en-US"/>
              </w:rPr>
            </w:pP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Nguyễn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Thanh </w:t>
            </w:r>
            <w:proofErr w:type="spellStart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>Tùng</w:t>
            </w:r>
            <w:proofErr w:type="spellEnd"/>
            <w:r w:rsidRPr="00BA6D97">
              <w:rPr>
                <w:rFonts w:ascii="Arial" w:hAnsi="Arial" w:eastAsia="SimSun" w:cs="Arial"/>
                <w:color w:val="0000FF"/>
                <w:lang w:val="en-US"/>
              </w:rPr>
              <w:t xml:space="preserve"> - 83</w:t>
            </w:r>
          </w:p>
        </w:tc>
      </w:tr>
      <w:tr w:rsidRPr="00BA6D97" w:rsidR="009E7E48" w:rsidTr="009E7E48" w14:paraId="7147079C" w14:textId="77777777">
        <w:tc>
          <w:tcPr>
            <w:tcW w:w="1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9E7E48" w:rsidP="009E7E48" w:rsidRDefault="009E7E48" w14:paraId="5BC47CED" w14:textId="77777777">
            <w:pPr>
              <w:keepLines/>
              <w:spacing w:after="120"/>
              <w:jc w:val="both"/>
              <w:rPr>
                <w:rFonts w:ascii="Arial" w:hAnsi="Arial" w:eastAsia="SimSun" w:cs="Arial"/>
                <w:lang w:val="en-US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9E7E48" w:rsidP="009E7E48" w:rsidRDefault="009E7E48" w14:paraId="1BF967D7" w14:textId="77777777">
            <w:pPr>
              <w:keepLines/>
              <w:spacing w:after="120"/>
              <w:jc w:val="both"/>
              <w:rPr>
                <w:rFonts w:ascii="Arial" w:hAnsi="Arial" w:eastAsia="SimSun" w:cs="Arial"/>
                <w:lang w:val="en-US"/>
              </w:rPr>
            </w:pPr>
          </w:p>
        </w:tc>
        <w:tc>
          <w:tcPr>
            <w:tcW w:w="3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9E7E48" w:rsidP="009E7E48" w:rsidRDefault="009E7E48" w14:paraId="4A11717B" w14:textId="77777777">
            <w:pPr>
              <w:keepLines/>
              <w:spacing w:after="120"/>
              <w:jc w:val="both"/>
              <w:rPr>
                <w:rFonts w:ascii="Arial" w:hAnsi="Arial" w:eastAsia="SimSun" w:cs="Arial"/>
                <w:lang w:val="en-US"/>
              </w:rPr>
            </w:pPr>
          </w:p>
        </w:tc>
        <w:tc>
          <w:tcPr>
            <w:tcW w:w="30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A6D97" w:rsidR="009E7E48" w:rsidP="009E7E48" w:rsidRDefault="009E7E48" w14:paraId="1A3B5560" w14:textId="77777777">
            <w:pPr>
              <w:keepLines/>
              <w:spacing w:after="120"/>
              <w:jc w:val="both"/>
              <w:rPr>
                <w:rFonts w:ascii="Arial" w:hAnsi="Arial" w:eastAsia="SimSun" w:cs="Arial"/>
                <w:lang w:val="en-US"/>
              </w:rPr>
            </w:pPr>
          </w:p>
        </w:tc>
      </w:tr>
    </w:tbl>
    <w:p w:rsidRPr="00BA6D97" w:rsidR="008C007F" w:rsidP="0069781F" w:rsidRDefault="007A1DE8" w14:paraId="4CFBCD4E" w14:textId="77777777">
      <w:pPr>
        <w:pStyle w:val="Title"/>
        <w:rPr>
          <w:rFonts w:cs="Arial"/>
        </w:rPr>
      </w:pPr>
      <w:r w:rsidRPr="00BA6D97">
        <w:rPr>
          <w:rFonts w:cs="Arial"/>
        </w:rPr>
        <w:br w:type="page"/>
      </w:r>
      <w:r w:rsidRPr="00BA6D97" w:rsidR="00D234F3">
        <w:rPr>
          <w:rFonts w:cs="Arial"/>
        </w:rPr>
        <w:lastRenderedPageBreak/>
        <w:t>Phát biểu bài toán</w:t>
      </w:r>
    </w:p>
    <w:p w:rsidRPr="00BA6D97" w:rsidR="008C007F" w:rsidP="008C007F" w:rsidRDefault="008C007F" w14:paraId="72FFF6E2" w14:textId="4DA1E58B">
      <w:pPr>
        <w:pStyle w:val="Heading1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Khảo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sát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hiện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trạng</w:t>
      </w:r>
      <w:proofErr w:type="spellEnd"/>
    </w:p>
    <w:p w:rsidRPr="00BA6D97" w:rsidR="00CA6B61" w:rsidP="00932DD1" w:rsidRDefault="00CA6B61" w14:paraId="71F36E71" w14:textId="4FAD1F72">
      <w:pPr>
        <w:pStyle w:val="Heading2"/>
        <w:ind w:left="360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Nhu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cầu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thực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tế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của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đề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tài</w:t>
      </w:r>
      <w:proofErr w:type="spellEnd"/>
    </w:p>
    <w:p w:rsidRPr="00BA6D97" w:rsidR="008C007F" w:rsidP="00932DD1" w:rsidRDefault="008C007F" w14:paraId="60AF3C3A" w14:textId="132319E6">
      <w:pPr>
        <w:ind w:left="72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Nhu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cầu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thực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tế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của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đề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tài</w:t>
      </w:r>
      <w:proofErr w:type="spellEnd"/>
      <w:r w:rsidRPr="00BA6D97">
        <w:rPr>
          <w:rFonts w:ascii="Arial" w:hAnsi="Arial" w:cs="Arial"/>
          <w:lang w:val="en-US"/>
        </w:rPr>
        <w:t xml:space="preserve">: </w:t>
      </w:r>
      <w:proofErr w:type="spellStart"/>
      <w:r w:rsidRPr="00BA6D97">
        <w:rPr>
          <w:rFonts w:ascii="Arial" w:hAnsi="Arial" w:cs="Arial"/>
          <w:lang w:val="en-US"/>
        </w:rPr>
        <w:t>với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việc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quản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lý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thư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viện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n</w:t>
      </w:r>
      <w:r w:rsidRPr="00BA6D97" w:rsidR="006806D5">
        <w:rPr>
          <w:rFonts w:ascii="Arial" w:hAnsi="Arial" w:cs="Arial"/>
          <w:lang w:val="en-US"/>
        </w:rPr>
        <w:t>hư</w:t>
      </w:r>
      <w:proofErr w:type="spellEnd"/>
      <w:r w:rsidRPr="00BA6D97" w:rsidR="006806D5">
        <w:rPr>
          <w:rFonts w:ascii="Arial" w:hAnsi="Arial" w:cs="Arial"/>
          <w:lang w:val="en-US"/>
        </w:rPr>
        <w:t xml:space="preserve"> </w:t>
      </w:r>
      <w:proofErr w:type="spellStart"/>
      <w:r w:rsidRPr="00BA6D97" w:rsidR="006806D5">
        <w:rPr>
          <w:rFonts w:ascii="Arial" w:hAnsi="Arial" w:cs="Arial"/>
          <w:lang w:val="en-US"/>
        </w:rPr>
        <w:t>cách</w:t>
      </w:r>
      <w:proofErr w:type="spellEnd"/>
      <w:r w:rsidRPr="00BA6D97" w:rsidR="006806D5">
        <w:rPr>
          <w:rFonts w:ascii="Arial" w:hAnsi="Arial" w:cs="Arial"/>
          <w:lang w:val="en-US"/>
        </w:rPr>
        <w:t xml:space="preserve"> </w:t>
      </w:r>
      <w:proofErr w:type="spellStart"/>
      <w:r w:rsidRPr="00BA6D97" w:rsidR="006806D5">
        <w:rPr>
          <w:rFonts w:ascii="Arial" w:hAnsi="Arial" w:cs="Arial"/>
          <w:lang w:val="en-US"/>
        </w:rPr>
        <w:t>truyền</w:t>
      </w:r>
      <w:proofErr w:type="spellEnd"/>
      <w:r w:rsidRPr="00BA6D97" w:rsidR="006806D5">
        <w:rPr>
          <w:rFonts w:ascii="Arial" w:hAnsi="Arial" w:cs="Arial"/>
          <w:lang w:val="en-US"/>
        </w:rPr>
        <w:t xml:space="preserve"> </w:t>
      </w:r>
      <w:proofErr w:type="spellStart"/>
      <w:r w:rsidRPr="00BA6D97" w:rsidR="006806D5">
        <w:rPr>
          <w:rFonts w:ascii="Arial" w:hAnsi="Arial" w:cs="Arial"/>
          <w:lang w:val="en-US"/>
        </w:rPr>
        <w:t>thống</w:t>
      </w:r>
      <w:proofErr w:type="spellEnd"/>
      <w:r w:rsidRPr="00BA6D97" w:rsidR="006806D5">
        <w:rPr>
          <w:rFonts w:ascii="Arial" w:hAnsi="Arial" w:cs="Arial"/>
          <w:lang w:val="en-US"/>
        </w:rPr>
        <w:t xml:space="preserve"> </w:t>
      </w:r>
      <w:proofErr w:type="spellStart"/>
      <w:r w:rsidRPr="00BA6D97" w:rsidR="006806D5">
        <w:rPr>
          <w:rFonts w:ascii="Arial" w:hAnsi="Arial" w:cs="Arial"/>
          <w:lang w:val="en-US"/>
        </w:rPr>
        <w:t>sẽ</w:t>
      </w:r>
      <w:proofErr w:type="spellEnd"/>
      <w:r w:rsidRPr="00BA6D97" w:rsidR="006806D5">
        <w:rPr>
          <w:rFonts w:ascii="Arial" w:hAnsi="Arial" w:cs="Arial"/>
          <w:lang w:val="en-US"/>
        </w:rPr>
        <w:t xml:space="preserve"> </w:t>
      </w:r>
      <w:proofErr w:type="spellStart"/>
      <w:r w:rsidRPr="00BA6D97" w:rsidR="006806D5">
        <w:rPr>
          <w:rFonts w:ascii="Arial" w:hAnsi="Arial" w:cs="Arial"/>
          <w:lang w:val="en-US"/>
        </w:rPr>
        <w:t>tốn</w:t>
      </w:r>
      <w:proofErr w:type="spellEnd"/>
      <w:r w:rsidRPr="00BA6D97" w:rsidR="006806D5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nhiều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thời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gian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và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công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sức</w:t>
      </w:r>
      <w:proofErr w:type="spellEnd"/>
      <w:r w:rsidRPr="00BA6D97">
        <w:rPr>
          <w:rFonts w:ascii="Arial" w:hAnsi="Arial" w:cs="Arial"/>
          <w:lang w:val="en-US"/>
        </w:rPr>
        <w:t xml:space="preserve">. </w:t>
      </w:r>
      <w:proofErr w:type="spellStart"/>
      <w:r w:rsidRPr="00BA6D97">
        <w:rPr>
          <w:rFonts w:ascii="Arial" w:hAnsi="Arial" w:cs="Arial"/>
          <w:lang w:val="en-US"/>
        </w:rPr>
        <w:t>Việc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quản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lý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các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thành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phần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như</w:t>
      </w:r>
      <w:proofErr w:type="spellEnd"/>
      <w:r w:rsidRPr="00BA6D97">
        <w:rPr>
          <w:rFonts w:ascii="Arial" w:hAnsi="Arial" w:cs="Arial"/>
          <w:lang w:val="en-US"/>
        </w:rPr>
        <w:t xml:space="preserve">: </w:t>
      </w:r>
      <w:proofErr w:type="spellStart"/>
      <w:r w:rsidRPr="00BA6D97">
        <w:rPr>
          <w:rFonts w:ascii="Arial" w:hAnsi="Arial" w:cs="Arial"/>
          <w:lang w:val="en-US"/>
        </w:rPr>
        <w:t>sách</w:t>
      </w:r>
      <w:proofErr w:type="spellEnd"/>
      <w:r w:rsidRPr="00BA6D97">
        <w:rPr>
          <w:rFonts w:ascii="Arial" w:hAnsi="Arial" w:cs="Arial"/>
          <w:lang w:val="en-US"/>
        </w:rPr>
        <w:t xml:space="preserve">, </w:t>
      </w:r>
      <w:proofErr w:type="spellStart"/>
      <w:r w:rsidRPr="00BA6D97">
        <w:rPr>
          <w:rFonts w:ascii="Arial" w:hAnsi="Arial" w:cs="Arial"/>
          <w:lang w:val="en-US"/>
        </w:rPr>
        <w:t>đọc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giả</w:t>
      </w:r>
      <w:proofErr w:type="spellEnd"/>
      <w:r w:rsidRPr="00BA6D97">
        <w:rPr>
          <w:rFonts w:ascii="Arial" w:hAnsi="Arial" w:cs="Arial"/>
          <w:lang w:val="en-US"/>
        </w:rPr>
        <w:t xml:space="preserve">, </w:t>
      </w:r>
      <w:proofErr w:type="spellStart"/>
      <w:r w:rsidRPr="00BA6D97">
        <w:rPr>
          <w:rFonts w:ascii="Arial" w:hAnsi="Arial" w:cs="Arial"/>
          <w:lang w:val="en-US"/>
        </w:rPr>
        <w:t>tình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trạng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mượn</w:t>
      </w:r>
      <w:proofErr w:type="spellEnd"/>
      <w:r w:rsidRPr="00BA6D97">
        <w:rPr>
          <w:rFonts w:ascii="Arial" w:hAnsi="Arial" w:cs="Arial"/>
          <w:lang w:val="en-US"/>
        </w:rPr>
        <w:t xml:space="preserve">, </w:t>
      </w:r>
      <w:proofErr w:type="spellStart"/>
      <w:r w:rsidRPr="00BA6D97">
        <w:rPr>
          <w:rFonts w:ascii="Arial" w:hAnsi="Arial" w:cs="Arial"/>
          <w:lang w:val="en-US"/>
        </w:rPr>
        <w:t>thẻ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thư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BA6D97">
        <w:rPr>
          <w:rFonts w:ascii="Arial" w:hAnsi="Arial" w:cs="Arial"/>
          <w:lang w:val="en-US"/>
        </w:rPr>
        <w:t>viện</w:t>
      </w:r>
      <w:proofErr w:type="spellEnd"/>
      <w:r w:rsidRPr="00BA6D97">
        <w:rPr>
          <w:rFonts w:ascii="Arial" w:hAnsi="Arial" w:cs="Arial"/>
          <w:lang w:val="en-US"/>
        </w:rPr>
        <w:t>,…</w:t>
      </w:r>
      <w:proofErr w:type="gram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sẽ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rất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khó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khăn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và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không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thể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tránh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khỏi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việc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gặp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 w:rsidR="006806D5">
        <w:rPr>
          <w:rFonts w:ascii="Arial" w:hAnsi="Arial" w:cs="Arial"/>
          <w:lang w:val="en-US"/>
        </w:rPr>
        <w:t>sai</w:t>
      </w:r>
      <w:proofErr w:type="spellEnd"/>
      <w:r w:rsidRPr="00BA6D97" w:rsidR="006806D5">
        <w:rPr>
          <w:rFonts w:ascii="Arial" w:hAnsi="Arial" w:cs="Arial"/>
          <w:lang w:val="en-US"/>
        </w:rPr>
        <w:t xml:space="preserve"> </w:t>
      </w:r>
      <w:proofErr w:type="spellStart"/>
      <w:r w:rsidRPr="00BA6D97" w:rsidR="006806D5">
        <w:rPr>
          <w:rFonts w:ascii="Arial" w:hAnsi="Arial" w:cs="Arial"/>
          <w:lang w:val="en-US"/>
        </w:rPr>
        <w:t>sót</w:t>
      </w:r>
      <w:proofErr w:type="spellEnd"/>
      <w:r w:rsidRPr="00BA6D97">
        <w:rPr>
          <w:rFonts w:ascii="Arial" w:hAnsi="Arial" w:cs="Arial"/>
          <w:lang w:val="en-US"/>
        </w:rPr>
        <w:t xml:space="preserve">. </w:t>
      </w:r>
      <w:proofErr w:type="spellStart"/>
      <w:r w:rsidRPr="00BA6D97">
        <w:rPr>
          <w:rFonts w:ascii="Arial" w:hAnsi="Arial" w:cs="Arial"/>
          <w:lang w:val="en-US"/>
        </w:rPr>
        <w:t>Như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vậy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cần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có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một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phần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mềm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để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cho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công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việc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dễ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dàng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và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chính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xác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hơn</w:t>
      </w:r>
      <w:proofErr w:type="spellEnd"/>
    </w:p>
    <w:p w:rsidRPr="00BA6D97" w:rsidR="005C33E5" w:rsidP="00932DD1" w:rsidRDefault="005C33E5" w14:paraId="44A54A39" w14:textId="0AFCFB3B">
      <w:pPr>
        <w:pStyle w:val="Heading2"/>
        <w:ind w:left="360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Hiện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trạng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của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đơn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vị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cần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xây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dựng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phần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mềm</w:t>
      </w:r>
      <w:proofErr w:type="spellEnd"/>
    </w:p>
    <w:p w:rsidRPr="00BA6D97" w:rsidR="005C33E5" w:rsidP="009C4BF4" w:rsidRDefault="009C4BF4" w14:paraId="263EB45E" w14:textId="01BB3971">
      <w:pPr>
        <w:ind w:left="72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Thư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viện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trường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vẫn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đang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hoạt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động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theo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hình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thức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quản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lý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cũ</w:t>
      </w:r>
      <w:proofErr w:type="spellEnd"/>
      <w:r w:rsidRPr="00BA6D97" w:rsidR="00254B03">
        <w:rPr>
          <w:rFonts w:ascii="Arial" w:hAnsi="Arial" w:cs="Arial"/>
          <w:lang w:val="en-US"/>
        </w:rPr>
        <w:t xml:space="preserve"> </w:t>
      </w:r>
      <w:proofErr w:type="spellStart"/>
      <w:r w:rsidRPr="00BA6D97" w:rsidR="00254B03">
        <w:rPr>
          <w:rFonts w:ascii="Arial" w:hAnsi="Arial" w:cs="Arial"/>
          <w:lang w:val="en-US"/>
        </w:rPr>
        <w:t>cần</w:t>
      </w:r>
      <w:proofErr w:type="spellEnd"/>
      <w:r w:rsidRPr="00BA6D97" w:rsidR="00254B03">
        <w:rPr>
          <w:rFonts w:ascii="Arial" w:hAnsi="Arial" w:cs="Arial"/>
          <w:lang w:val="en-US"/>
        </w:rPr>
        <w:t xml:space="preserve"> </w:t>
      </w:r>
      <w:proofErr w:type="spellStart"/>
      <w:r w:rsidRPr="00BA6D97" w:rsidR="00254B03">
        <w:rPr>
          <w:rFonts w:ascii="Arial" w:hAnsi="Arial" w:cs="Arial"/>
          <w:lang w:val="en-US"/>
        </w:rPr>
        <w:t>phải</w:t>
      </w:r>
      <w:proofErr w:type="spellEnd"/>
      <w:r w:rsidRPr="00BA6D97" w:rsidR="00254B03">
        <w:rPr>
          <w:rFonts w:ascii="Arial" w:hAnsi="Arial" w:cs="Arial"/>
          <w:lang w:val="en-US"/>
        </w:rPr>
        <w:t xml:space="preserve"> </w:t>
      </w:r>
      <w:proofErr w:type="spellStart"/>
      <w:r w:rsidRPr="00BA6D97" w:rsidR="00254B03">
        <w:rPr>
          <w:rFonts w:ascii="Arial" w:hAnsi="Arial" w:cs="Arial"/>
          <w:lang w:val="en-US"/>
        </w:rPr>
        <w:t>được</w:t>
      </w:r>
      <w:proofErr w:type="spellEnd"/>
      <w:r w:rsidRPr="00BA6D97" w:rsidR="00254B03">
        <w:rPr>
          <w:rFonts w:ascii="Arial" w:hAnsi="Arial" w:cs="Arial"/>
          <w:lang w:val="en-US"/>
        </w:rPr>
        <w:t xml:space="preserve"> </w:t>
      </w:r>
      <w:proofErr w:type="spellStart"/>
      <w:r w:rsidRPr="00BA6D97" w:rsidR="00254B03">
        <w:rPr>
          <w:rFonts w:ascii="Arial" w:hAnsi="Arial" w:cs="Arial"/>
          <w:lang w:val="en-US"/>
        </w:rPr>
        <w:t>cải</w:t>
      </w:r>
      <w:proofErr w:type="spellEnd"/>
      <w:r w:rsidRPr="00BA6D97" w:rsidR="00254B03">
        <w:rPr>
          <w:rFonts w:ascii="Arial" w:hAnsi="Arial" w:cs="Arial"/>
          <w:lang w:val="en-US"/>
        </w:rPr>
        <w:t xml:space="preserve"> </w:t>
      </w:r>
      <w:proofErr w:type="spellStart"/>
      <w:r w:rsidRPr="00BA6D97" w:rsidR="00254B03">
        <w:rPr>
          <w:rFonts w:ascii="Arial" w:hAnsi="Arial" w:cs="Arial"/>
          <w:lang w:val="en-US"/>
        </w:rPr>
        <w:t>tiến</w:t>
      </w:r>
      <w:proofErr w:type="spellEnd"/>
    </w:p>
    <w:p w:rsidRPr="00BA6D97" w:rsidR="00736EF5" w:rsidP="00736EF5" w:rsidRDefault="00736EF5" w14:paraId="3A69603F" w14:textId="4D58CE22">
      <w:pPr>
        <w:pStyle w:val="Heading2"/>
        <w:ind w:left="360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Đối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tượng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sử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dụng</w:t>
      </w:r>
      <w:proofErr w:type="spellEnd"/>
    </w:p>
    <w:p w:rsidRPr="00BA6D97" w:rsidR="00736EF5" w:rsidP="008E7BD1" w:rsidRDefault="001D3F05" w14:paraId="62E8BCF3" w14:textId="3CC28363">
      <w:pPr>
        <w:pStyle w:val="ListParagraph"/>
        <w:numPr>
          <w:ilvl w:val="0"/>
          <w:numId w:val="33"/>
        </w:numPr>
        <w:ind w:left="117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Thủ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thư</w:t>
      </w:r>
      <w:proofErr w:type="spellEnd"/>
    </w:p>
    <w:p w:rsidRPr="00BA6D97" w:rsidR="00FA694B" w:rsidP="008E7BD1" w:rsidRDefault="002336BB" w14:paraId="40AC7B9F" w14:textId="2919952F">
      <w:pPr>
        <w:pStyle w:val="ListParagraph"/>
        <w:numPr>
          <w:ilvl w:val="0"/>
          <w:numId w:val="33"/>
        </w:numPr>
        <w:ind w:left="117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Cán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bộ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viên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chức</w:t>
      </w:r>
      <w:proofErr w:type="spellEnd"/>
    </w:p>
    <w:p w:rsidRPr="00BA6D97" w:rsidR="0016456E" w:rsidP="008E7BD1" w:rsidRDefault="0016456E" w14:paraId="34FC7AE2" w14:textId="2C6B7785">
      <w:pPr>
        <w:pStyle w:val="ListParagraph"/>
        <w:numPr>
          <w:ilvl w:val="0"/>
          <w:numId w:val="33"/>
        </w:numPr>
        <w:ind w:left="117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Sinh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viên</w:t>
      </w:r>
      <w:proofErr w:type="spellEnd"/>
    </w:p>
    <w:p w:rsidRPr="00BA6D97" w:rsidR="002336BB" w:rsidP="008E7BD1" w:rsidRDefault="002336BB" w14:paraId="31D4F5BF" w14:textId="3EE5F6F7">
      <w:pPr>
        <w:pStyle w:val="ListParagraph"/>
        <w:numPr>
          <w:ilvl w:val="0"/>
          <w:numId w:val="33"/>
        </w:numPr>
        <w:ind w:left="117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Đối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tượng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khác</w:t>
      </w:r>
      <w:proofErr w:type="spellEnd"/>
    </w:p>
    <w:p w:rsidRPr="00BA6D97" w:rsidR="008E7BD1" w:rsidP="008E7BD1" w:rsidRDefault="008E7BD1" w14:paraId="5EE2CF30" w14:textId="23B16399">
      <w:pPr>
        <w:pStyle w:val="Heading2"/>
        <w:ind w:left="360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Những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hạn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chế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của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phần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mềm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hiện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tại</w:t>
      </w:r>
      <w:proofErr w:type="spellEnd"/>
    </w:p>
    <w:p w:rsidRPr="00BA6D97" w:rsidR="00736EF5" w:rsidP="002F6643" w:rsidRDefault="002F6643" w14:paraId="069767B7" w14:textId="273556E4">
      <w:pPr>
        <w:pStyle w:val="ListParagraph"/>
        <w:numPr>
          <w:ilvl w:val="0"/>
          <w:numId w:val="33"/>
        </w:numPr>
        <w:ind w:left="1170"/>
        <w:rPr>
          <w:rFonts w:ascii="Arial" w:hAnsi="Arial" w:cs="Arial"/>
          <w:lang w:val="en-US"/>
        </w:rPr>
      </w:pPr>
      <w:proofErr w:type="spellStart"/>
      <w:r w:rsidRPr="00BA6D97">
        <w:rPr>
          <w:rFonts w:ascii="Arial" w:hAnsi="Arial" w:cs="Arial"/>
          <w:lang w:val="en-US"/>
        </w:rPr>
        <w:t>Phần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mềm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hiện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tại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chỉ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phục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vụ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cho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một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người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dùng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duy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nhất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là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thủ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thư</w:t>
      </w:r>
      <w:proofErr w:type="spellEnd"/>
      <w:r w:rsidRPr="00BA6D97">
        <w:rPr>
          <w:rFonts w:ascii="Arial" w:hAnsi="Arial" w:cs="Arial"/>
          <w:lang w:val="en-US"/>
        </w:rPr>
        <w:t xml:space="preserve">. </w:t>
      </w:r>
      <w:proofErr w:type="spellStart"/>
      <w:r w:rsidRPr="00BA6D97">
        <w:rPr>
          <w:rFonts w:ascii="Arial" w:hAnsi="Arial" w:cs="Arial"/>
          <w:lang w:val="en-US"/>
        </w:rPr>
        <w:t>Đọc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>
        <w:rPr>
          <w:rFonts w:ascii="Arial" w:hAnsi="Arial" w:cs="Arial"/>
          <w:lang w:val="en-US"/>
        </w:rPr>
        <w:t>giả</w:t>
      </w:r>
      <w:proofErr w:type="spellEnd"/>
      <w:r w:rsidRPr="00BA6D97">
        <w:rPr>
          <w:rFonts w:ascii="Arial" w:hAnsi="Arial" w:cs="Arial"/>
          <w:lang w:val="en-US"/>
        </w:rPr>
        <w:t xml:space="preserve"> </w:t>
      </w:r>
      <w:proofErr w:type="spellStart"/>
      <w:r w:rsidRPr="00BA6D97" w:rsidR="00960450">
        <w:rPr>
          <w:rFonts w:ascii="Arial" w:hAnsi="Arial" w:cs="Arial"/>
          <w:lang w:val="en-US"/>
        </w:rPr>
        <w:t>chưa</w:t>
      </w:r>
      <w:proofErr w:type="spellEnd"/>
      <w:r w:rsidRPr="00BA6D97" w:rsidR="00960450">
        <w:rPr>
          <w:rFonts w:ascii="Arial" w:hAnsi="Arial" w:cs="Arial"/>
          <w:lang w:val="en-US"/>
        </w:rPr>
        <w:t xml:space="preserve"> </w:t>
      </w:r>
      <w:proofErr w:type="spellStart"/>
      <w:r w:rsidRPr="00BA6D97" w:rsidR="00960450">
        <w:rPr>
          <w:rFonts w:ascii="Arial" w:hAnsi="Arial" w:cs="Arial"/>
          <w:lang w:val="en-US"/>
        </w:rPr>
        <w:t>thể</w:t>
      </w:r>
      <w:proofErr w:type="spellEnd"/>
      <w:r w:rsidRPr="00BA6D97" w:rsidR="00960450">
        <w:rPr>
          <w:rFonts w:ascii="Arial" w:hAnsi="Arial" w:cs="Arial"/>
          <w:lang w:val="en-US"/>
        </w:rPr>
        <w:t xml:space="preserve"> </w:t>
      </w:r>
      <w:proofErr w:type="spellStart"/>
      <w:r w:rsidRPr="00BA6D97" w:rsidR="00960450">
        <w:rPr>
          <w:rFonts w:ascii="Arial" w:hAnsi="Arial" w:cs="Arial"/>
          <w:lang w:val="en-US"/>
        </w:rPr>
        <w:t>sử</w:t>
      </w:r>
      <w:proofErr w:type="spellEnd"/>
      <w:r w:rsidRPr="00BA6D97" w:rsidR="00960450">
        <w:rPr>
          <w:rFonts w:ascii="Arial" w:hAnsi="Arial" w:cs="Arial"/>
          <w:lang w:val="en-US"/>
        </w:rPr>
        <w:t xml:space="preserve"> </w:t>
      </w:r>
      <w:proofErr w:type="spellStart"/>
      <w:r w:rsidRPr="00BA6D97" w:rsidR="00960450">
        <w:rPr>
          <w:rFonts w:ascii="Arial" w:hAnsi="Arial" w:cs="Arial"/>
          <w:lang w:val="en-US"/>
        </w:rPr>
        <w:t>dụng</w:t>
      </w:r>
      <w:proofErr w:type="spellEnd"/>
      <w:r w:rsidRPr="00BA6D97" w:rsidR="00960450">
        <w:rPr>
          <w:rFonts w:ascii="Arial" w:hAnsi="Arial" w:cs="Arial"/>
          <w:lang w:val="en-US"/>
        </w:rPr>
        <w:t xml:space="preserve"> </w:t>
      </w:r>
      <w:proofErr w:type="spellStart"/>
      <w:r w:rsidRPr="00BA6D97" w:rsidR="00960450">
        <w:rPr>
          <w:rFonts w:ascii="Arial" w:hAnsi="Arial" w:cs="Arial"/>
          <w:lang w:val="en-US"/>
        </w:rPr>
        <w:t>được</w:t>
      </w:r>
      <w:proofErr w:type="spellEnd"/>
      <w:r w:rsidRPr="00BA6D97" w:rsidR="00960450">
        <w:rPr>
          <w:rFonts w:ascii="Arial" w:hAnsi="Arial" w:cs="Arial"/>
          <w:lang w:val="en-US"/>
        </w:rPr>
        <w:t xml:space="preserve"> </w:t>
      </w:r>
      <w:proofErr w:type="spellStart"/>
      <w:r w:rsidRPr="00BA6D97" w:rsidR="00960450">
        <w:rPr>
          <w:rFonts w:ascii="Arial" w:hAnsi="Arial" w:cs="Arial"/>
          <w:lang w:val="en-US"/>
        </w:rPr>
        <w:t>phần</w:t>
      </w:r>
      <w:proofErr w:type="spellEnd"/>
      <w:r w:rsidRPr="00BA6D97" w:rsidR="00960450">
        <w:rPr>
          <w:rFonts w:ascii="Arial" w:hAnsi="Arial" w:cs="Arial"/>
          <w:lang w:val="en-US"/>
        </w:rPr>
        <w:t xml:space="preserve"> </w:t>
      </w:r>
      <w:proofErr w:type="spellStart"/>
      <w:r w:rsidRPr="00BA6D97" w:rsidR="00960450">
        <w:rPr>
          <w:rFonts w:ascii="Arial" w:hAnsi="Arial" w:cs="Arial"/>
          <w:lang w:val="en-US"/>
        </w:rPr>
        <w:t>mềm</w:t>
      </w:r>
      <w:proofErr w:type="spellEnd"/>
      <w:r w:rsidRPr="00BA6D97" w:rsidR="00960450">
        <w:rPr>
          <w:rFonts w:ascii="Arial" w:hAnsi="Arial" w:cs="Arial"/>
          <w:lang w:val="en-US"/>
        </w:rPr>
        <w:t xml:space="preserve">. </w:t>
      </w:r>
      <w:proofErr w:type="spellStart"/>
      <w:r w:rsidRPr="00BA6D97" w:rsidR="00960450">
        <w:rPr>
          <w:rFonts w:ascii="Arial" w:hAnsi="Arial" w:cs="Arial"/>
          <w:lang w:val="en-US"/>
        </w:rPr>
        <w:t>Các</w:t>
      </w:r>
      <w:proofErr w:type="spellEnd"/>
      <w:r w:rsidRPr="00BA6D97" w:rsidR="00960450">
        <w:rPr>
          <w:rFonts w:ascii="Arial" w:hAnsi="Arial" w:cs="Arial"/>
          <w:lang w:val="en-US"/>
        </w:rPr>
        <w:t xml:space="preserve"> </w:t>
      </w:r>
      <w:proofErr w:type="spellStart"/>
      <w:r w:rsidRPr="00BA6D97" w:rsidR="00960450">
        <w:rPr>
          <w:rFonts w:ascii="Arial" w:hAnsi="Arial" w:cs="Arial"/>
          <w:lang w:val="en-US"/>
        </w:rPr>
        <w:t>chức</w:t>
      </w:r>
      <w:proofErr w:type="spellEnd"/>
      <w:r w:rsidRPr="00BA6D97" w:rsidR="00960450">
        <w:rPr>
          <w:rFonts w:ascii="Arial" w:hAnsi="Arial" w:cs="Arial"/>
          <w:lang w:val="en-US"/>
        </w:rPr>
        <w:t xml:space="preserve"> </w:t>
      </w:r>
      <w:proofErr w:type="spellStart"/>
      <w:r w:rsidRPr="00BA6D97" w:rsidR="00960450">
        <w:rPr>
          <w:rFonts w:ascii="Arial" w:hAnsi="Arial" w:cs="Arial"/>
          <w:lang w:val="en-US"/>
        </w:rPr>
        <w:t>năng</w:t>
      </w:r>
      <w:proofErr w:type="spellEnd"/>
      <w:r w:rsidRPr="00BA6D97" w:rsidR="00960450">
        <w:rPr>
          <w:rFonts w:ascii="Arial" w:hAnsi="Arial" w:cs="Arial"/>
          <w:lang w:val="en-US"/>
        </w:rPr>
        <w:t xml:space="preserve"> </w:t>
      </w:r>
      <w:proofErr w:type="spellStart"/>
      <w:r w:rsidRPr="00BA6D97" w:rsidR="003B709F">
        <w:rPr>
          <w:rFonts w:ascii="Arial" w:hAnsi="Arial" w:cs="Arial"/>
          <w:lang w:val="en-US"/>
        </w:rPr>
        <w:t>thuộc</w:t>
      </w:r>
      <w:proofErr w:type="spellEnd"/>
      <w:r w:rsidRPr="00BA6D97" w:rsidR="003B709F">
        <w:rPr>
          <w:rFonts w:ascii="Arial" w:hAnsi="Arial" w:cs="Arial"/>
          <w:lang w:val="en-US"/>
        </w:rPr>
        <w:t xml:space="preserve"> </w:t>
      </w:r>
      <w:proofErr w:type="spellStart"/>
      <w:r w:rsidRPr="00BA6D97" w:rsidR="003B709F">
        <w:rPr>
          <w:rFonts w:ascii="Arial" w:hAnsi="Arial" w:cs="Arial"/>
          <w:lang w:val="en-US"/>
        </w:rPr>
        <w:t>về</w:t>
      </w:r>
      <w:proofErr w:type="spellEnd"/>
      <w:r w:rsidRPr="00BA6D97" w:rsidR="003B709F">
        <w:rPr>
          <w:rFonts w:ascii="Arial" w:hAnsi="Arial" w:cs="Arial"/>
          <w:lang w:val="en-US"/>
        </w:rPr>
        <w:t xml:space="preserve"> </w:t>
      </w:r>
      <w:proofErr w:type="spellStart"/>
      <w:r w:rsidRPr="00BA6D97" w:rsidR="003B709F">
        <w:rPr>
          <w:rFonts w:ascii="Arial" w:hAnsi="Arial" w:cs="Arial"/>
          <w:lang w:val="en-US"/>
        </w:rPr>
        <w:t>quyền</w:t>
      </w:r>
      <w:proofErr w:type="spellEnd"/>
      <w:r w:rsidRPr="00BA6D97" w:rsidR="003B709F">
        <w:rPr>
          <w:rFonts w:ascii="Arial" w:hAnsi="Arial" w:cs="Arial"/>
          <w:lang w:val="en-US"/>
        </w:rPr>
        <w:t xml:space="preserve"> </w:t>
      </w:r>
      <w:proofErr w:type="spellStart"/>
      <w:r w:rsidRPr="00BA6D97" w:rsidR="003B709F">
        <w:rPr>
          <w:rFonts w:ascii="Arial" w:hAnsi="Arial" w:cs="Arial"/>
          <w:lang w:val="en-US"/>
        </w:rPr>
        <w:t>hạn</w:t>
      </w:r>
      <w:proofErr w:type="spellEnd"/>
      <w:r w:rsidRPr="00BA6D97" w:rsidR="003B709F">
        <w:rPr>
          <w:rFonts w:ascii="Arial" w:hAnsi="Arial" w:cs="Arial"/>
          <w:lang w:val="en-US"/>
        </w:rPr>
        <w:t xml:space="preserve"> </w:t>
      </w:r>
      <w:proofErr w:type="spellStart"/>
      <w:r w:rsidRPr="00BA6D97" w:rsidR="003B709F">
        <w:rPr>
          <w:rFonts w:ascii="Arial" w:hAnsi="Arial" w:cs="Arial"/>
          <w:lang w:val="en-US"/>
        </w:rPr>
        <w:t>của</w:t>
      </w:r>
      <w:proofErr w:type="spellEnd"/>
      <w:r w:rsidRPr="00BA6D97" w:rsidR="003B709F">
        <w:rPr>
          <w:rFonts w:ascii="Arial" w:hAnsi="Arial" w:cs="Arial"/>
          <w:lang w:val="en-US"/>
        </w:rPr>
        <w:t xml:space="preserve"> </w:t>
      </w:r>
      <w:proofErr w:type="spellStart"/>
      <w:r w:rsidRPr="00BA6D97" w:rsidR="003B709F">
        <w:rPr>
          <w:rFonts w:ascii="Arial" w:hAnsi="Arial" w:cs="Arial"/>
          <w:lang w:val="en-US"/>
        </w:rPr>
        <w:t>đọc</w:t>
      </w:r>
      <w:proofErr w:type="spellEnd"/>
      <w:r w:rsidRPr="00BA6D97" w:rsidR="003B709F">
        <w:rPr>
          <w:rFonts w:ascii="Arial" w:hAnsi="Arial" w:cs="Arial"/>
          <w:lang w:val="en-US"/>
        </w:rPr>
        <w:t xml:space="preserve"> </w:t>
      </w:r>
      <w:proofErr w:type="spellStart"/>
      <w:r w:rsidRPr="00BA6D97" w:rsidR="003B709F">
        <w:rPr>
          <w:rFonts w:ascii="Arial" w:hAnsi="Arial" w:cs="Arial"/>
          <w:lang w:val="en-US"/>
        </w:rPr>
        <w:t>giả</w:t>
      </w:r>
      <w:proofErr w:type="spellEnd"/>
      <w:r w:rsidRPr="00BA6D97" w:rsidR="003B709F">
        <w:rPr>
          <w:rFonts w:ascii="Arial" w:hAnsi="Arial" w:cs="Arial"/>
          <w:lang w:val="en-US"/>
        </w:rPr>
        <w:t xml:space="preserve"> </w:t>
      </w:r>
      <w:proofErr w:type="spellStart"/>
      <w:r w:rsidRPr="00BA6D97" w:rsidR="003B709F">
        <w:rPr>
          <w:rFonts w:ascii="Arial" w:hAnsi="Arial" w:cs="Arial"/>
          <w:lang w:val="en-US"/>
        </w:rPr>
        <w:t>đều</w:t>
      </w:r>
      <w:proofErr w:type="spellEnd"/>
      <w:r w:rsidRPr="00BA6D97" w:rsidR="003B709F">
        <w:rPr>
          <w:rFonts w:ascii="Arial" w:hAnsi="Arial" w:cs="Arial"/>
          <w:lang w:val="en-US"/>
        </w:rPr>
        <w:t xml:space="preserve"> </w:t>
      </w:r>
      <w:proofErr w:type="spellStart"/>
      <w:r w:rsidRPr="00BA6D97" w:rsidR="003B709F">
        <w:rPr>
          <w:rFonts w:ascii="Arial" w:hAnsi="Arial" w:cs="Arial"/>
          <w:lang w:val="en-US"/>
        </w:rPr>
        <w:t>phải</w:t>
      </w:r>
      <w:proofErr w:type="spellEnd"/>
      <w:r w:rsidRPr="00BA6D97" w:rsidR="003B709F">
        <w:rPr>
          <w:rFonts w:ascii="Arial" w:hAnsi="Arial" w:cs="Arial"/>
          <w:lang w:val="en-US"/>
        </w:rPr>
        <w:t xml:space="preserve"> </w:t>
      </w:r>
      <w:proofErr w:type="spellStart"/>
      <w:r w:rsidRPr="00BA6D97" w:rsidR="003B709F">
        <w:rPr>
          <w:rFonts w:ascii="Arial" w:hAnsi="Arial" w:cs="Arial"/>
          <w:lang w:val="en-US"/>
        </w:rPr>
        <w:t>thông</w:t>
      </w:r>
      <w:proofErr w:type="spellEnd"/>
      <w:r w:rsidRPr="00BA6D97" w:rsidR="003B709F">
        <w:rPr>
          <w:rFonts w:ascii="Arial" w:hAnsi="Arial" w:cs="Arial"/>
          <w:lang w:val="en-US"/>
        </w:rPr>
        <w:t xml:space="preserve"> qua </w:t>
      </w:r>
      <w:proofErr w:type="spellStart"/>
      <w:r w:rsidRPr="00BA6D97" w:rsidR="003B709F">
        <w:rPr>
          <w:rFonts w:ascii="Arial" w:hAnsi="Arial" w:cs="Arial"/>
          <w:lang w:val="en-US"/>
        </w:rPr>
        <w:t>thủ</w:t>
      </w:r>
      <w:proofErr w:type="spellEnd"/>
      <w:r w:rsidRPr="00BA6D97" w:rsidR="003B709F">
        <w:rPr>
          <w:rFonts w:ascii="Arial" w:hAnsi="Arial" w:cs="Arial"/>
          <w:lang w:val="en-US"/>
        </w:rPr>
        <w:t xml:space="preserve"> </w:t>
      </w:r>
      <w:proofErr w:type="spellStart"/>
      <w:r w:rsidRPr="00BA6D97" w:rsidR="003B709F">
        <w:rPr>
          <w:rFonts w:ascii="Arial" w:hAnsi="Arial" w:cs="Arial"/>
          <w:lang w:val="en-US"/>
        </w:rPr>
        <w:t>thư</w:t>
      </w:r>
      <w:proofErr w:type="spellEnd"/>
      <w:r w:rsidRPr="00BA6D97" w:rsidR="003B709F">
        <w:rPr>
          <w:rFonts w:ascii="Arial" w:hAnsi="Arial" w:cs="Arial"/>
          <w:lang w:val="en-US"/>
        </w:rPr>
        <w:t>.</w:t>
      </w:r>
    </w:p>
    <w:p w:rsidRPr="00BA6D97" w:rsidR="006806D5" w:rsidP="006806D5" w:rsidRDefault="006806D5" w14:paraId="3DA66E4A" w14:textId="4A980434">
      <w:pPr>
        <w:pStyle w:val="Heading1"/>
        <w:rPr>
          <w:rFonts w:cs="Arial"/>
          <w:lang w:val="en-US"/>
        </w:rPr>
      </w:pPr>
      <w:proofErr w:type="spellStart"/>
      <w:r w:rsidRPr="00BA6D97">
        <w:rPr>
          <w:rFonts w:cs="Arial"/>
          <w:lang w:val="en-US"/>
        </w:rPr>
        <w:t>Các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yêu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cầu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của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hệ</w:t>
      </w:r>
      <w:proofErr w:type="spellEnd"/>
      <w:r w:rsidRPr="00BA6D97">
        <w:rPr>
          <w:rFonts w:cs="Arial"/>
          <w:lang w:val="en-US"/>
        </w:rPr>
        <w:t xml:space="preserve"> </w:t>
      </w:r>
      <w:proofErr w:type="spellStart"/>
      <w:r w:rsidRPr="00BA6D97">
        <w:rPr>
          <w:rFonts w:cs="Arial"/>
          <w:lang w:val="en-US"/>
        </w:rPr>
        <w:t>thống</w:t>
      </w:r>
      <w:proofErr w:type="spellEnd"/>
    </w:p>
    <w:p w:rsidRPr="00BA6D97" w:rsidR="00721688" w:rsidP="00721688" w:rsidRDefault="00721688" w14:paraId="44E62265" w14:textId="62B7FA17">
      <w:pPr>
        <w:pStyle w:val="Heading2"/>
        <w:rPr>
          <w:rFonts w:cs="Arial"/>
          <w:lang w:val="en-US"/>
        </w:rPr>
      </w:pPr>
      <w:proofErr w:type="spellStart"/>
      <w:r w:rsidRPr="287B896E" w:rsidR="00721688">
        <w:rPr>
          <w:rFonts w:cs="Arial"/>
          <w:lang w:val="en-US"/>
        </w:rPr>
        <w:t>Tóm</w:t>
      </w:r>
      <w:proofErr w:type="spellEnd"/>
      <w:r w:rsidRPr="287B896E" w:rsidR="00721688">
        <w:rPr>
          <w:rFonts w:cs="Arial"/>
          <w:lang w:val="en-US"/>
        </w:rPr>
        <w:t xml:space="preserve"> </w:t>
      </w:r>
      <w:proofErr w:type="spellStart"/>
      <w:r w:rsidRPr="287B896E" w:rsidR="00721688">
        <w:rPr>
          <w:rFonts w:cs="Arial"/>
          <w:lang w:val="en-US"/>
        </w:rPr>
        <w:t>tắt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2550"/>
        <w:gridCol w:w="3060"/>
        <w:gridCol w:w="2900"/>
      </w:tblGrid>
      <w:tr w:rsidR="287B896E" w:rsidTr="287B896E" w14:paraId="6075E96B">
        <w:tc>
          <w:tcPr>
            <w:tcW w:w="630" w:type="dxa"/>
            <w:tcMar/>
          </w:tcPr>
          <w:p w:rsidR="287B896E" w:rsidRDefault="287B896E" w14:paraId="7A1F24A4" w14:textId="7D35D013">
            <w:r w:rsidRPr="287B896E" w:rsidR="287B896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STT</w:t>
            </w:r>
          </w:p>
        </w:tc>
        <w:tc>
          <w:tcPr>
            <w:tcW w:w="2550" w:type="dxa"/>
            <w:tcMar/>
          </w:tcPr>
          <w:p w:rsidR="287B896E" w:rsidRDefault="287B896E" w14:paraId="04B6AA4A" w14:textId="7A256907">
            <w:r w:rsidRPr="287B896E" w:rsidR="287B896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Yêu cầu</w:t>
            </w:r>
          </w:p>
        </w:tc>
        <w:tc>
          <w:tcPr>
            <w:tcW w:w="3060" w:type="dxa"/>
            <w:tcMar/>
          </w:tcPr>
          <w:p w:rsidR="287B896E" w:rsidRDefault="287B896E" w14:paraId="2B1376D2" w14:textId="09175D7A">
            <w:r w:rsidRPr="287B896E" w:rsidR="287B896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Ghi chú</w:t>
            </w:r>
          </w:p>
        </w:tc>
        <w:tc>
          <w:tcPr>
            <w:tcW w:w="2900" w:type="dxa"/>
            <w:tcMar/>
          </w:tcPr>
          <w:p w:rsidR="287B896E" w:rsidRDefault="287B896E" w14:paraId="18DEC69D" w14:textId="30BAC6E3">
            <w:r w:rsidRPr="287B896E" w:rsidR="287B896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Qui định</w:t>
            </w:r>
          </w:p>
        </w:tc>
      </w:tr>
      <w:tr w:rsidR="287B896E" w:rsidTr="287B896E" w14:paraId="5A425913">
        <w:tc>
          <w:tcPr>
            <w:tcW w:w="630" w:type="dxa"/>
            <w:tcMar/>
          </w:tcPr>
          <w:p w:rsidR="287B896E" w:rsidRDefault="287B896E" w14:paraId="7B2BC846" w14:textId="58BA7CC1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2550" w:type="dxa"/>
            <w:tcMar/>
          </w:tcPr>
          <w:p w:rsidR="287B896E" w:rsidRDefault="287B896E" w14:paraId="6F98D98D" w14:textId="1024D3FE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Đăng ký tài khoản đọc giả</w:t>
            </w:r>
          </w:p>
        </w:tc>
        <w:tc>
          <w:tcPr>
            <w:tcW w:w="3060" w:type="dxa"/>
            <w:tcMar/>
          </w:tcPr>
          <w:p w:rsidR="287B896E" w:rsidRDefault="287B896E" w14:paraId="110C71FB" w14:textId="7E3F6E82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Đọc giả đăng kí tài khoản thông qua thủ thư, tạo thẻ thư viện luôn</w:t>
            </w:r>
          </w:p>
        </w:tc>
        <w:tc>
          <w:tcPr>
            <w:tcW w:w="2900" w:type="dxa"/>
            <w:tcMar/>
          </w:tcPr>
          <w:p w:rsidR="287B896E" w:rsidRDefault="287B896E" w14:paraId="4713139D" w14:textId="67DC8159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Tuổi đọc giả từ 18. Có các loại đọc giả: sinh viên, cán bộ viên chức</w:t>
            </w:r>
          </w:p>
        </w:tc>
      </w:tr>
      <w:tr w:rsidR="287B896E" w:rsidTr="287B896E" w14:paraId="2FA0752B">
        <w:tc>
          <w:tcPr>
            <w:tcW w:w="630" w:type="dxa"/>
            <w:tcMar/>
          </w:tcPr>
          <w:p w:rsidR="287B896E" w:rsidRDefault="287B896E" w14:paraId="6D88DB7C" w14:textId="0BCB449F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2550" w:type="dxa"/>
            <w:tcMar/>
          </w:tcPr>
          <w:p w:rsidR="287B896E" w:rsidRDefault="287B896E" w14:paraId="59B749E0" w14:textId="027209FF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Đăng nhập hệ thống</w:t>
            </w:r>
          </w:p>
        </w:tc>
        <w:tc>
          <w:tcPr>
            <w:tcW w:w="3060" w:type="dxa"/>
            <w:tcMar/>
          </w:tcPr>
          <w:p w:rsidR="287B896E" w:rsidRDefault="287B896E" w14:paraId="745C0BAB" w14:textId="4F7740C3"/>
        </w:tc>
        <w:tc>
          <w:tcPr>
            <w:tcW w:w="2900" w:type="dxa"/>
            <w:tcMar/>
          </w:tcPr>
          <w:p w:rsidR="287B896E" w:rsidRDefault="287B896E" w14:paraId="7A32F5E9" w14:textId="6595BAD4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Tên tài khoản và mật khẩu: bao gồm chữ và số, ít nhất 6 kí tự</w:t>
            </w:r>
          </w:p>
        </w:tc>
      </w:tr>
      <w:tr w:rsidR="287B896E" w:rsidTr="287B896E" w14:paraId="01FC54E9">
        <w:tc>
          <w:tcPr>
            <w:tcW w:w="630" w:type="dxa"/>
            <w:tcMar/>
          </w:tcPr>
          <w:p w:rsidR="287B896E" w:rsidRDefault="287B896E" w14:paraId="68F26250" w14:textId="34D6C6BF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2550" w:type="dxa"/>
            <w:tcMar/>
          </w:tcPr>
          <w:p w:rsidR="287B896E" w:rsidRDefault="287B896E" w14:paraId="074384EF" w14:textId="6B32D67F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Đăng xuất</w:t>
            </w:r>
          </w:p>
        </w:tc>
        <w:tc>
          <w:tcPr>
            <w:tcW w:w="3060" w:type="dxa"/>
            <w:tcMar/>
          </w:tcPr>
          <w:p w:rsidR="287B896E" w:rsidRDefault="287B896E" w14:paraId="199385B5" w14:textId="2E4D214B"/>
        </w:tc>
        <w:tc>
          <w:tcPr>
            <w:tcW w:w="2900" w:type="dxa"/>
            <w:tcMar/>
          </w:tcPr>
          <w:p w:rsidR="287B896E" w:rsidRDefault="287B896E" w14:paraId="77348139" w14:textId="6A3F2BB1"/>
        </w:tc>
      </w:tr>
      <w:tr w:rsidR="287B896E" w:rsidTr="287B896E" w14:paraId="029ADD5A">
        <w:tc>
          <w:tcPr>
            <w:tcW w:w="630" w:type="dxa"/>
            <w:tcMar/>
          </w:tcPr>
          <w:p w:rsidR="287B896E" w:rsidRDefault="287B896E" w14:paraId="219F05CA" w14:textId="1F8E80D9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2550" w:type="dxa"/>
            <w:tcMar/>
          </w:tcPr>
          <w:p w:rsidR="287B896E" w:rsidRDefault="287B896E" w14:paraId="28D49EC3" w14:textId="61CDF6B8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Đổi mật khẩu</w:t>
            </w:r>
          </w:p>
        </w:tc>
        <w:tc>
          <w:tcPr>
            <w:tcW w:w="3060" w:type="dxa"/>
            <w:tcMar/>
          </w:tcPr>
          <w:p w:rsidR="287B896E" w:rsidRDefault="287B896E" w14:paraId="45C9A958" w14:textId="0348951C"/>
        </w:tc>
        <w:tc>
          <w:tcPr>
            <w:tcW w:w="2900" w:type="dxa"/>
            <w:tcMar/>
          </w:tcPr>
          <w:p w:rsidR="287B896E" w:rsidRDefault="287B896E" w14:paraId="7F6CAD23" w14:textId="5E85CD2E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Mật khẩu mới phải khác mật khẩu cũ, và mật khẩu phải thỏa QĐ2</w:t>
            </w:r>
          </w:p>
        </w:tc>
      </w:tr>
      <w:tr w:rsidR="287B896E" w:rsidTr="287B896E" w14:paraId="528EBAA4">
        <w:tc>
          <w:tcPr>
            <w:tcW w:w="630" w:type="dxa"/>
            <w:tcMar/>
          </w:tcPr>
          <w:p w:rsidR="287B896E" w:rsidRDefault="287B896E" w14:paraId="09C1E9D0" w14:textId="2826F87F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2550" w:type="dxa"/>
            <w:tcMar/>
          </w:tcPr>
          <w:p w:rsidR="287B896E" w:rsidRDefault="287B896E" w14:paraId="0C718815" w14:textId="16A9DEB4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tình trạng mượn sách</w:t>
            </w:r>
          </w:p>
        </w:tc>
        <w:tc>
          <w:tcPr>
            <w:tcW w:w="3060" w:type="dxa"/>
            <w:tcMar/>
          </w:tcPr>
          <w:p w:rsidR="287B896E" w:rsidRDefault="287B896E" w14:paraId="4099B8F4" w14:textId="05C7957D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Hiển thị thông tin sách đang mượn: tên sách, ngày mượn, ngày hết hạn</w:t>
            </w:r>
          </w:p>
        </w:tc>
        <w:tc>
          <w:tcPr>
            <w:tcW w:w="2900" w:type="dxa"/>
            <w:tcMar/>
          </w:tcPr>
          <w:p w:rsidR="287B896E" w:rsidRDefault="287B896E" w14:paraId="301D8AD8" w14:textId="08125C35"/>
        </w:tc>
      </w:tr>
      <w:tr w:rsidR="287B896E" w:rsidTr="287B896E" w14:paraId="19C4F894">
        <w:tc>
          <w:tcPr>
            <w:tcW w:w="630" w:type="dxa"/>
            <w:tcMar/>
          </w:tcPr>
          <w:p w:rsidR="287B896E" w:rsidRDefault="287B896E" w14:paraId="1C4F62D6" w14:textId="4807F684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2550" w:type="dxa"/>
            <w:tcMar/>
          </w:tcPr>
          <w:p w:rsidR="287B896E" w:rsidRDefault="287B896E" w14:paraId="38A9D01C" w14:textId="19FA6C2B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lịch sử mượn sách</w:t>
            </w:r>
          </w:p>
        </w:tc>
        <w:tc>
          <w:tcPr>
            <w:tcW w:w="3060" w:type="dxa"/>
            <w:tcMar/>
          </w:tcPr>
          <w:p w:rsidR="287B896E" w:rsidRDefault="287B896E" w14:paraId="75075B31" w14:textId="380EAE71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Hiển thị sách đã mượn: tên sách, thời gian mượn, thời gian trả</w:t>
            </w:r>
          </w:p>
        </w:tc>
        <w:tc>
          <w:tcPr>
            <w:tcW w:w="2900" w:type="dxa"/>
            <w:tcMar/>
          </w:tcPr>
          <w:p w:rsidR="287B896E" w:rsidRDefault="287B896E" w14:paraId="70A249D5" w14:textId="23FA03B9"/>
        </w:tc>
      </w:tr>
      <w:tr w:rsidR="287B896E" w:rsidTr="287B896E" w14:paraId="06EB999C">
        <w:tc>
          <w:tcPr>
            <w:tcW w:w="630" w:type="dxa"/>
            <w:tcMar/>
          </w:tcPr>
          <w:p w:rsidR="287B896E" w:rsidRDefault="287B896E" w14:paraId="13FC4825" w14:textId="587EBDA7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2550" w:type="dxa"/>
            <w:tcMar/>
          </w:tcPr>
          <w:p w:rsidR="287B896E" w:rsidRDefault="287B896E" w14:paraId="712CE7A8" w14:textId="37C4B5F2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thông tin chi tiết của sách</w:t>
            </w:r>
          </w:p>
        </w:tc>
        <w:tc>
          <w:tcPr>
            <w:tcW w:w="3060" w:type="dxa"/>
            <w:tcMar/>
          </w:tcPr>
          <w:p w:rsidR="287B896E" w:rsidRDefault="287B896E" w14:paraId="3DF8757E" w14:textId="28AFD15E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hiển thị tên, tác giả, thể loại, isbn, chủ đề, nhà xuất bản, vị trí</w:t>
            </w:r>
          </w:p>
        </w:tc>
        <w:tc>
          <w:tcPr>
            <w:tcW w:w="2900" w:type="dxa"/>
            <w:tcMar/>
          </w:tcPr>
          <w:p w:rsidR="287B896E" w:rsidRDefault="287B896E" w14:paraId="1BC6521D" w14:textId="397D6580"/>
        </w:tc>
      </w:tr>
      <w:tr w:rsidR="287B896E" w:rsidTr="287B896E" w14:paraId="2B8FF369">
        <w:tc>
          <w:tcPr>
            <w:tcW w:w="630" w:type="dxa"/>
            <w:tcMar/>
          </w:tcPr>
          <w:p w:rsidR="287B896E" w:rsidRDefault="287B896E" w14:paraId="6EAE4624" w14:textId="72158498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2550" w:type="dxa"/>
            <w:tcMar/>
          </w:tcPr>
          <w:p w:rsidR="287B896E" w:rsidRDefault="287B896E" w14:paraId="6DF14D3E" w14:textId="13CF7160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Nhập sách mới vào thư viện</w:t>
            </w:r>
          </w:p>
        </w:tc>
        <w:tc>
          <w:tcPr>
            <w:tcW w:w="3060" w:type="dxa"/>
            <w:tcMar/>
          </w:tcPr>
          <w:p w:rsidR="287B896E" w:rsidRDefault="287B896E" w14:paraId="3E659593" w14:textId="62613056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thêm từng quyển, nhập tay</w:t>
            </w:r>
          </w:p>
        </w:tc>
        <w:tc>
          <w:tcPr>
            <w:tcW w:w="2900" w:type="dxa"/>
            <w:tcMar/>
          </w:tcPr>
          <w:p w:rsidR="287B896E" w:rsidRDefault="287B896E" w14:paraId="12FB66E1" w14:textId="31D77F50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Chỉ nhận sách trong vòng 10 năm</w:t>
            </w:r>
          </w:p>
        </w:tc>
      </w:tr>
      <w:tr w:rsidR="287B896E" w:rsidTr="287B896E" w14:paraId="1A933370">
        <w:tc>
          <w:tcPr>
            <w:tcW w:w="630" w:type="dxa"/>
            <w:tcMar/>
          </w:tcPr>
          <w:p w:rsidR="287B896E" w:rsidRDefault="287B896E" w14:paraId="3ECB5E46" w14:textId="3FBE9566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2550" w:type="dxa"/>
            <w:tcMar/>
          </w:tcPr>
          <w:p w:rsidR="287B896E" w:rsidRDefault="287B896E" w14:paraId="19F0190F" w14:textId="4B9B9C43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Chỉnh sửa thông tin sách</w:t>
            </w:r>
          </w:p>
        </w:tc>
        <w:tc>
          <w:tcPr>
            <w:tcW w:w="3060" w:type="dxa"/>
            <w:tcMar/>
          </w:tcPr>
          <w:p w:rsidR="287B896E" w:rsidRDefault="287B896E" w14:paraId="268C340D" w14:textId="61E9EF88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vị trí</w:t>
            </w:r>
          </w:p>
        </w:tc>
        <w:tc>
          <w:tcPr>
            <w:tcW w:w="2900" w:type="dxa"/>
            <w:tcMar/>
          </w:tcPr>
          <w:p w:rsidR="287B896E" w:rsidRDefault="287B896E" w14:paraId="06EC379C" w14:textId="2F2BD9BB"/>
        </w:tc>
      </w:tr>
      <w:tr w:rsidR="287B896E" w:rsidTr="287B896E" w14:paraId="657BAFA9">
        <w:tc>
          <w:tcPr>
            <w:tcW w:w="630" w:type="dxa"/>
            <w:tcMar/>
          </w:tcPr>
          <w:p w:rsidR="287B896E" w:rsidRDefault="287B896E" w14:paraId="5F8D13F5" w14:textId="49324A7A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2550" w:type="dxa"/>
            <w:tcMar/>
          </w:tcPr>
          <w:p w:rsidR="287B896E" w:rsidRDefault="287B896E" w14:paraId="7AE38665" w14:textId="27FF68A9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Xóa sách khỏi thư viện</w:t>
            </w:r>
          </w:p>
        </w:tc>
        <w:tc>
          <w:tcPr>
            <w:tcW w:w="3060" w:type="dxa"/>
            <w:tcMar/>
          </w:tcPr>
          <w:p w:rsidR="287B896E" w:rsidRDefault="287B896E" w14:paraId="45744378" w14:textId="14BA7CB3"/>
        </w:tc>
        <w:tc>
          <w:tcPr>
            <w:tcW w:w="2900" w:type="dxa"/>
            <w:tcMar/>
          </w:tcPr>
          <w:p w:rsidR="287B896E" w:rsidRDefault="287B896E" w14:paraId="54083867" w14:textId="3051D82E"/>
        </w:tc>
      </w:tr>
      <w:tr w:rsidR="287B896E" w:rsidTr="287B896E" w14:paraId="545E2457">
        <w:tc>
          <w:tcPr>
            <w:tcW w:w="630" w:type="dxa"/>
            <w:tcMar/>
          </w:tcPr>
          <w:p w:rsidR="287B896E" w:rsidRDefault="287B896E" w14:paraId="6DC293AD" w14:textId="41CF88DA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11</w:t>
            </w:r>
          </w:p>
        </w:tc>
        <w:tc>
          <w:tcPr>
            <w:tcW w:w="2550" w:type="dxa"/>
            <w:tcMar/>
          </w:tcPr>
          <w:p w:rsidR="287B896E" w:rsidRDefault="287B896E" w14:paraId="1E81E166" w14:textId="6A5A0F40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Lập phiếu mượn</w:t>
            </w:r>
          </w:p>
        </w:tc>
        <w:tc>
          <w:tcPr>
            <w:tcW w:w="3060" w:type="dxa"/>
            <w:tcMar/>
          </w:tcPr>
          <w:p w:rsidR="287B896E" w:rsidRDefault="287B896E" w14:paraId="533E86DA" w14:textId="3DE4DAD3"/>
        </w:tc>
        <w:tc>
          <w:tcPr>
            <w:tcW w:w="2900" w:type="dxa"/>
            <w:tcMar/>
          </w:tcPr>
          <w:p w:rsidR="287B896E" w:rsidRDefault="287B896E" w14:paraId="3C98164B" w14:textId="5E16DF3C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Đọc giả mượn tối đa 4 quyển 1 tuần. Thời hạn mươn sách thao khảo 3 ngày, giáo trình là 1 tuần</w:t>
            </w:r>
          </w:p>
        </w:tc>
      </w:tr>
      <w:tr w:rsidR="287B896E" w:rsidTr="287B896E" w14:paraId="6A22F9B6">
        <w:tc>
          <w:tcPr>
            <w:tcW w:w="630" w:type="dxa"/>
            <w:tcMar/>
          </w:tcPr>
          <w:p w:rsidR="287B896E" w:rsidRDefault="287B896E" w14:paraId="5D3311E8" w14:textId="31622E09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2550" w:type="dxa"/>
            <w:tcMar/>
          </w:tcPr>
          <w:p w:rsidR="287B896E" w:rsidRDefault="287B896E" w14:paraId="50810A1B" w14:textId="6EA45E9E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Tìm phiếu mượn</w:t>
            </w:r>
          </w:p>
        </w:tc>
        <w:tc>
          <w:tcPr>
            <w:tcW w:w="3060" w:type="dxa"/>
            <w:tcMar/>
          </w:tcPr>
          <w:p w:rsidR="287B896E" w:rsidRDefault="287B896E" w14:paraId="0FD0B5D6" w14:textId="703FA0AC"/>
        </w:tc>
        <w:tc>
          <w:tcPr>
            <w:tcW w:w="2900" w:type="dxa"/>
            <w:tcMar/>
          </w:tcPr>
          <w:p w:rsidR="287B896E" w:rsidRDefault="287B896E" w14:paraId="1FB3563A" w14:textId="525CF67D"/>
        </w:tc>
      </w:tr>
      <w:tr w:rsidR="287B896E" w:rsidTr="287B896E" w14:paraId="2F014123">
        <w:tc>
          <w:tcPr>
            <w:tcW w:w="630" w:type="dxa"/>
            <w:tcMar/>
          </w:tcPr>
          <w:p w:rsidR="287B896E" w:rsidRDefault="287B896E" w14:paraId="43397B4C" w14:textId="5E36DF28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p>
        </w:tc>
        <w:tc>
          <w:tcPr>
            <w:tcW w:w="2550" w:type="dxa"/>
            <w:tcMar/>
          </w:tcPr>
          <w:p w:rsidR="287B896E" w:rsidRDefault="287B896E" w14:paraId="4926481D" w14:textId="0A1A0305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Cập nhật phiểu mượn</w:t>
            </w:r>
          </w:p>
        </w:tc>
        <w:tc>
          <w:tcPr>
            <w:tcW w:w="3060" w:type="dxa"/>
            <w:tcMar/>
          </w:tcPr>
          <w:p w:rsidR="287B896E" w:rsidRDefault="287B896E" w14:paraId="6E6FCFA3" w14:textId="60F5D0A5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khi gia hạn</w:t>
            </w:r>
          </w:p>
        </w:tc>
        <w:tc>
          <w:tcPr>
            <w:tcW w:w="2900" w:type="dxa"/>
            <w:tcMar/>
          </w:tcPr>
          <w:p w:rsidR="287B896E" w:rsidRDefault="287B896E" w14:paraId="3521F5A7" w14:textId="53D90C7C"/>
        </w:tc>
      </w:tr>
      <w:tr w:rsidR="287B896E" w:rsidTr="287B896E" w14:paraId="1BE1D8BE">
        <w:tc>
          <w:tcPr>
            <w:tcW w:w="630" w:type="dxa"/>
            <w:tcMar/>
          </w:tcPr>
          <w:p w:rsidR="287B896E" w:rsidRDefault="287B896E" w14:paraId="203819C6" w14:textId="51E8C3B9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14</w:t>
            </w:r>
          </w:p>
        </w:tc>
        <w:tc>
          <w:tcPr>
            <w:tcW w:w="2550" w:type="dxa"/>
            <w:tcMar/>
          </w:tcPr>
          <w:p w:rsidR="287B896E" w:rsidRDefault="287B896E" w14:paraId="2357BEAD" w14:textId="2D93C92C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Nhận trả sách</w:t>
            </w:r>
          </w:p>
        </w:tc>
        <w:tc>
          <w:tcPr>
            <w:tcW w:w="3060" w:type="dxa"/>
            <w:tcMar/>
          </w:tcPr>
          <w:p w:rsidR="287B896E" w:rsidRDefault="287B896E" w14:paraId="705F67F5" w14:textId="7AAF86FA"/>
        </w:tc>
        <w:tc>
          <w:tcPr>
            <w:tcW w:w="2900" w:type="dxa"/>
            <w:tcMar/>
          </w:tcPr>
          <w:p w:rsidR="287B896E" w:rsidRDefault="287B896E" w14:paraId="04AE60B7" w14:textId="507E306D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Thu tiền phạt nếu quá hạn</w:t>
            </w:r>
          </w:p>
        </w:tc>
      </w:tr>
      <w:tr w:rsidR="287B896E" w:rsidTr="287B896E" w14:paraId="591D43DC">
        <w:tc>
          <w:tcPr>
            <w:tcW w:w="630" w:type="dxa"/>
            <w:tcMar/>
          </w:tcPr>
          <w:p w:rsidR="287B896E" w:rsidRDefault="287B896E" w14:paraId="0BDA1406" w14:textId="57EAB79C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15</w:t>
            </w:r>
          </w:p>
        </w:tc>
        <w:tc>
          <w:tcPr>
            <w:tcW w:w="2550" w:type="dxa"/>
            <w:tcMar/>
          </w:tcPr>
          <w:p w:rsidR="287B896E" w:rsidRDefault="287B896E" w14:paraId="28150549" w14:textId="411266E4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Cập nhật quy định</w:t>
            </w:r>
          </w:p>
        </w:tc>
        <w:tc>
          <w:tcPr>
            <w:tcW w:w="3060" w:type="dxa"/>
            <w:tcMar/>
          </w:tcPr>
          <w:p w:rsidR="287B896E" w:rsidRDefault="287B896E" w14:paraId="179E393C" w14:textId="54248997"/>
        </w:tc>
        <w:tc>
          <w:tcPr>
            <w:tcW w:w="2900" w:type="dxa"/>
            <w:tcMar/>
          </w:tcPr>
          <w:p w:rsidR="287B896E" w:rsidRDefault="287B896E" w14:paraId="45FC632C" w14:textId="42629701"/>
        </w:tc>
      </w:tr>
      <w:tr w:rsidR="287B896E" w:rsidTr="287B896E" w14:paraId="747B336D">
        <w:tc>
          <w:tcPr>
            <w:tcW w:w="630" w:type="dxa"/>
            <w:tcMar/>
          </w:tcPr>
          <w:p w:rsidR="287B896E" w:rsidRDefault="287B896E" w14:paraId="69F863B0" w14:textId="5DC22597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16</w:t>
            </w:r>
          </w:p>
        </w:tc>
        <w:tc>
          <w:tcPr>
            <w:tcW w:w="2550" w:type="dxa"/>
            <w:tcMar/>
          </w:tcPr>
          <w:p w:rsidR="287B896E" w:rsidRDefault="287B896E" w14:paraId="1855E6D8" w14:textId="70587777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Tìm đọc giả theo tên</w:t>
            </w:r>
          </w:p>
        </w:tc>
        <w:tc>
          <w:tcPr>
            <w:tcW w:w="3060" w:type="dxa"/>
            <w:tcMar/>
          </w:tcPr>
          <w:p w:rsidR="287B896E" w:rsidRDefault="287B896E" w14:paraId="7574C402" w14:textId="1AF4555B"/>
        </w:tc>
        <w:tc>
          <w:tcPr>
            <w:tcW w:w="2900" w:type="dxa"/>
            <w:tcMar/>
          </w:tcPr>
          <w:p w:rsidR="287B896E" w:rsidRDefault="287B896E" w14:paraId="5811EB1E" w14:textId="619058E8"/>
        </w:tc>
      </w:tr>
      <w:tr w:rsidR="287B896E" w:rsidTr="287B896E" w14:paraId="245B8F13">
        <w:tc>
          <w:tcPr>
            <w:tcW w:w="630" w:type="dxa"/>
            <w:tcMar/>
          </w:tcPr>
          <w:p w:rsidR="287B896E" w:rsidRDefault="287B896E" w14:paraId="55E59358" w14:textId="46E864F2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17</w:t>
            </w:r>
          </w:p>
        </w:tc>
        <w:tc>
          <w:tcPr>
            <w:tcW w:w="2550" w:type="dxa"/>
            <w:tcMar/>
          </w:tcPr>
          <w:p w:rsidR="287B896E" w:rsidRDefault="287B896E" w14:paraId="251B6E09" w14:textId="4368F91A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Tìm đọc giả theo id</w:t>
            </w:r>
          </w:p>
        </w:tc>
        <w:tc>
          <w:tcPr>
            <w:tcW w:w="3060" w:type="dxa"/>
            <w:tcMar/>
          </w:tcPr>
          <w:p w:rsidR="287B896E" w:rsidRDefault="287B896E" w14:paraId="79E8FBF3" w14:textId="3B652A4E"/>
        </w:tc>
        <w:tc>
          <w:tcPr>
            <w:tcW w:w="2900" w:type="dxa"/>
            <w:tcMar/>
          </w:tcPr>
          <w:p w:rsidR="287B896E" w:rsidRDefault="287B896E" w14:paraId="481AB5A4" w14:textId="6AC00F01"/>
        </w:tc>
      </w:tr>
      <w:tr w:rsidR="287B896E" w:rsidTr="287B896E" w14:paraId="63F55C67">
        <w:tc>
          <w:tcPr>
            <w:tcW w:w="630" w:type="dxa"/>
            <w:tcMar/>
          </w:tcPr>
          <w:p w:rsidR="287B896E" w:rsidRDefault="287B896E" w14:paraId="0DDC9D3B" w14:textId="07ACE735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18</w:t>
            </w:r>
          </w:p>
        </w:tc>
        <w:tc>
          <w:tcPr>
            <w:tcW w:w="2550" w:type="dxa"/>
            <w:tcMar/>
          </w:tcPr>
          <w:p w:rsidR="287B896E" w:rsidRDefault="287B896E" w14:paraId="1CE6FB84" w14:textId="71CC1D58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Tìm kiếm sách theo id</w:t>
            </w:r>
          </w:p>
        </w:tc>
        <w:tc>
          <w:tcPr>
            <w:tcW w:w="3060" w:type="dxa"/>
            <w:tcMar/>
          </w:tcPr>
          <w:p w:rsidR="287B896E" w:rsidRDefault="287B896E" w14:paraId="2633446D" w14:textId="61F95203"/>
        </w:tc>
        <w:tc>
          <w:tcPr>
            <w:tcW w:w="2900" w:type="dxa"/>
            <w:tcMar/>
          </w:tcPr>
          <w:p w:rsidR="287B896E" w:rsidRDefault="287B896E" w14:paraId="009836C8" w14:textId="7A1FC5F0"/>
        </w:tc>
      </w:tr>
      <w:tr w:rsidR="287B896E" w:rsidTr="287B896E" w14:paraId="13C774A9">
        <w:tc>
          <w:tcPr>
            <w:tcW w:w="630" w:type="dxa"/>
            <w:tcMar/>
          </w:tcPr>
          <w:p w:rsidR="287B896E" w:rsidRDefault="287B896E" w14:paraId="3E3794DA" w14:textId="17459735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19</w:t>
            </w:r>
          </w:p>
        </w:tc>
        <w:tc>
          <w:tcPr>
            <w:tcW w:w="2550" w:type="dxa"/>
            <w:tcMar/>
          </w:tcPr>
          <w:p w:rsidR="287B896E" w:rsidRDefault="287B896E" w14:paraId="00E7F730" w14:textId="69AB372D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Phân loại sách theo thể loại</w:t>
            </w:r>
          </w:p>
        </w:tc>
        <w:tc>
          <w:tcPr>
            <w:tcW w:w="3060" w:type="dxa"/>
            <w:tcMar/>
          </w:tcPr>
          <w:p w:rsidR="287B896E" w:rsidRDefault="287B896E" w14:paraId="036DA260" w14:textId="5998C2EF"/>
        </w:tc>
        <w:tc>
          <w:tcPr>
            <w:tcW w:w="2900" w:type="dxa"/>
            <w:tcMar/>
          </w:tcPr>
          <w:p w:rsidR="287B896E" w:rsidRDefault="287B896E" w14:paraId="56814C2D" w14:textId="0370B59A"/>
        </w:tc>
      </w:tr>
      <w:tr w:rsidR="287B896E" w:rsidTr="287B896E" w14:paraId="0A58C6F5">
        <w:tc>
          <w:tcPr>
            <w:tcW w:w="630" w:type="dxa"/>
            <w:tcMar/>
          </w:tcPr>
          <w:p w:rsidR="287B896E" w:rsidRDefault="287B896E" w14:paraId="7200E9F6" w14:textId="57CF8BAE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20</w:t>
            </w:r>
          </w:p>
        </w:tc>
        <w:tc>
          <w:tcPr>
            <w:tcW w:w="2550" w:type="dxa"/>
            <w:tcMar/>
          </w:tcPr>
          <w:p w:rsidR="287B896E" w:rsidRDefault="287B896E" w14:paraId="5CC05964" w14:textId="7103608F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Tìm kiếm sách theo mã isbn</w:t>
            </w:r>
          </w:p>
        </w:tc>
        <w:tc>
          <w:tcPr>
            <w:tcW w:w="3060" w:type="dxa"/>
            <w:tcMar/>
          </w:tcPr>
          <w:p w:rsidR="287B896E" w:rsidRDefault="287B896E" w14:paraId="7E10CF68" w14:textId="00FAE48A"/>
        </w:tc>
        <w:tc>
          <w:tcPr>
            <w:tcW w:w="2900" w:type="dxa"/>
            <w:tcMar/>
          </w:tcPr>
          <w:p w:rsidR="287B896E" w:rsidRDefault="287B896E" w14:paraId="694BC30A" w14:textId="13D56E2D"/>
        </w:tc>
      </w:tr>
      <w:tr w:rsidR="287B896E" w:rsidTr="287B896E" w14:paraId="0DE7D029">
        <w:tc>
          <w:tcPr>
            <w:tcW w:w="630" w:type="dxa"/>
            <w:tcMar/>
          </w:tcPr>
          <w:p w:rsidR="287B896E" w:rsidRDefault="287B896E" w14:paraId="422FFBE2" w14:textId="2F189C06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21</w:t>
            </w:r>
          </w:p>
        </w:tc>
        <w:tc>
          <w:tcPr>
            <w:tcW w:w="2550" w:type="dxa"/>
            <w:tcMar/>
          </w:tcPr>
          <w:p w:rsidR="287B896E" w:rsidRDefault="287B896E" w14:paraId="735DAB27" w14:textId="7FE3B687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Phân loại sách theo chủ đề</w:t>
            </w:r>
          </w:p>
        </w:tc>
        <w:tc>
          <w:tcPr>
            <w:tcW w:w="3060" w:type="dxa"/>
            <w:tcMar/>
          </w:tcPr>
          <w:p w:rsidR="287B896E" w:rsidRDefault="287B896E" w14:paraId="5EF1F8A0" w14:textId="513872C6"/>
        </w:tc>
        <w:tc>
          <w:tcPr>
            <w:tcW w:w="2900" w:type="dxa"/>
            <w:tcMar/>
          </w:tcPr>
          <w:p w:rsidR="287B896E" w:rsidRDefault="287B896E" w14:paraId="78E465DD" w14:textId="745B2698"/>
        </w:tc>
      </w:tr>
      <w:tr w:rsidR="287B896E" w:rsidTr="287B896E" w14:paraId="506E77B0">
        <w:tc>
          <w:tcPr>
            <w:tcW w:w="630" w:type="dxa"/>
            <w:tcMar/>
          </w:tcPr>
          <w:p w:rsidR="287B896E" w:rsidRDefault="287B896E" w14:paraId="6DEF42B5" w14:textId="16D597F4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22</w:t>
            </w:r>
          </w:p>
        </w:tc>
        <w:tc>
          <w:tcPr>
            <w:tcW w:w="2550" w:type="dxa"/>
            <w:tcMar/>
          </w:tcPr>
          <w:p w:rsidR="287B896E" w:rsidRDefault="287B896E" w14:paraId="7D96B9FB" w14:textId="0ECDDD4C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Tìm kiếm sách theo tác giả</w:t>
            </w:r>
          </w:p>
        </w:tc>
        <w:tc>
          <w:tcPr>
            <w:tcW w:w="3060" w:type="dxa"/>
            <w:tcMar/>
          </w:tcPr>
          <w:p w:rsidR="287B896E" w:rsidRDefault="287B896E" w14:paraId="5EDE4D22" w14:textId="62F86A6C"/>
        </w:tc>
        <w:tc>
          <w:tcPr>
            <w:tcW w:w="2900" w:type="dxa"/>
            <w:tcMar/>
          </w:tcPr>
          <w:p w:rsidR="287B896E" w:rsidRDefault="287B896E" w14:paraId="2D5B8B58" w14:textId="5913AE20"/>
        </w:tc>
      </w:tr>
      <w:tr w:rsidR="287B896E" w:rsidTr="287B896E" w14:paraId="76751E58">
        <w:tc>
          <w:tcPr>
            <w:tcW w:w="630" w:type="dxa"/>
            <w:tcMar/>
          </w:tcPr>
          <w:p w:rsidR="287B896E" w:rsidRDefault="287B896E" w14:paraId="670CA704" w14:textId="40D2AF8D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23</w:t>
            </w:r>
          </w:p>
        </w:tc>
        <w:tc>
          <w:tcPr>
            <w:tcW w:w="2550" w:type="dxa"/>
            <w:tcMar/>
          </w:tcPr>
          <w:p w:rsidR="287B896E" w:rsidRDefault="287B896E" w14:paraId="7D9E0DB9" w14:textId="66C5B809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Phân loại theo nhà xuất bản</w:t>
            </w:r>
          </w:p>
        </w:tc>
        <w:tc>
          <w:tcPr>
            <w:tcW w:w="3060" w:type="dxa"/>
            <w:tcMar/>
          </w:tcPr>
          <w:p w:rsidR="287B896E" w:rsidRDefault="287B896E" w14:paraId="4264470F" w14:textId="30809F14"/>
        </w:tc>
        <w:tc>
          <w:tcPr>
            <w:tcW w:w="2900" w:type="dxa"/>
            <w:tcMar/>
          </w:tcPr>
          <w:p w:rsidR="287B896E" w:rsidRDefault="287B896E" w14:paraId="502DA072" w14:textId="25E40D5B"/>
        </w:tc>
      </w:tr>
      <w:tr w:rsidR="287B896E" w:rsidTr="287B896E" w14:paraId="6FA27693">
        <w:tc>
          <w:tcPr>
            <w:tcW w:w="630" w:type="dxa"/>
            <w:tcMar/>
          </w:tcPr>
          <w:p w:rsidR="287B896E" w:rsidRDefault="287B896E" w14:paraId="05592107" w14:textId="4D445041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24</w:t>
            </w:r>
          </w:p>
        </w:tc>
        <w:tc>
          <w:tcPr>
            <w:tcW w:w="2550" w:type="dxa"/>
            <w:tcMar/>
          </w:tcPr>
          <w:p w:rsidR="287B896E" w:rsidRDefault="287B896E" w14:paraId="5E80D5AC" w14:textId="5D271847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thông tin chi tiết của đọc giả</w:t>
            </w:r>
          </w:p>
        </w:tc>
        <w:tc>
          <w:tcPr>
            <w:tcW w:w="3060" w:type="dxa"/>
            <w:tcMar/>
          </w:tcPr>
          <w:p w:rsidR="287B896E" w:rsidRDefault="287B896E" w14:paraId="2CB6AE34" w14:textId="1C174E36"/>
        </w:tc>
        <w:tc>
          <w:tcPr>
            <w:tcW w:w="2900" w:type="dxa"/>
            <w:tcMar/>
          </w:tcPr>
          <w:p w:rsidR="287B896E" w:rsidRDefault="287B896E" w14:paraId="12D4796E" w14:textId="1E80A369"/>
        </w:tc>
      </w:tr>
      <w:tr w:rsidR="287B896E" w:rsidTr="287B896E" w14:paraId="4D005CAA">
        <w:tc>
          <w:tcPr>
            <w:tcW w:w="630" w:type="dxa"/>
            <w:tcMar/>
          </w:tcPr>
          <w:p w:rsidR="287B896E" w:rsidRDefault="287B896E" w14:paraId="2A1AC73C" w14:textId="5C4E4632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25</w:t>
            </w:r>
          </w:p>
        </w:tc>
        <w:tc>
          <w:tcPr>
            <w:tcW w:w="2550" w:type="dxa"/>
            <w:tcMar/>
          </w:tcPr>
          <w:p w:rsidR="287B896E" w:rsidRDefault="287B896E" w14:paraId="7811BD9A" w14:textId="7F0C77BD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Sửa thông tin đọc giả</w:t>
            </w:r>
          </w:p>
        </w:tc>
        <w:tc>
          <w:tcPr>
            <w:tcW w:w="3060" w:type="dxa"/>
            <w:tcMar/>
          </w:tcPr>
          <w:p w:rsidR="287B896E" w:rsidRDefault="287B896E" w14:paraId="19F1CA9E" w14:textId="09BF0870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Đọc giả, thủ thư</w:t>
            </w:r>
          </w:p>
        </w:tc>
        <w:tc>
          <w:tcPr>
            <w:tcW w:w="2900" w:type="dxa"/>
            <w:tcMar/>
          </w:tcPr>
          <w:p w:rsidR="287B896E" w:rsidRDefault="287B896E" w14:paraId="1817F2D9" w14:textId="79ECB8F3"/>
        </w:tc>
      </w:tr>
      <w:tr w:rsidR="287B896E" w:rsidTr="287B896E" w14:paraId="377B7A2C">
        <w:tc>
          <w:tcPr>
            <w:tcW w:w="630" w:type="dxa"/>
            <w:tcMar/>
          </w:tcPr>
          <w:p w:rsidR="287B896E" w:rsidRDefault="287B896E" w14:paraId="2204C86E" w14:textId="03DBDA75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26</w:t>
            </w:r>
          </w:p>
        </w:tc>
        <w:tc>
          <w:tcPr>
            <w:tcW w:w="2550" w:type="dxa"/>
            <w:tcMar/>
          </w:tcPr>
          <w:p w:rsidR="287B896E" w:rsidRDefault="287B896E" w14:paraId="18348FAE" w14:textId="6B4A17EC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Chỉnh sửa trạng thái tài khoản</w:t>
            </w:r>
          </w:p>
        </w:tc>
        <w:tc>
          <w:tcPr>
            <w:tcW w:w="3060" w:type="dxa"/>
            <w:tcMar/>
          </w:tcPr>
          <w:p w:rsidR="287B896E" w:rsidRDefault="287B896E" w14:paraId="53390C3F" w14:textId="2B7D747A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cập nhật: Active/Block</w:t>
            </w:r>
          </w:p>
        </w:tc>
        <w:tc>
          <w:tcPr>
            <w:tcW w:w="2900" w:type="dxa"/>
            <w:tcMar/>
          </w:tcPr>
          <w:p w:rsidR="287B896E" w:rsidRDefault="287B896E" w14:paraId="4ED7BE2F" w14:textId="0D56059E"/>
        </w:tc>
      </w:tr>
      <w:tr w:rsidR="287B896E" w:rsidTr="287B896E" w14:paraId="2F3F01AB">
        <w:tc>
          <w:tcPr>
            <w:tcW w:w="630" w:type="dxa"/>
            <w:tcMar/>
          </w:tcPr>
          <w:p w:rsidR="287B896E" w:rsidRDefault="287B896E" w14:paraId="5981B7C8" w14:textId="7DA581C9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27</w:t>
            </w:r>
          </w:p>
        </w:tc>
        <w:tc>
          <w:tcPr>
            <w:tcW w:w="2550" w:type="dxa"/>
            <w:tcMar/>
          </w:tcPr>
          <w:p w:rsidR="287B896E" w:rsidRDefault="287B896E" w14:paraId="6F4C8B12" w14:textId="61DAF3B9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Xóa tài khoản đọc giả</w:t>
            </w:r>
          </w:p>
        </w:tc>
        <w:tc>
          <w:tcPr>
            <w:tcW w:w="3060" w:type="dxa"/>
            <w:tcMar/>
          </w:tcPr>
          <w:p w:rsidR="287B896E" w:rsidRDefault="287B896E" w14:paraId="27BC8B4D" w14:textId="5124996C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cập nhật trạng thái isdelete</w:t>
            </w:r>
          </w:p>
        </w:tc>
        <w:tc>
          <w:tcPr>
            <w:tcW w:w="2900" w:type="dxa"/>
            <w:tcMar/>
          </w:tcPr>
          <w:p w:rsidR="287B896E" w:rsidRDefault="287B896E" w14:paraId="45DBBBB5" w14:textId="32397BA0"/>
        </w:tc>
      </w:tr>
      <w:tr w:rsidR="287B896E" w:rsidTr="287B896E" w14:paraId="6AA5A6E5">
        <w:tc>
          <w:tcPr>
            <w:tcW w:w="630" w:type="dxa"/>
            <w:tcMar/>
          </w:tcPr>
          <w:p w:rsidR="287B896E" w:rsidRDefault="287B896E" w14:paraId="14C0843A" w14:textId="0AB2FCE8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28</w:t>
            </w:r>
          </w:p>
        </w:tc>
        <w:tc>
          <w:tcPr>
            <w:tcW w:w="2550" w:type="dxa"/>
            <w:tcMar/>
          </w:tcPr>
          <w:p w:rsidR="287B896E" w:rsidRDefault="287B896E" w14:paraId="1BC4F48D" w14:textId="57088459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Gia hạn tài khoản đọc giả</w:t>
            </w:r>
          </w:p>
        </w:tc>
        <w:tc>
          <w:tcPr>
            <w:tcW w:w="3060" w:type="dxa"/>
            <w:tcMar/>
          </w:tcPr>
          <w:p w:rsidR="287B896E" w:rsidRDefault="287B896E" w14:paraId="19AEC186" w14:textId="39AEBA95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Cập nhật</w:t>
            </w:r>
          </w:p>
        </w:tc>
        <w:tc>
          <w:tcPr>
            <w:tcW w:w="2900" w:type="dxa"/>
            <w:tcMar/>
          </w:tcPr>
          <w:p w:rsidR="287B896E" w:rsidRDefault="287B896E" w14:paraId="4E303A61" w14:textId="11A363F9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Mỗi 6 tháng</w:t>
            </w:r>
          </w:p>
        </w:tc>
      </w:tr>
      <w:tr w:rsidR="287B896E" w:rsidTr="287B896E" w14:paraId="5975BC3A">
        <w:tc>
          <w:tcPr>
            <w:tcW w:w="630" w:type="dxa"/>
            <w:tcMar/>
          </w:tcPr>
          <w:p w:rsidR="287B896E" w:rsidRDefault="287B896E" w14:paraId="26F88BB7" w14:textId="2C901E8E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29</w:t>
            </w:r>
          </w:p>
        </w:tc>
        <w:tc>
          <w:tcPr>
            <w:tcW w:w="2550" w:type="dxa"/>
            <w:tcMar/>
          </w:tcPr>
          <w:p w:rsidR="287B896E" w:rsidRDefault="287B896E" w14:paraId="09155398" w14:textId="0FDF910D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Gia hạn sách</w:t>
            </w:r>
          </w:p>
        </w:tc>
        <w:tc>
          <w:tcPr>
            <w:tcW w:w="3060" w:type="dxa"/>
            <w:tcMar/>
          </w:tcPr>
          <w:p w:rsidR="287B896E" w:rsidRDefault="287B896E" w14:paraId="4C5B543B" w14:textId="3DD1B21A"/>
        </w:tc>
        <w:tc>
          <w:tcPr>
            <w:tcW w:w="2900" w:type="dxa"/>
            <w:tcMar/>
          </w:tcPr>
          <w:p w:rsidR="287B896E" w:rsidRDefault="287B896E" w14:paraId="61611775" w14:textId="66A58EC3"/>
        </w:tc>
      </w:tr>
      <w:tr w:rsidR="287B896E" w:rsidTr="287B896E" w14:paraId="5F7134D9">
        <w:tc>
          <w:tcPr>
            <w:tcW w:w="630" w:type="dxa"/>
            <w:tcMar/>
          </w:tcPr>
          <w:p w:rsidR="287B896E" w:rsidRDefault="287B896E" w14:paraId="42B9CD73" w14:textId="4FAFB935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30</w:t>
            </w:r>
          </w:p>
        </w:tc>
        <w:tc>
          <w:tcPr>
            <w:tcW w:w="2550" w:type="dxa"/>
            <w:tcMar/>
          </w:tcPr>
          <w:p w:rsidR="287B896E" w:rsidRDefault="287B896E" w14:paraId="29674605" w14:textId="6C4A2E2D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thống kê tiền phạt</w:t>
            </w:r>
          </w:p>
        </w:tc>
        <w:tc>
          <w:tcPr>
            <w:tcW w:w="3060" w:type="dxa"/>
            <w:tcMar/>
          </w:tcPr>
          <w:p w:rsidR="287B896E" w:rsidRDefault="287B896E" w14:paraId="1F2EAD39" w14:textId="112CB170"/>
        </w:tc>
        <w:tc>
          <w:tcPr>
            <w:tcW w:w="2900" w:type="dxa"/>
            <w:tcMar/>
          </w:tcPr>
          <w:p w:rsidR="287B896E" w:rsidRDefault="287B896E" w14:paraId="7A28B528" w14:textId="18B59A3C"/>
        </w:tc>
      </w:tr>
      <w:tr w:rsidR="287B896E" w:rsidTr="287B896E" w14:paraId="3C999E75">
        <w:tc>
          <w:tcPr>
            <w:tcW w:w="630" w:type="dxa"/>
            <w:tcMar/>
          </w:tcPr>
          <w:p w:rsidR="287B896E" w:rsidRDefault="287B896E" w14:paraId="69B43BB0" w14:textId="46869E1D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31</w:t>
            </w:r>
          </w:p>
        </w:tc>
        <w:tc>
          <w:tcPr>
            <w:tcW w:w="2550" w:type="dxa"/>
            <w:tcMar/>
          </w:tcPr>
          <w:p w:rsidR="287B896E" w:rsidRDefault="287B896E" w14:paraId="1F48CABF" w14:textId="239F3A90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sách mượn nhiều theo thời gian</w:t>
            </w:r>
          </w:p>
        </w:tc>
        <w:tc>
          <w:tcPr>
            <w:tcW w:w="3060" w:type="dxa"/>
            <w:tcMar/>
          </w:tcPr>
          <w:p w:rsidR="287B896E" w:rsidRDefault="287B896E" w14:paraId="0D1ED0CB" w14:textId="138BB266"/>
        </w:tc>
        <w:tc>
          <w:tcPr>
            <w:tcW w:w="2900" w:type="dxa"/>
            <w:tcMar/>
          </w:tcPr>
          <w:p w:rsidR="287B896E" w:rsidRDefault="287B896E" w14:paraId="450314F8" w14:textId="1EBCA4E2"/>
        </w:tc>
      </w:tr>
      <w:tr w:rsidR="287B896E" w:rsidTr="287B896E" w14:paraId="70DD9F26">
        <w:tc>
          <w:tcPr>
            <w:tcW w:w="630" w:type="dxa"/>
            <w:tcMar/>
          </w:tcPr>
          <w:p w:rsidR="287B896E" w:rsidRDefault="287B896E" w14:paraId="47B22C43" w14:textId="1CA3A23B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32</w:t>
            </w:r>
          </w:p>
        </w:tc>
        <w:tc>
          <w:tcPr>
            <w:tcW w:w="2550" w:type="dxa"/>
            <w:tcMar/>
          </w:tcPr>
          <w:p w:rsidR="287B896E" w:rsidRDefault="287B896E" w14:paraId="0E619DCE" w14:textId="07A2952A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sách mươn ít theo năm</w:t>
            </w:r>
          </w:p>
        </w:tc>
        <w:tc>
          <w:tcPr>
            <w:tcW w:w="3060" w:type="dxa"/>
            <w:tcMar/>
          </w:tcPr>
          <w:p w:rsidR="287B896E" w:rsidRDefault="287B896E" w14:paraId="1E36DE2B" w14:textId="342EE5AD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sách nào ít mượn thì sẽ bỏ kho</w:t>
            </w:r>
          </w:p>
        </w:tc>
        <w:tc>
          <w:tcPr>
            <w:tcW w:w="2900" w:type="dxa"/>
            <w:tcMar/>
          </w:tcPr>
          <w:p w:rsidR="287B896E" w:rsidRDefault="287B896E" w14:paraId="24182524" w14:textId="29B8F039"/>
        </w:tc>
      </w:tr>
      <w:tr w:rsidR="287B896E" w:rsidTr="287B896E" w14:paraId="5EA5BE26">
        <w:tc>
          <w:tcPr>
            <w:tcW w:w="630" w:type="dxa"/>
            <w:tcMar/>
          </w:tcPr>
          <w:p w:rsidR="287B896E" w:rsidRDefault="287B896E" w14:paraId="209DCA47" w14:textId="160C111F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33</w:t>
            </w:r>
          </w:p>
        </w:tc>
        <w:tc>
          <w:tcPr>
            <w:tcW w:w="2550" w:type="dxa"/>
            <w:tcMar/>
          </w:tcPr>
          <w:p w:rsidR="287B896E" w:rsidRDefault="287B896E" w14:paraId="2B731478" w14:textId="5DA64846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thống kê nhập sách mới</w:t>
            </w:r>
          </w:p>
        </w:tc>
        <w:tc>
          <w:tcPr>
            <w:tcW w:w="3060" w:type="dxa"/>
            <w:tcMar/>
          </w:tcPr>
          <w:p w:rsidR="287B896E" w:rsidRDefault="287B896E" w14:paraId="57751241" w14:textId="2E116CB4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số lượng sách nhập kho (theo tháng, quý, năm)</w:t>
            </w:r>
          </w:p>
        </w:tc>
        <w:tc>
          <w:tcPr>
            <w:tcW w:w="2900" w:type="dxa"/>
            <w:tcMar/>
          </w:tcPr>
          <w:p w:rsidR="287B896E" w:rsidRDefault="287B896E" w14:paraId="39D756A0" w14:textId="161E121D"/>
        </w:tc>
      </w:tr>
      <w:tr w:rsidR="287B896E" w:rsidTr="287B896E" w14:paraId="47A6B6D4">
        <w:tc>
          <w:tcPr>
            <w:tcW w:w="630" w:type="dxa"/>
            <w:tcMar/>
          </w:tcPr>
          <w:p w:rsidR="287B896E" w:rsidRDefault="287B896E" w14:paraId="5800DAD8" w14:textId="7B61E123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34</w:t>
            </w:r>
          </w:p>
        </w:tc>
        <w:tc>
          <w:tcPr>
            <w:tcW w:w="2550" w:type="dxa"/>
            <w:tcMar/>
          </w:tcPr>
          <w:p w:rsidR="287B896E" w:rsidRDefault="287B896E" w14:paraId="60FE8883" w14:textId="1C57F229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thống kê sách có trong thư viện</w:t>
            </w:r>
          </w:p>
        </w:tc>
        <w:tc>
          <w:tcPr>
            <w:tcW w:w="3060" w:type="dxa"/>
            <w:tcMar/>
          </w:tcPr>
          <w:p w:rsidR="287B896E" w:rsidRDefault="287B896E" w14:paraId="2895F204" w14:textId="730AF342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số lượng từng thể loại,  số lượng hư hỏng, số lượng mất, tổng số lượng</w:t>
            </w:r>
          </w:p>
        </w:tc>
        <w:tc>
          <w:tcPr>
            <w:tcW w:w="2900" w:type="dxa"/>
            <w:tcMar/>
          </w:tcPr>
          <w:p w:rsidR="287B896E" w:rsidRDefault="287B896E" w14:paraId="426AD476" w14:textId="06081016"/>
        </w:tc>
      </w:tr>
      <w:tr w:rsidR="287B896E" w:rsidTr="287B896E" w14:paraId="5C0F728A">
        <w:tc>
          <w:tcPr>
            <w:tcW w:w="630" w:type="dxa"/>
            <w:tcMar/>
          </w:tcPr>
          <w:p w:rsidR="287B896E" w:rsidRDefault="287B896E" w14:paraId="09654C85" w14:textId="7A983BA2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35</w:t>
            </w:r>
          </w:p>
        </w:tc>
        <w:tc>
          <w:tcPr>
            <w:tcW w:w="2550" w:type="dxa"/>
            <w:tcMar/>
          </w:tcPr>
          <w:p w:rsidR="287B896E" w:rsidRDefault="287B896E" w14:paraId="13FD0A29" w14:textId="25B2E8B6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Xuất báo cáo</w:t>
            </w:r>
          </w:p>
        </w:tc>
        <w:tc>
          <w:tcPr>
            <w:tcW w:w="3060" w:type="dxa"/>
            <w:tcMar/>
          </w:tcPr>
          <w:p w:rsidR="287B896E" w:rsidRDefault="287B896E" w14:paraId="5D7979FA" w14:textId="66940972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tổng hợp thông tin từ 29-33 ra 1 file</w:t>
            </w:r>
          </w:p>
        </w:tc>
        <w:tc>
          <w:tcPr>
            <w:tcW w:w="2900" w:type="dxa"/>
            <w:tcMar/>
          </w:tcPr>
          <w:p w:rsidR="287B896E" w:rsidRDefault="287B896E" w14:paraId="39E8959B" w14:textId="10C3AA98"/>
        </w:tc>
      </w:tr>
      <w:tr w:rsidR="287B896E" w:rsidTr="287B896E" w14:paraId="3DA3174C">
        <w:tc>
          <w:tcPr>
            <w:tcW w:w="630" w:type="dxa"/>
            <w:tcMar/>
          </w:tcPr>
          <w:p w:rsidR="287B896E" w:rsidRDefault="287B896E" w14:paraId="309D8CF3" w14:textId="00DBDA55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36</w:t>
            </w:r>
          </w:p>
        </w:tc>
        <w:tc>
          <w:tcPr>
            <w:tcW w:w="2550" w:type="dxa"/>
            <w:tcMar/>
          </w:tcPr>
          <w:p w:rsidR="287B896E" w:rsidRDefault="287B896E" w14:paraId="08952038" w14:textId="2200D890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Đặt sách trước</w:t>
            </w:r>
          </w:p>
        </w:tc>
        <w:tc>
          <w:tcPr>
            <w:tcW w:w="3060" w:type="dxa"/>
            <w:tcMar/>
          </w:tcPr>
          <w:p w:rsidR="287B896E" w:rsidRDefault="287B896E" w14:paraId="28121B14" w14:textId="4B01544E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đặt trước những sách hiện đang không có sẵn</w:t>
            </w:r>
          </w:p>
        </w:tc>
        <w:tc>
          <w:tcPr>
            <w:tcW w:w="2900" w:type="dxa"/>
            <w:tcMar/>
          </w:tcPr>
          <w:p w:rsidR="287B896E" w:rsidRDefault="287B896E" w14:paraId="3C4E1B27" w14:textId="58CAA531"/>
        </w:tc>
      </w:tr>
      <w:tr w:rsidR="287B896E" w:rsidTr="287B896E" w14:paraId="6E04D81F">
        <w:tc>
          <w:tcPr>
            <w:tcW w:w="630" w:type="dxa"/>
            <w:tcMar/>
          </w:tcPr>
          <w:p w:rsidR="287B896E" w:rsidRDefault="287B896E" w14:paraId="3FAAC1D0" w14:textId="5987BECF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37</w:t>
            </w:r>
          </w:p>
        </w:tc>
        <w:tc>
          <w:tcPr>
            <w:tcW w:w="2550" w:type="dxa"/>
            <w:tcMar/>
          </w:tcPr>
          <w:p w:rsidR="287B896E" w:rsidRDefault="287B896E" w14:paraId="5F4E8793" w14:textId="2787E752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Đặt lại mật khẩu cho đọc giả</w:t>
            </w:r>
          </w:p>
        </w:tc>
        <w:tc>
          <w:tcPr>
            <w:tcW w:w="3060" w:type="dxa"/>
            <w:tcMar/>
          </w:tcPr>
          <w:p w:rsidR="287B896E" w:rsidRDefault="287B896E" w14:paraId="7D3B0E52" w14:textId="2EFD942A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Cập nhật</w:t>
            </w:r>
          </w:p>
        </w:tc>
        <w:tc>
          <w:tcPr>
            <w:tcW w:w="2900" w:type="dxa"/>
            <w:tcMar/>
          </w:tcPr>
          <w:p w:rsidR="287B896E" w:rsidRDefault="287B896E" w14:paraId="496A5DCA" w14:textId="4E7B5632"/>
        </w:tc>
      </w:tr>
      <w:tr w:rsidR="287B896E" w:rsidTr="287B896E" w14:paraId="1236A883">
        <w:tc>
          <w:tcPr>
            <w:tcW w:w="630" w:type="dxa"/>
            <w:tcMar/>
          </w:tcPr>
          <w:p w:rsidR="287B896E" w:rsidRDefault="287B896E" w14:paraId="0F6952AC" w14:textId="399FF896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38</w:t>
            </w:r>
          </w:p>
        </w:tc>
        <w:tc>
          <w:tcPr>
            <w:tcW w:w="2550" w:type="dxa"/>
            <w:tcMar/>
          </w:tcPr>
          <w:p w:rsidR="287B896E" w:rsidRDefault="287B896E" w14:paraId="5071E15E" w14:textId="6913D831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 xml:space="preserve">Thông báo khi sách quá hạn mail </w:t>
            </w:r>
          </w:p>
        </w:tc>
        <w:tc>
          <w:tcPr>
            <w:tcW w:w="3060" w:type="dxa"/>
            <w:tcMar/>
          </w:tcPr>
          <w:p w:rsidR="287B896E" w:rsidRDefault="287B896E" w14:paraId="481C792E" w14:textId="654BB23F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Báo trước cho người dùng 1 ngày</w:t>
            </w:r>
          </w:p>
        </w:tc>
        <w:tc>
          <w:tcPr>
            <w:tcW w:w="2900" w:type="dxa"/>
            <w:tcMar/>
          </w:tcPr>
          <w:p w:rsidR="287B896E" w:rsidRDefault="287B896E" w14:paraId="630BF85E" w14:textId="054A7C18"/>
        </w:tc>
      </w:tr>
      <w:tr w:rsidR="287B896E" w:rsidTr="287B896E" w14:paraId="03C47900">
        <w:tc>
          <w:tcPr>
            <w:tcW w:w="630" w:type="dxa"/>
            <w:tcMar/>
          </w:tcPr>
          <w:p w:rsidR="287B896E" w:rsidRDefault="287B896E" w14:paraId="2E3D9D19" w14:textId="62A2C2A6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39</w:t>
            </w:r>
          </w:p>
        </w:tc>
        <w:tc>
          <w:tcPr>
            <w:tcW w:w="2550" w:type="dxa"/>
            <w:tcMar/>
          </w:tcPr>
          <w:p w:rsidR="287B896E" w:rsidRDefault="287B896E" w14:paraId="48579426" w14:textId="38AD58FF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Nhập danh sách sách theo file csv</w:t>
            </w:r>
          </w:p>
        </w:tc>
        <w:tc>
          <w:tcPr>
            <w:tcW w:w="3060" w:type="dxa"/>
            <w:tcMar/>
          </w:tcPr>
          <w:p w:rsidR="287B896E" w:rsidRDefault="287B896E" w14:paraId="53D88282" w14:textId="2EEE714F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qui định cấu trúc file trước</w:t>
            </w:r>
          </w:p>
        </w:tc>
        <w:tc>
          <w:tcPr>
            <w:tcW w:w="2900" w:type="dxa"/>
            <w:tcMar/>
          </w:tcPr>
          <w:p w:rsidR="287B896E" w:rsidRDefault="287B896E" w14:paraId="6F0F586F" w14:textId="195589D7"/>
        </w:tc>
      </w:tr>
      <w:tr w:rsidR="287B896E" w:rsidTr="287B896E" w14:paraId="45C0EEA8">
        <w:tc>
          <w:tcPr>
            <w:tcW w:w="630" w:type="dxa"/>
            <w:tcMar/>
          </w:tcPr>
          <w:p w:rsidR="287B896E" w:rsidRDefault="287B896E" w14:paraId="1C05F211" w14:textId="7EBDE8DD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40</w:t>
            </w:r>
          </w:p>
        </w:tc>
        <w:tc>
          <w:tcPr>
            <w:tcW w:w="2550" w:type="dxa"/>
            <w:tcMar/>
          </w:tcPr>
          <w:p w:rsidR="287B896E" w:rsidRDefault="287B896E" w14:paraId="1AF256D9" w14:textId="79E5896D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Nhập danh sách đọc giả theo file</w:t>
            </w:r>
          </w:p>
        </w:tc>
        <w:tc>
          <w:tcPr>
            <w:tcW w:w="3060" w:type="dxa"/>
            <w:tcMar/>
          </w:tcPr>
          <w:p w:rsidR="287B896E" w:rsidRDefault="287B896E" w14:paraId="2825B49D" w14:textId="78C594F8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trường hợp 1 lớp đăng kí, qui định cấu trúc file csv trước</w:t>
            </w:r>
          </w:p>
        </w:tc>
        <w:tc>
          <w:tcPr>
            <w:tcW w:w="2900" w:type="dxa"/>
            <w:tcMar/>
          </w:tcPr>
          <w:p w:rsidR="287B896E" w:rsidRDefault="287B896E" w14:paraId="713473CA" w14:textId="1F264896"/>
        </w:tc>
      </w:tr>
      <w:tr w:rsidR="287B896E" w:rsidTr="287B896E" w14:paraId="3301F9EA">
        <w:tc>
          <w:tcPr>
            <w:tcW w:w="630" w:type="dxa"/>
            <w:tcMar/>
          </w:tcPr>
          <w:p w:rsidR="287B896E" w:rsidRDefault="287B896E" w14:paraId="6091659F" w14:textId="6D1FAA46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41</w:t>
            </w:r>
          </w:p>
        </w:tc>
        <w:tc>
          <w:tcPr>
            <w:tcW w:w="2550" w:type="dxa"/>
            <w:tcMar/>
          </w:tcPr>
          <w:p w:rsidR="287B896E" w:rsidRDefault="287B896E" w14:paraId="33DEC5D8" w14:textId="16A8856B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Gửi phản hồi</w:t>
            </w:r>
          </w:p>
        </w:tc>
        <w:tc>
          <w:tcPr>
            <w:tcW w:w="3060" w:type="dxa"/>
            <w:tcMar/>
          </w:tcPr>
          <w:p w:rsidR="287B896E" w:rsidRDefault="287B896E" w14:paraId="71A0DF14" w14:textId="78F69FBE"/>
        </w:tc>
        <w:tc>
          <w:tcPr>
            <w:tcW w:w="2900" w:type="dxa"/>
            <w:tcMar/>
          </w:tcPr>
          <w:p w:rsidR="287B896E" w:rsidRDefault="287B896E" w14:paraId="296F4085" w14:textId="30D92E14"/>
        </w:tc>
      </w:tr>
      <w:tr w:rsidR="287B896E" w:rsidTr="287B896E" w14:paraId="79A1A21E">
        <w:tc>
          <w:tcPr>
            <w:tcW w:w="630" w:type="dxa"/>
            <w:tcMar/>
          </w:tcPr>
          <w:p w:rsidR="287B896E" w:rsidRDefault="287B896E" w14:paraId="2A10F7B9" w14:textId="323A7DD0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42</w:t>
            </w:r>
          </w:p>
        </w:tc>
        <w:tc>
          <w:tcPr>
            <w:tcW w:w="2550" w:type="dxa"/>
            <w:tcMar/>
          </w:tcPr>
          <w:p w:rsidR="287B896E" w:rsidRDefault="287B896E" w14:paraId="1190CD97" w14:textId="6AAB9D3B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danh sách phản hồi</w:t>
            </w:r>
          </w:p>
        </w:tc>
        <w:tc>
          <w:tcPr>
            <w:tcW w:w="3060" w:type="dxa"/>
            <w:tcMar/>
          </w:tcPr>
          <w:p w:rsidR="287B896E" w:rsidRDefault="287B896E" w14:paraId="52435B71" w14:textId="354B45D4"/>
        </w:tc>
        <w:tc>
          <w:tcPr>
            <w:tcW w:w="2900" w:type="dxa"/>
            <w:tcMar/>
          </w:tcPr>
          <w:p w:rsidR="287B896E" w:rsidRDefault="287B896E" w14:paraId="60F85459" w14:textId="56C2D701"/>
        </w:tc>
      </w:tr>
      <w:tr w:rsidR="287B896E" w:rsidTr="287B896E" w14:paraId="2ABCE6C0">
        <w:tc>
          <w:tcPr>
            <w:tcW w:w="630" w:type="dxa"/>
            <w:tcMar/>
          </w:tcPr>
          <w:p w:rsidR="287B896E" w:rsidRDefault="287B896E" w14:paraId="66F2A790" w14:textId="61D69E2C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43</w:t>
            </w:r>
          </w:p>
        </w:tc>
        <w:tc>
          <w:tcPr>
            <w:tcW w:w="2550" w:type="dxa"/>
            <w:tcMar/>
          </w:tcPr>
          <w:p w:rsidR="287B896E" w:rsidRDefault="287B896E" w14:paraId="658EF44E" w14:textId="233AC9A5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 xml:space="preserve">Xem danh sách phòng đọc </w:t>
            </w:r>
          </w:p>
        </w:tc>
        <w:tc>
          <w:tcPr>
            <w:tcW w:w="3060" w:type="dxa"/>
            <w:tcMar/>
          </w:tcPr>
          <w:p w:rsidR="287B896E" w:rsidRDefault="287B896E" w14:paraId="12BF24DA" w14:textId="5A84FB19"/>
        </w:tc>
        <w:tc>
          <w:tcPr>
            <w:tcW w:w="2900" w:type="dxa"/>
            <w:tcMar/>
          </w:tcPr>
          <w:p w:rsidR="287B896E" w:rsidRDefault="287B896E" w14:paraId="79101A3F" w14:textId="3ECC6BF7"/>
        </w:tc>
      </w:tr>
      <w:tr w:rsidR="287B896E" w:rsidTr="287B896E" w14:paraId="6B773170">
        <w:tc>
          <w:tcPr>
            <w:tcW w:w="630" w:type="dxa"/>
            <w:tcMar/>
          </w:tcPr>
          <w:p w:rsidR="287B896E" w:rsidRDefault="287B896E" w14:paraId="16A177CC" w14:textId="3FC5200E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44</w:t>
            </w:r>
          </w:p>
        </w:tc>
        <w:tc>
          <w:tcPr>
            <w:tcW w:w="2550" w:type="dxa"/>
            <w:tcMar/>
          </w:tcPr>
          <w:p w:rsidR="287B896E" w:rsidRDefault="287B896E" w14:paraId="1E9F4749" w14:textId="6FD835E3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Mượn phòng đọc</w:t>
            </w:r>
          </w:p>
        </w:tc>
        <w:tc>
          <w:tcPr>
            <w:tcW w:w="3060" w:type="dxa"/>
            <w:tcMar/>
          </w:tcPr>
          <w:p w:rsidR="287B896E" w:rsidRDefault="287B896E" w14:paraId="4B1265AA" w14:textId="33E7AD55"/>
        </w:tc>
        <w:tc>
          <w:tcPr>
            <w:tcW w:w="2900" w:type="dxa"/>
            <w:tcMar/>
          </w:tcPr>
          <w:p w:rsidR="287B896E" w:rsidRDefault="287B896E" w14:paraId="5FF34F33" w14:textId="1C3E436D"/>
        </w:tc>
      </w:tr>
      <w:tr w:rsidR="287B896E" w:rsidTr="287B896E" w14:paraId="201766C4">
        <w:tc>
          <w:tcPr>
            <w:tcW w:w="630" w:type="dxa"/>
            <w:tcMar/>
          </w:tcPr>
          <w:p w:rsidR="287B896E" w:rsidRDefault="287B896E" w14:paraId="207B00B8" w14:textId="0918D473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45</w:t>
            </w:r>
          </w:p>
        </w:tc>
        <w:tc>
          <w:tcPr>
            <w:tcW w:w="2550" w:type="dxa"/>
            <w:tcMar/>
          </w:tcPr>
          <w:p w:rsidR="287B896E" w:rsidRDefault="287B896E" w14:paraId="6B1287E4" w14:textId="2DB192C8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Trả phòng đọc</w:t>
            </w:r>
          </w:p>
        </w:tc>
        <w:tc>
          <w:tcPr>
            <w:tcW w:w="3060" w:type="dxa"/>
            <w:tcMar/>
          </w:tcPr>
          <w:p w:rsidR="287B896E" w:rsidRDefault="287B896E" w14:paraId="64F68387" w14:textId="74B12714"/>
        </w:tc>
        <w:tc>
          <w:tcPr>
            <w:tcW w:w="2900" w:type="dxa"/>
            <w:tcMar/>
          </w:tcPr>
          <w:p w:rsidR="287B896E" w:rsidRDefault="287B896E" w14:paraId="7AEBB09F" w14:textId="00EF1978"/>
        </w:tc>
      </w:tr>
      <w:tr w:rsidR="287B896E" w:rsidTr="287B896E" w14:paraId="1BF851A1">
        <w:tc>
          <w:tcPr>
            <w:tcW w:w="630" w:type="dxa"/>
            <w:tcMar/>
          </w:tcPr>
          <w:p w:rsidR="287B896E" w:rsidRDefault="287B896E" w14:paraId="36ABE1DE" w14:textId="3F90FE6E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46</w:t>
            </w:r>
          </w:p>
        </w:tc>
        <w:tc>
          <w:tcPr>
            <w:tcW w:w="2550" w:type="dxa"/>
            <w:tcMar/>
          </w:tcPr>
          <w:p w:rsidR="287B896E" w:rsidRDefault="287B896E" w14:paraId="75C95DC1" w14:textId="4AF36167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hướng dẫn sử dụng</w:t>
            </w:r>
          </w:p>
        </w:tc>
        <w:tc>
          <w:tcPr>
            <w:tcW w:w="3060" w:type="dxa"/>
            <w:tcMar/>
          </w:tcPr>
          <w:p w:rsidR="287B896E" w:rsidRDefault="287B896E" w14:paraId="14D741E5" w14:textId="77E071DA"/>
        </w:tc>
        <w:tc>
          <w:tcPr>
            <w:tcW w:w="2900" w:type="dxa"/>
            <w:tcMar/>
          </w:tcPr>
          <w:p w:rsidR="287B896E" w:rsidRDefault="287B896E" w14:paraId="4D43A15E" w14:textId="41E6E732"/>
        </w:tc>
      </w:tr>
      <w:tr w:rsidR="287B896E" w:rsidTr="287B896E" w14:paraId="0743F67A">
        <w:tc>
          <w:tcPr>
            <w:tcW w:w="630" w:type="dxa"/>
            <w:tcMar/>
          </w:tcPr>
          <w:p w:rsidR="287B896E" w:rsidRDefault="287B896E" w14:paraId="7AED32D7" w14:textId="3391151E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47</w:t>
            </w:r>
          </w:p>
        </w:tc>
        <w:tc>
          <w:tcPr>
            <w:tcW w:w="2550" w:type="dxa"/>
            <w:tcMar/>
          </w:tcPr>
          <w:p w:rsidR="287B896E" w:rsidRDefault="287B896E" w14:paraId="277031A2" w14:textId="3F0F4740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Danh sách câu hỏi thường gặp</w:t>
            </w:r>
          </w:p>
        </w:tc>
        <w:tc>
          <w:tcPr>
            <w:tcW w:w="3060" w:type="dxa"/>
            <w:tcMar/>
          </w:tcPr>
          <w:p w:rsidR="287B896E" w:rsidRDefault="287B896E" w14:paraId="1F79D9E6" w14:textId="10D4040E"/>
        </w:tc>
        <w:tc>
          <w:tcPr>
            <w:tcW w:w="2900" w:type="dxa"/>
            <w:tcMar/>
          </w:tcPr>
          <w:p w:rsidR="287B896E" w:rsidRDefault="287B896E" w14:paraId="7C59FD4F" w14:textId="5807DCDE"/>
        </w:tc>
      </w:tr>
      <w:tr w:rsidR="287B896E" w:rsidTr="287B896E" w14:paraId="14CDA911">
        <w:tc>
          <w:tcPr>
            <w:tcW w:w="630" w:type="dxa"/>
            <w:tcMar/>
          </w:tcPr>
          <w:p w:rsidR="287B896E" w:rsidRDefault="287B896E" w14:paraId="161BE49B" w14:textId="0919AF9A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48</w:t>
            </w:r>
          </w:p>
        </w:tc>
        <w:tc>
          <w:tcPr>
            <w:tcW w:w="2550" w:type="dxa"/>
            <w:tcMar/>
          </w:tcPr>
          <w:p w:rsidR="287B896E" w:rsidRDefault="287B896E" w14:paraId="2A00DA3B" w14:textId="269800C0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Xem danh sách các đọc giả</w:t>
            </w:r>
          </w:p>
        </w:tc>
        <w:tc>
          <w:tcPr>
            <w:tcW w:w="3060" w:type="dxa"/>
            <w:tcMar/>
          </w:tcPr>
          <w:p w:rsidR="287B896E" w:rsidRDefault="287B896E" w14:paraId="0B6B860B" w14:textId="353B5FCF"/>
        </w:tc>
        <w:tc>
          <w:tcPr>
            <w:tcW w:w="2900" w:type="dxa"/>
            <w:tcMar/>
          </w:tcPr>
          <w:p w:rsidR="287B896E" w:rsidRDefault="287B896E" w14:paraId="5B6A8A6F" w14:textId="7CF54BFD"/>
        </w:tc>
      </w:tr>
      <w:tr w:rsidR="287B896E" w:rsidTr="287B896E" w14:paraId="1DFB951D">
        <w:tc>
          <w:tcPr>
            <w:tcW w:w="630" w:type="dxa"/>
            <w:tcMar/>
          </w:tcPr>
          <w:p w:rsidR="287B896E" w:rsidRDefault="287B896E" w14:paraId="7EA22BF4" w14:textId="536528B3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49</w:t>
            </w:r>
          </w:p>
        </w:tc>
        <w:tc>
          <w:tcPr>
            <w:tcW w:w="2550" w:type="dxa"/>
            <w:tcMar/>
          </w:tcPr>
          <w:p w:rsidR="287B896E" w:rsidRDefault="287B896E" w14:paraId="5BD7B431" w14:textId="203559D1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Thông báo khi có sách mới qua email</w:t>
            </w:r>
          </w:p>
        </w:tc>
        <w:tc>
          <w:tcPr>
            <w:tcW w:w="3060" w:type="dxa"/>
            <w:tcMar/>
          </w:tcPr>
          <w:p w:rsidR="287B896E" w:rsidRDefault="287B896E" w14:paraId="0AAABE92" w14:textId="126AAD74"/>
        </w:tc>
        <w:tc>
          <w:tcPr>
            <w:tcW w:w="2900" w:type="dxa"/>
            <w:tcMar/>
          </w:tcPr>
          <w:p w:rsidR="287B896E" w:rsidRDefault="287B896E" w14:paraId="7F6914D3" w14:textId="0922B2E5"/>
        </w:tc>
      </w:tr>
      <w:tr w:rsidR="287B896E" w:rsidTr="287B896E" w14:paraId="0D8C8D0A">
        <w:tc>
          <w:tcPr>
            <w:tcW w:w="630" w:type="dxa"/>
            <w:tcMar/>
          </w:tcPr>
          <w:p w:rsidR="287B896E" w:rsidRDefault="287B896E" w14:paraId="2B85CBCE" w14:textId="4B28E03A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50</w:t>
            </w:r>
          </w:p>
        </w:tc>
        <w:tc>
          <w:tcPr>
            <w:tcW w:w="2550" w:type="dxa"/>
            <w:tcMar/>
          </w:tcPr>
          <w:p w:rsidR="287B896E" w:rsidRDefault="287B896E" w14:paraId="09ABE97D" w14:textId="5A63504D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Phân loại đọc giả theo chức vụ</w:t>
            </w:r>
          </w:p>
        </w:tc>
        <w:tc>
          <w:tcPr>
            <w:tcW w:w="3060" w:type="dxa"/>
            <w:tcMar/>
          </w:tcPr>
          <w:p w:rsidR="287B896E" w:rsidRDefault="287B896E" w14:paraId="62BACEDF" w14:textId="6D1C4730"/>
        </w:tc>
        <w:tc>
          <w:tcPr>
            <w:tcW w:w="2900" w:type="dxa"/>
            <w:tcMar/>
          </w:tcPr>
          <w:p w:rsidR="287B896E" w:rsidRDefault="287B896E" w14:paraId="27E47B0F" w14:textId="3A815FA1"/>
        </w:tc>
      </w:tr>
      <w:tr w:rsidR="287B896E" w:rsidTr="287B896E" w14:paraId="6FCABCFF">
        <w:tc>
          <w:tcPr>
            <w:tcW w:w="630" w:type="dxa"/>
            <w:tcMar/>
          </w:tcPr>
          <w:p w:rsidR="287B896E" w:rsidRDefault="287B896E" w14:paraId="38BA7520" w14:textId="78D0A253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51</w:t>
            </w:r>
          </w:p>
        </w:tc>
        <w:tc>
          <w:tcPr>
            <w:tcW w:w="2550" w:type="dxa"/>
            <w:tcMar/>
          </w:tcPr>
          <w:p w:rsidR="287B896E" w:rsidRDefault="287B896E" w14:paraId="00CFF476" w14:textId="0F1E8BFB">
            <w:r w:rsidRPr="287B896E" w:rsidR="287B896E">
              <w:rPr>
                <w:rFonts w:ascii="Calibri" w:hAnsi="Calibri" w:eastAsia="Calibri" w:cs="Calibri"/>
                <w:sz w:val="22"/>
                <w:szCs w:val="22"/>
              </w:rPr>
              <w:t>Chỉnh sửa ngôn ngữ</w:t>
            </w:r>
          </w:p>
        </w:tc>
        <w:tc>
          <w:tcPr>
            <w:tcW w:w="3060" w:type="dxa"/>
            <w:tcMar/>
          </w:tcPr>
          <w:p w:rsidR="287B896E" w:rsidRDefault="287B896E" w14:paraId="2750FD58" w14:textId="6980239C"/>
        </w:tc>
        <w:tc>
          <w:tcPr>
            <w:tcW w:w="2900" w:type="dxa"/>
            <w:tcMar/>
          </w:tcPr>
          <w:p w:rsidR="287B896E" w:rsidRDefault="287B896E" w14:paraId="37C49995" w14:textId="74A057AE"/>
        </w:tc>
      </w:tr>
    </w:tbl>
    <w:p w:rsidRPr="00BA6D97" w:rsidR="00D3504D" w:rsidP="00BA6D97" w:rsidRDefault="00D3504D" w14:paraId="76C1725C" w14:textId="77777777">
      <w:pPr>
        <w:rPr>
          <w:rFonts w:ascii="Arial" w:hAnsi="Arial" w:cs="Arial"/>
          <w:lang w:val="en-US"/>
        </w:rPr>
      </w:pPr>
    </w:p>
    <w:sectPr w:rsidRPr="00BA6D97" w:rsidR="00D3504D" w:rsidSect="00301562">
      <w:headerReference w:type="default" r:id="rId10"/>
      <w:footerReference w:type="default" r:id="rId11"/>
      <w:pgSz w:w="11907" w:h="16839" w:orient="portrait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7EE7" w:rsidRDefault="00BC7EE7" w14:paraId="04D4F45D" w14:textId="77777777">
      <w:r>
        <w:separator/>
      </w:r>
    </w:p>
  </w:endnote>
  <w:endnote w:type="continuationSeparator" w:id="0">
    <w:p w:rsidR="00BC7EE7" w:rsidRDefault="00BC7EE7" w14:paraId="776785D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40293A" w:rsidRDefault="00922040" w14:paraId="26881F49" w14:textId="77777777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87B896E">
      <w:rPr/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:rsidTr="287B896E" w14:paraId="56015CC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  <w:tcMar/>
        </w:tcPr>
        <w:p w:rsidRPr="007A1DE8" w:rsidR="00E95D0C" w:rsidP="007A1DE8" w:rsidRDefault="0040293A" w14:paraId="7D6CC74C" w14:textId="77777777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5680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287B896E">
            <w:rPr/>
            <w:t/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  <w:tcMar/>
        </w:tcPr>
        <w:p w:rsidRPr="00B871C5" w:rsidR="00E95D0C" w:rsidP="00D234F3" w:rsidRDefault="00E95D0C" w14:paraId="5126BBD9" w14:textId="77777777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9781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 w14:paraId="0D52370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7EE7" w:rsidRDefault="00BC7EE7" w14:paraId="46794F3A" w14:textId="77777777">
      <w:r>
        <w:separator/>
      </w:r>
    </w:p>
  </w:footnote>
  <w:footnote w:type="continuationSeparator" w:id="0">
    <w:p w:rsidR="00BC7EE7" w:rsidRDefault="00BC7EE7" w14:paraId="79CBE8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p w:rsidR="0040293A" w:rsidP="0040293A" w:rsidRDefault="00A97AD6" w14:paraId="6CBCD5CC" w14:textId="7777777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style="position:absolute;margin-left:0;margin-top:0;width:93.15pt;height:813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spid="_x0000_s1026" fillcolor="#8db3e2" stroked="f" strokecolor="#212120" path="m502,c93,,93,,93,,146,383,323,1900,,3168v502,,502,,502,l50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w14:anchorId="0473BE79">
              <v:fill type="gradient" color2="#1f497d" focus="100%" rotate="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 w:rsidR="0040293A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EC33644" wp14:editId="1EE0280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87B896E">
      <w:rPr/>
      <w:t/>
    </w:r>
  </w:p>
  <w:p w:rsidR="0040293A" w:rsidP="0040293A" w:rsidRDefault="0040293A" w14:paraId="2362E839" w14:textId="77777777">
    <w:pPr>
      <w:pStyle w:val="Title"/>
      <w:rPr>
        <w:lang w:val="en-US"/>
      </w:rPr>
    </w:pPr>
  </w:p>
  <w:p w:rsidRPr="003B1A2B" w:rsidR="0040293A" w:rsidP="0040293A" w:rsidRDefault="0040293A" w14:paraId="2473A8F4" w14:textId="77777777">
    <w:pPr>
      <w:rPr>
        <w:lang w:val="en-US"/>
      </w:rPr>
    </w:pPr>
  </w:p>
  <w:p w:rsidRPr="00F53DBB" w:rsidR="0040293A" w:rsidP="0040293A" w:rsidRDefault="0040293A" w14:paraId="04254EBE" w14:textId="77777777">
    <w:pPr>
      <w:pStyle w:val="NormalWeb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Pr="0040293A" w:rsidR="003701D7" w:rsidP="0040293A" w:rsidRDefault="003701D7" w14:paraId="264A880C" w14:textId="77777777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40293A" w:rsidRDefault="0040293A" w14:paraId="2C060531" w14:textId="77777777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93BC088" wp14:editId="2860E656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87B896E">
      <w:rPr/>
      <w:t/>
    </w:r>
  </w:p>
  <w:tbl>
    <w:tblPr>
      <w:tblW w:w="946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 w14:paraId="0B9550DA" w14:textId="77777777">
      <w:tc>
        <w:tcPr>
          <w:tcW w:w="6623" w:type="dxa"/>
          <w:shd w:val="clear" w:color="auto" w:fill="auto"/>
        </w:tcPr>
        <w:p w:rsidRPr="004E21B2" w:rsidR="00E95D0C" w:rsidRDefault="008C007F" w14:paraId="7E01F586" w14:textId="77777777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Hệ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thống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viện</w:t>
          </w:r>
          <w:proofErr w:type="spellEnd"/>
        </w:p>
      </w:tc>
      <w:tc>
        <w:tcPr>
          <w:tcW w:w="2845" w:type="dxa"/>
          <w:shd w:val="clear" w:color="auto" w:fill="auto"/>
        </w:tcPr>
        <w:p w:rsidRPr="004E21B2" w:rsidR="00E95D0C" w:rsidP="008C007F" w:rsidRDefault="00E95D0C" w14:paraId="2C3515E2" w14:textId="4C4986B8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Pr="009E7E48" w:rsidR="009E7E48">
            <w:rPr>
              <w:color w:val="0000FF"/>
              <w:lang w:val="en-US"/>
            </w:rPr>
            <w:t>3</w:t>
          </w:r>
          <w:r w:rsidR="008C007F">
            <w:rPr>
              <w:color w:val="0000FF"/>
              <w:lang w:val="en-US"/>
            </w:rPr>
            <w:t>.0</w:t>
          </w:r>
        </w:p>
      </w:tc>
    </w:tr>
    <w:tr w:rsidR="00E95D0C" w:rsidTr="004E21B2" w14:paraId="74056A7B" w14:textId="77777777">
      <w:tc>
        <w:tcPr>
          <w:tcW w:w="6623" w:type="dxa"/>
          <w:shd w:val="clear" w:color="auto" w:fill="auto"/>
        </w:tcPr>
        <w:p w:rsidRPr="007A1DE8" w:rsidR="00E95D0C" w:rsidRDefault="00E95D0C" w14:paraId="7A4B7530" w14:textId="77777777">
          <w:pPr>
            <w:pStyle w:val="Header"/>
          </w:pPr>
          <w:proofErr w:type="spellStart"/>
          <w:r w:rsidRPr="007A1DE8">
            <w:t>Phát</w:t>
          </w:r>
          <w:proofErr w:type="spellEnd"/>
          <w:r w:rsidRPr="007A1DE8">
            <w:t xml:space="preserve"> </w:t>
          </w:r>
          <w:proofErr w:type="spellStart"/>
          <w:r w:rsidRPr="007A1DE8">
            <w:t>biểu</w:t>
          </w:r>
          <w:proofErr w:type="spellEnd"/>
          <w:r w:rsidRPr="007A1DE8">
            <w:t xml:space="preserve"> </w:t>
          </w:r>
          <w:proofErr w:type="spellStart"/>
          <w:r w:rsidRPr="007A1DE8">
            <w:t>bài</w:t>
          </w:r>
          <w:proofErr w:type="spellEnd"/>
          <w:r w:rsidRPr="007A1DE8">
            <w:t xml:space="preserve"> </w:t>
          </w:r>
          <w:proofErr w:type="spellStart"/>
          <w:r w:rsidRPr="007A1DE8">
            <w:t>toán</w:t>
          </w:r>
          <w:proofErr w:type="spellEnd"/>
        </w:p>
      </w:tc>
      <w:tc>
        <w:tcPr>
          <w:tcW w:w="2845" w:type="dxa"/>
          <w:shd w:val="clear" w:color="auto" w:fill="auto"/>
        </w:tcPr>
        <w:p w:rsidRPr="004E21B2" w:rsidR="00E95D0C" w:rsidP="008C007F" w:rsidRDefault="00E95D0C" w14:paraId="3BDBA2E8" w14:textId="1EAB6A13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Pr="009E7E48" w:rsidR="009E7E48">
            <w:rPr>
              <w:color w:val="0000FF"/>
              <w:lang w:val="en-US"/>
            </w:rPr>
            <w:t>03</w:t>
          </w:r>
          <w:r w:rsidR="008C007F">
            <w:rPr>
              <w:color w:val="0000FF"/>
              <w:lang w:val="en-US"/>
            </w:rPr>
            <w:t>/0</w:t>
          </w:r>
          <w:r w:rsidR="009E7E48">
            <w:rPr>
              <w:color w:val="0000FF"/>
              <w:lang w:val="en-US"/>
            </w:rPr>
            <w:t>7</w:t>
          </w:r>
          <w:r w:rsidR="008C007F">
            <w:rPr>
              <w:color w:val="0000FF"/>
              <w:lang w:val="en-US"/>
            </w:rPr>
            <w:t>/2020</w:t>
          </w:r>
        </w:p>
      </w:tc>
    </w:tr>
  </w:tbl>
  <w:p w:rsidRPr="007A1DE8" w:rsidR="00E95D0C" w:rsidRDefault="00E95D0C" w14:paraId="0ED2E679" w14:textId="777777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2B3829"/>
    <w:multiLevelType w:val="hybridMultilevel"/>
    <w:tmpl w:val="906CE2C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71E6991"/>
    <w:multiLevelType w:val="hybridMultilevel"/>
    <w:tmpl w:val="6A6666D0"/>
    <w:lvl w:ilvl="0" w:tplc="637878CC">
      <w:start w:val="10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519D9"/>
    <w:rsid w:val="00053D40"/>
    <w:rsid w:val="000652DF"/>
    <w:rsid w:val="000C0CA8"/>
    <w:rsid w:val="000E74C9"/>
    <w:rsid w:val="00143DAF"/>
    <w:rsid w:val="00147938"/>
    <w:rsid w:val="00155C10"/>
    <w:rsid w:val="0016456E"/>
    <w:rsid w:val="001A14BA"/>
    <w:rsid w:val="001A482C"/>
    <w:rsid w:val="001A6D6D"/>
    <w:rsid w:val="001B0740"/>
    <w:rsid w:val="001D0850"/>
    <w:rsid w:val="001D3F05"/>
    <w:rsid w:val="001E049C"/>
    <w:rsid w:val="001E4078"/>
    <w:rsid w:val="001F185B"/>
    <w:rsid w:val="001F24C6"/>
    <w:rsid w:val="00221A67"/>
    <w:rsid w:val="002336BB"/>
    <w:rsid w:val="00253E02"/>
    <w:rsid w:val="00254B03"/>
    <w:rsid w:val="002707EB"/>
    <w:rsid w:val="002B06E6"/>
    <w:rsid w:val="002C3AEC"/>
    <w:rsid w:val="002F6643"/>
    <w:rsid w:val="00301562"/>
    <w:rsid w:val="003058D4"/>
    <w:rsid w:val="0031511D"/>
    <w:rsid w:val="00334703"/>
    <w:rsid w:val="003548A8"/>
    <w:rsid w:val="003701D7"/>
    <w:rsid w:val="003747E6"/>
    <w:rsid w:val="003B709F"/>
    <w:rsid w:val="003D09CC"/>
    <w:rsid w:val="0040293A"/>
    <w:rsid w:val="004176B5"/>
    <w:rsid w:val="00435847"/>
    <w:rsid w:val="00477193"/>
    <w:rsid w:val="004A397E"/>
    <w:rsid w:val="004B7CC9"/>
    <w:rsid w:val="004E21B2"/>
    <w:rsid w:val="004E4257"/>
    <w:rsid w:val="00500CBA"/>
    <w:rsid w:val="0057381A"/>
    <w:rsid w:val="005802A5"/>
    <w:rsid w:val="005C33E5"/>
    <w:rsid w:val="00606EBE"/>
    <w:rsid w:val="006257BE"/>
    <w:rsid w:val="0063412A"/>
    <w:rsid w:val="0067507E"/>
    <w:rsid w:val="006806D5"/>
    <w:rsid w:val="006855DC"/>
    <w:rsid w:val="0069569F"/>
    <w:rsid w:val="0069781F"/>
    <w:rsid w:val="006E1FA9"/>
    <w:rsid w:val="006E420F"/>
    <w:rsid w:val="006E56E2"/>
    <w:rsid w:val="006F7FB4"/>
    <w:rsid w:val="00704892"/>
    <w:rsid w:val="00721688"/>
    <w:rsid w:val="00725613"/>
    <w:rsid w:val="007338F6"/>
    <w:rsid w:val="00736EF5"/>
    <w:rsid w:val="007A1DE8"/>
    <w:rsid w:val="007A745A"/>
    <w:rsid w:val="007A78D7"/>
    <w:rsid w:val="007F21C9"/>
    <w:rsid w:val="008243D9"/>
    <w:rsid w:val="00833DAD"/>
    <w:rsid w:val="00844DF3"/>
    <w:rsid w:val="008C007F"/>
    <w:rsid w:val="008E7BD1"/>
    <w:rsid w:val="00922040"/>
    <w:rsid w:val="00932DD1"/>
    <w:rsid w:val="00960450"/>
    <w:rsid w:val="00984338"/>
    <w:rsid w:val="0099744F"/>
    <w:rsid w:val="009B2AFC"/>
    <w:rsid w:val="009C4BF4"/>
    <w:rsid w:val="009E7E48"/>
    <w:rsid w:val="009F47F5"/>
    <w:rsid w:val="00A544E7"/>
    <w:rsid w:val="00A638EF"/>
    <w:rsid w:val="00A644F9"/>
    <w:rsid w:val="00A97AD6"/>
    <w:rsid w:val="00B22289"/>
    <w:rsid w:val="00B57EFB"/>
    <w:rsid w:val="00B77EE8"/>
    <w:rsid w:val="00B871C5"/>
    <w:rsid w:val="00BA6D97"/>
    <w:rsid w:val="00BB5444"/>
    <w:rsid w:val="00BC7EE7"/>
    <w:rsid w:val="00BE4660"/>
    <w:rsid w:val="00BF1A6A"/>
    <w:rsid w:val="00C31668"/>
    <w:rsid w:val="00C32FD9"/>
    <w:rsid w:val="00C51046"/>
    <w:rsid w:val="00C74D6D"/>
    <w:rsid w:val="00CA52C8"/>
    <w:rsid w:val="00CA693D"/>
    <w:rsid w:val="00CA6B61"/>
    <w:rsid w:val="00CC42BC"/>
    <w:rsid w:val="00CF14A4"/>
    <w:rsid w:val="00D234F3"/>
    <w:rsid w:val="00D3504D"/>
    <w:rsid w:val="00D35F49"/>
    <w:rsid w:val="00DA2A6D"/>
    <w:rsid w:val="00DB12EF"/>
    <w:rsid w:val="00DC363E"/>
    <w:rsid w:val="00E95D0C"/>
    <w:rsid w:val="00EC1E60"/>
    <w:rsid w:val="00F53DBB"/>
    <w:rsid w:val="00F92A84"/>
    <w:rsid w:val="00FA2327"/>
    <w:rsid w:val="00FA694B"/>
    <w:rsid w:val="00FB3FFD"/>
    <w:rsid w:val="00FF4F53"/>
    <w:rsid w:val="0B5A13B5"/>
    <w:rsid w:val="287B896E"/>
    <w:rsid w:val="3AE65AFF"/>
    <w:rsid w:val="4FBE2AEF"/>
    <w:rsid w:val="505FB52B"/>
    <w:rsid w:val="661FB296"/>
    <w:rsid w:val="73CF9078"/>
    <w:rsid w:val="7725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16175F"/>
  <w15:docId w15:val="{91B0468A-6E7B-4E80-97D1-A61A4F5A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Paragraph1"/>
    <w:pPr>
      <w:ind w:left="1530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styleId="ToDoItem" w:customStyle="1">
    <w:name w:val="To Do Item"/>
    <w:basedOn w:val="Normal"/>
    <w:pPr>
      <w:numPr>
        <w:numId w:val="5"/>
      </w:numPr>
    </w:pPr>
  </w:style>
  <w:style w:type="character" w:styleId="SoDAField" w:customStyle="1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styleId="HeaderChar" w:customStyle="1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8C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28668-842B-4D01-AEEE-EA1AD909D9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</ap:Template>
  <ap:Application>Microsoft Office Word</ap:Application>
  <ap:DocSecurity>0</ap:DocSecurity>
  <ap:ScaleCrop>false</ap:ScaleCrop>
  <ap:Company>HCMUNS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Phát biểu bài toán đăng ký học phần</dc:title>
  <dc:subject>OOAD v4.2</dc:subject>
  <dc:creator>Huỳnh Trung Đông</dc:creator>
  <lastModifiedBy>NGUYỄN THỌ TUẤN</lastModifiedBy>
  <revision>66</revision>
  <lastPrinted>2000-10-31T04:37:00.0000000Z</lastPrinted>
  <dcterms:created xsi:type="dcterms:W3CDTF">2013-10-13T11:06:00.0000000Z</dcterms:created>
  <dcterms:modified xsi:type="dcterms:W3CDTF">2020-07-03T03:05:32.2690267Z</dcterms:modified>
</coreProperties>
</file>