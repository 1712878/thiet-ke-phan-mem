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2C3DA" w14:textId="77777777" w:rsidR="003548A8" w:rsidRDefault="003548A8" w:rsidP="003548A8">
      <w:pPr>
        <w:rPr>
          <w:lang w:val="en-US"/>
        </w:rPr>
      </w:pPr>
    </w:p>
    <w:p w14:paraId="3AC08638" w14:textId="77777777" w:rsidR="00301562" w:rsidRDefault="00301562" w:rsidP="003548A8">
      <w:pPr>
        <w:rPr>
          <w:lang w:val="en-US"/>
        </w:rPr>
      </w:pPr>
    </w:p>
    <w:p w14:paraId="06E9EE49" w14:textId="77777777" w:rsidR="00301562" w:rsidRDefault="00301562" w:rsidP="003548A8">
      <w:pPr>
        <w:rPr>
          <w:lang w:val="en-US"/>
        </w:rPr>
      </w:pPr>
    </w:p>
    <w:p w14:paraId="57671520" w14:textId="77777777" w:rsidR="00301562" w:rsidRDefault="00301562" w:rsidP="003548A8">
      <w:pPr>
        <w:rPr>
          <w:lang w:val="en-US"/>
        </w:rPr>
      </w:pPr>
    </w:p>
    <w:p w14:paraId="28A245B7" w14:textId="77777777" w:rsidR="00301562" w:rsidRDefault="00301562" w:rsidP="003548A8">
      <w:pPr>
        <w:rPr>
          <w:lang w:val="en-US"/>
        </w:rPr>
      </w:pPr>
    </w:p>
    <w:p w14:paraId="74595631" w14:textId="77777777" w:rsidR="00301562" w:rsidRDefault="00301562" w:rsidP="003548A8">
      <w:pPr>
        <w:rPr>
          <w:lang w:val="en-US"/>
        </w:rPr>
      </w:pPr>
    </w:p>
    <w:p w14:paraId="224C9867" w14:textId="77777777" w:rsidR="00301562" w:rsidRDefault="00301562" w:rsidP="003548A8">
      <w:pPr>
        <w:rPr>
          <w:lang w:val="en-US"/>
        </w:rPr>
      </w:pPr>
    </w:p>
    <w:p w14:paraId="6F7F71F8" w14:textId="77777777" w:rsidR="003548A8" w:rsidRPr="003548A8" w:rsidRDefault="003548A8" w:rsidP="003548A8">
      <w:pPr>
        <w:rPr>
          <w:lang w:val="en-US"/>
        </w:rPr>
      </w:pPr>
    </w:p>
    <w:p w14:paraId="07442D09" w14:textId="38A62A81" w:rsidR="00D234F3" w:rsidRDefault="00A23833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  <w:proofErr w:type="spellStart"/>
      <w:r w:rsidR="00DE75C2">
        <w:rPr>
          <w:color w:val="0000FF"/>
          <w:lang w:val="en-US"/>
        </w:rPr>
        <w:t>Hệ</w:t>
      </w:r>
      <w:proofErr w:type="spellEnd"/>
      <w:r w:rsidR="00DE75C2">
        <w:rPr>
          <w:color w:val="0000FF"/>
          <w:lang w:val="en-US"/>
        </w:rPr>
        <w:t xml:space="preserve"> </w:t>
      </w:r>
      <w:proofErr w:type="spellStart"/>
      <w:r w:rsidR="00DE75C2">
        <w:rPr>
          <w:color w:val="0000FF"/>
          <w:lang w:val="en-US"/>
        </w:rPr>
        <w:t>thống</w:t>
      </w:r>
      <w:proofErr w:type="spellEnd"/>
      <w:r w:rsidR="00DE75C2">
        <w:rPr>
          <w:color w:val="0000FF"/>
          <w:lang w:val="en-US"/>
        </w:rPr>
        <w:t xml:space="preserve"> </w:t>
      </w:r>
      <w:proofErr w:type="spellStart"/>
      <w:r w:rsidR="00DE75C2">
        <w:rPr>
          <w:color w:val="0000FF"/>
          <w:lang w:val="en-US"/>
        </w:rPr>
        <w:t>quản</w:t>
      </w:r>
      <w:proofErr w:type="spellEnd"/>
      <w:r w:rsidR="00DE75C2">
        <w:rPr>
          <w:color w:val="0000FF"/>
          <w:lang w:val="en-US"/>
        </w:rPr>
        <w:t xml:space="preserve"> </w:t>
      </w:r>
      <w:proofErr w:type="spellStart"/>
      <w:r w:rsidR="00DE75C2">
        <w:rPr>
          <w:color w:val="0000FF"/>
          <w:lang w:val="en-US"/>
        </w:rPr>
        <w:t>lý</w:t>
      </w:r>
      <w:proofErr w:type="spellEnd"/>
      <w:r w:rsidR="00DE75C2">
        <w:rPr>
          <w:color w:val="0000FF"/>
          <w:lang w:val="en-US"/>
        </w:rPr>
        <w:t xml:space="preserve"> </w:t>
      </w:r>
      <w:proofErr w:type="spellStart"/>
      <w:r w:rsidR="00DE75C2">
        <w:rPr>
          <w:color w:val="0000FF"/>
          <w:lang w:val="en-US"/>
        </w:rPr>
        <w:t>thư</w:t>
      </w:r>
      <w:proofErr w:type="spellEnd"/>
      <w:r w:rsidR="00DE75C2">
        <w:rPr>
          <w:color w:val="0000FF"/>
          <w:lang w:val="en-US"/>
        </w:rPr>
        <w:t xml:space="preserve"> </w:t>
      </w:r>
      <w:proofErr w:type="spellStart"/>
      <w:r w:rsidR="00DE75C2">
        <w:rPr>
          <w:color w:val="0000FF"/>
          <w:lang w:val="en-US"/>
        </w:rPr>
        <w:t>viện</w:t>
      </w:r>
      <w:proofErr w:type="spellEnd"/>
    </w:p>
    <w:p w14:paraId="5D806226" w14:textId="77777777" w:rsidR="007A1DE8" w:rsidRPr="007A1DE8" w:rsidRDefault="007A1DE8" w:rsidP="007A1DE8">
      <w:pPr>
        <w:rPr>
          <w:lang w:val="en-US"/>
        </w:rPr>
      </w:pPr>
    </w:p>
    <w:p w14:paraId="21422845" w14:textId="410DB0B2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E75C2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020F9817" w14:textId="77777777" w:rsidR="00D234F3" w:rsidRDefault="00D234F3">
      <w:pPr>
        <w:pStyle w:val="Title"/>
        <w:jc w:val="both"/>
        <w:rPr>
          <w:lang w:val="en-US"/>
        </w:rPr>
      </w:pPr>
    </w:p>
    <w:p w14:paraId="2B4A6699" w14:textId="77777777" w:rsidR="003548A8" w:rsidRDefault="003548A8" w:rsidP="003548A8">
      <w:pPr>
        <w:rPr>
          <w:lang w:val="en-US"/>
        </w:rPr>
      </w:pPr>
    </w:p>
    <w:p w14:paraId="604ED6EC" w14:textId="77777777" w:rsidR="00301562" w:rsidRDefault="00301562" w:rsidP="003548A8">
      <w:pPr>
        <w:rPr>
          <w:lang w:val="en-US"/>
        </w:rPr>
      </w:pPr>
    </w:p>
    <w:p w14:paraId="4B97F653" w14:textId="77777777" w:rsidR="00301562" w:rsidRDefault="00301562" w:rsidP="003548A8">
      <w:pPr>
        <w:rPr>
          <w:lang w:val="en-US"/>
        </w:rPr>
      </w:pPr>
    </w:p>
    <w:p w14:paraId="1FD198C9" w14:textId="77777777" w:rsidR="00301562" w:rsidRDefault="00301562" w:rsidP="003548A8">
      <w:pPr>
        <w:rPr>
          <w:lang w:val="en-US"/>
        </w:rPr>
      </w:pPr>
    </w:p>
    <w:p w14:paraId="46DF0733" w14:textId="77777777" w:rsidR="00301562" w:rsidRDefault="00301562" w:rsidP="003548A8">
      <w:pPr>
        <w:rPr>
          <w:lang w:val="en-US"/>
        </w:rPr>
      </w:pPr>
    </w:p>
    <w:p w14:paraId="7524017F" w14:textId="77777777" w:rsidR="00301562" w:rsidRDefault="00301562" w:rsidP="003548A8">
      <w:pPr>
        <w:rPr>
          <w:lang w:val="en-US"/>
        </w:rPr>
      </w:pPr>
    </w:p>
    <w:p w14:paraId="015A5A67" w14:textId="77777777" w:rsidR="00301562" w:rsidRDefault="00301562" w:rsidP="003548A8">
      <w:pPr>
        <w:rPr>
          <w:lang w:val="en-US"/>
        </w:rPr>
      </w:pPr>
    </w:p>
    <w:p w14:paraId="024ADF3D" w14:textId="77777777" w:rsidR="00301562" w:rsidRDefault="00301562" w:rsidP="003548A8">
      <w:pPr>
        <w:rPr>
          <w:lang w:val="en-US"/>
        </w:rPr>
      </w:pPr>
    </w:p>
    <w:p w14:paraId="0D62D505" w14:textId="77777777" w:rsidR="00301562" w:rsidRDefault="00301562" w:rsidP="003548A8">
      <w:pPr>
        <w:rPr>
          <w:lang w:val="en-US"/>
        </w:rPr>
      </w:pPr>
    </w:p>
    <w:p w14:paraId="2392E616" w14:textId="77777777" w:rsidR="003548A8" w:rsidRDefault="003548A8" w:rsidP="003548A8">
      <w:pPr>
        <w:rPr>
          <w:lang w:val="en-US"/>
        </w:rPr>
      </w:pPr>
    </w:p>
    <w:p w14:paraId="5591AD33" w14:textId="77777777" w:rsidR="003548A8" w:rsidRDefault="003548A8" w:rsidP="003548A8">
      <w:pPr>
        <w:rPr>
          <w:lang w:val="en-US"/>
        </w:rPr>
      </w:pPr>
    </w:p>
    <w:p w14:paraId="50AE5F7F" w14:textId="77777777" w:rsidR="003548A8" w:rsidRDefault="003548A8" w:rsidP="003548A8">
      <w:pPr>
        <w:rPr>
          <w:lang w:val="en-US"/>
        </w:rPr>
      </w:pPr>
    </w:p>
    <w:p w14:paraId="4C9264C0" w14:textId="77777777" w:rsidR="003548A8" w:rsidRDefault="003548A8" w:rsidP="003548A8">
      <w:pPr>
        <w:rPr>
          <w:lang w:val="en-US"/>
        </w:rPr>
      </w:pPr>
    </w:p>
    <w:p w14:paraId="272FFCE2" w14:textId="77777777" w:rsidR="003548A8" w:rsidRDefault="003548A8" w:rsidP="003548A8">
      <w:pPr>
        <w:rPr>
          <w:lang w:val="en-US"/>
        </w:rPr>
      </w:pPr>
    </w:p>
    <w:p w14:paraId="7705297D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21ADD7EA" w14:textId="77777777" w:rsidR="00DE75C2" w:rsidRPr="000652DF" w:rsidRDefault="00DE75C2" w:rsidP="00DE75C2"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 w:rsidRPr="000652DF">
        <w:rPr>
          <w:rFonts w:asciiTheme="minorHAnsi" w:hAnsiTheme="minorHAnsi" w:cstheme="minorHAnsi"/>
          <w:color w:val="0000FF"/>
          <w:sz w:val="30"/>
          <w:szCs w:val="30"/>
          <w:lang w:val="en-US"/>
        </w:rPr>
        <w:t xml:space="preserve">1712878 – </w:t>
      </w:r>
      <w:proofErr w:type="spellStart"/>
      <w:r w:rsidRPr="000652DF">
        <w:rPr>
          <w:rFonts w:asciiTheme="minorHAnsi" w:hAnsiTheme="minorHAnsi" w:cstheme="minorHAnsi"/>
          <w:color w:val="0000FF"/>
          <w:sz w:val="30"/>
          <w:szCs w:val="30"/>
          <w:lang w:val="en-US"/>
        </w:rPr>
        <w:t>Nguyễn</w:t>
      </w:r>
      <w:proofErr w:type="spellEnd"/>
      <w:r w:rsidRPr="000652DF">
        <w:rPr>
          <w:rFonts w:asciiTheme="minorHAnsi" w:hAnsiTheme="minorHAnsi" w:cstheme="minorHAnsi"/>
          <w:color w:val="0000FF"/>
          <w:sz w:val="30"/>
          <w:szCs w:val="30"/>
          <w:lang w:val="en-US"/>
        </w:rPr>
        <w:t xml:space="preserve"> </w:t>
      </w:r>
      <w:proofErr w:type="spellStart"/>
      <w:r w:rsidRPr="000652DF">
        <w:rPr>
          <w:rFonts w:asciiTheme="minorHAnsi" w:hAnsiTheme="minorHAnsi" w:cstheme="minorHAnsi"/>
          <w:color w:val="0000FF"/>
          <w:sz w:val="30"/>
          <w:szCs w:val="30"/>
          <w:lang w:val="en-US"/>
        </w:rPr>
        <w:t>Thọ</w:t>
      </w:r>
      <w:proofErr w:type="spellEnd"/>
      <w:r w:rsidRPr="000652DF">
        <w:rPr>
          <w:rFonts w:asciiTheme="minorHAnsi" w:hAnsiTheme="minorHAnsi" w:cstheme="minorHAnsi"/>
          <w:color w:val="0000FF"/>
          <w:sz w:val="30"/>
          <w:szCs w:val="30"/>
          <w:lang w:val="en-US"/>
        </w:rPr>
        <w:t xml:space="preserve"> </w:t>
      </w:r>
      <w:proofErr w:type="spellStart"/>
      <w:r w:rsidRPr="000652DF">
        <w:rPr>
          <w:rFonts w:asciiTheme="minorHAnsi" w:hAnsiTheme="minorHAnsi" w:cstheme="minorHAnsi"/>
          <w:color w:val="0000FF"/>
          <w:sz w:val="30"/>
          <w:szCs w:val="30"/>
          <w:lang w:val="en-US"/>
        </w:rPr>
        <w:t>Tuấn</w:t>
      </w:r>
      <w:proofErr w:type="spellEnd"/>
    </w:p>
    <w:p w14:paraId="2540E208" w14:textId="77777777" w:rsidR="00DE75C2" w:rsidRPr="000652DF" w:rsidRDefault="00DE75C2" w:rsidP="00DE75C2">
      <w:pPr>
        <w:jc w:val="center"/>
        <w:rPr>
          <w:rFonts w:asciiTheme="minorHAnsi" w:hAnsiTheme="minorHAnsi" w:cstheme="minorHAnsi"/>
          <w:color w:val="0000FF"/>
          <w:sz w:val="30"/>
          <w:szCs w:val="30"/>
          <w:lang w:val="en-US"/>
        </w:rPr>
      </w:pPr>
      <w:r w:rsidRPr="000652DF">
        <w:rPr>
          <w:rFonts w:asciiTheme="minorHAnsi" w:hAnsiTheme="minorHAnsi" w:cstheme="minorHAnsi"/>
          <w:color w:val="0000FF"/>
          <w:sz w:val="30"/>
          <w:szCs w:val="30"/>
          <w:lang w:val="en-US"/>
        </w:rPr>
        <w:t xml:space="preserve">1712882 – </w:t>
      </w:r>
      <w:proofErr w:type="spellStart"/>
      <w:r w:rsidRPr="000652DF">
        <w:rPr>
          <w:rFonts w:asciiTheme="minorHAnsi" w:hAnsiTheme="minorHAnsi" w:cstheme="minorHAnsi"/>
          <w:color w:val="0000FF"/>
          <w:sz w:val="30"/>
          <w:szCs w:val="30"/>
          <w:lang w:val="en-US"/>
        </w:rPr>
        <w:t>Nguyễn</w:t>
      </w:r>
      <w:proofErr w:type="spellEnd"/>
      <w:r w:rsidRPr="000652DF">
        <w:rPr>
          <w:rFonts w:asciiTheme="minorHAnsi" w:hAnsiTheme="minorHAnsi" w:cstheme="minorHAnsi"/>
          <w:color w:val="0000FF"/>
          <w:sz w:val="30"/>
          <w:szCs w:val="30"/>
          <w:lang w:val="en-US"/>
        </w:rPr>
        <w:t xml:space="preserve"> Thanh </w:t>
      </w:r>
      <w:proofErr w:type="spellStart"/>
      <w:r w:rsidRPr="000652DF">
        <w:rPr>
          <w:rFonts w:asciiTheme="minorHAnsi" w:hAnsiTheme="minorHAnsi" w:cstheme="minorHAnsi"/>
          <w:color w:val="0000FF"/>
          <w:sz w:val="30"/>
          <w:szCs w:val="30"/>
          <w:lang w:val="en-US"/>
        </w:rPr>
        <w:t>Tùng</w:t>
      </w:r>
      <w:proofErr w:type="spellEnd"/>
    </w:p>
    <w:p w14:paraId="452C2552" w14:textId="77777777" w:rsidR="00DE75C2" w:rsidRPr="000652DF" w:rsidRDefault="00DE75C2" w:rsidP="00DE75C2">
      <w:pPr>
        <w:jc w:val="center"/>
        <w:rPr>
          <w:rFonts w:asciiTheme="minorHAnsi" w:hAnsiTheme="minorHAnsi" w:cstheme="minorHAnsi"/>
          <w:sz w:val="30"/>
          <w:szCs w:val="30"/>
          <w:lang w:val="en-US"/>
        </w:rPr>
        <w:sectPr w:rsidR="00DE75C2" w:rsidRPr="000652DF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0652DF">
        <w:rPr>
          <w:rFonts w:asciiTheme="minorHAnsi" w:hAnsiTheme="minorHAnsi" w:cstheme="minorHAnsi"/>
          <w:color w:val="0000FF"/>
          <w:sz w:val="30"/>
          <w:szCs w:val="30"/>
          <w:lang w:val="en-US"/>
        </w:rPr>
        <w:t xml:space="preserve">1712883 – </w:t>
      </w:r>
      <w:proofErr w:type="spellStart"/>
      <w:r w:rsidRPr="000652DF">
        <w:rPr>
          <w:rFonts w:asciiTheme="minorHAnsi" w:hAnsiTheme="minorHAnsi" w:cstheme="minorHAnsi"/>
          <w:color w:val="0000FF"/>
          <w:sz w:val="30"/>
          <w:szCs w:val="30"/>
          <w:lang w:val="en-US"/>
        </w:rPr>
        <w:t>Nguyễn</w:t>
      </w:r>
      <w:proofErr w:type="spellEnd"/>
      <w:r w:rsidRPr="000652DF">
        <w:rPr>
          <w:rFonts w:asciiTheme="minorHAnsi" w:hAnsiTheme="minorHAnsi" w:cstheme="minorHAnsi"/>
          <w:color w:val="0000FF"/>
          <w:sz w:val="30"/>
          <w:szCs w:val="30"/>
          <w:lang w:val="en-US"/>
        </w:rPr>
        <w:t xml:space="preserve"> Thanh </w:t>
      </w:r>
      <w:proofErr w:type="spellStart"/>
      <w:r w:rsidRPr="000652DF">
        <w:rPr>
          <w:rFonts w:asciiTheme="minorHAnsi" w:hAnsiTheme="minorHAnsi" w:cstheme="minorHAnsi"/>
          <w:color w:val="0000FF"/>
          <w:sz w:val="30"/>
          <w:szCs w:val="30"/>
          <w:lang w:val="en-US"/>
        </w:rPr>
        <w:t>Tùng</w:t>
      </w:r>
      <w:proofErr w:type="spellEnd"/>
    </w:p>
    <w:p w14:paraId="43142E17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7838FC5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50"/>
        <w:gridCol w:w="3600"/>
        <w:gridCol w:w="2826"/>
      </w:tblGrid>
      <w:tr w:rsidR="00E95D0C" w:rsidRPr="007A1DE8" w14:paraId="5D0A3977" w14:textId="77777777" w:rsidTr="00DE75C2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577E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60B7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2F50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EDFBD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0547AC" w:rsidRPr="000C0CA8" w14:paraId="3D5984FE" w14:textId="77777777" w:rsidTr="00DE75C2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B61F8" w14:textId="7528C3C8" w:rsidR="000547AC" w:rsidRPr="000547AC" w:rsidRDefault="000547AC" w:rsidP="000547AC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0547AC">
              <w:rPr>
                <w:rFonts w:eastAsia="SimSun"/>
                <w:color w:val="0000FF"/>
                <w:lang w:val="en-US"/>
              </w:rPr>
              <w:t>23/06/2020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A5BD6" w14:textId="0DED72D3" w:rsidR="000547AC" w:rsidRPr="000547AC" w:rsidRDefault="000547AC" w:rsidP="000547AC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0547AC">
              <w:rPr>
                <w:rFonts w:eastAsia="SimSun"/>
                <w:color w:val="0000FF"/>
                <w:lang w:val="en-US"/>
              </w:rPr>
              <w:t>1</w:t>
            </w:r>
            <w:r w:rsidRPr="000547AC">
              <w:rPr>
                <w:rFonts w:eastAsia="SimSun"/>
                <w:color w:val="0000FF"/>
                <w:lang w:val="en-US"/>
              </w:rPr>
              <w:t>.0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1D437" w14:textId="3AC0A1E8" w:rsidR="000547AC" w:rsidRPr="000547AC" w:rsidRDefault="000547AC" w:rsidP="000547AC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 w:rsidRPr="000547AC">
              <w:rPr>
                <w:rFonts w:eastAsia="SimSun"/>
                <w:color w:val="0000FF"/>
                <w:lang w:val="en-US"/>
              </w:rPr>
              <w:t>Thêm</w:t>
            </w:r>
            <w:proofErr w:type="spellEnd"/>
            <w:r w:rsidRPr="000547AC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0547AC">
              <w:rPr>
                <w:rFonts w:eastAsia="SimSun"/>
                <w:color w:val="0000FF"/>
                <w:lang w:val="en-US"/>
              </w:rPr>
              <w:t>sơ</w:t>
            </w:r>
            <w:proofErr w:type="spellEnd"/>
            <w:r w:rsidRPr="000547AC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0547AC">
              <w:rPr>
                <w:rFonts w:eastAsia="SimSun"/>
                <w:color w:val="0000FF"/>
                <w:lang w:val="en-US"/>
              </w:rPr>
              <w:t>đồ</w:t>
            </w:r>
            <w:proofErr w:type="spellEnd"/>
            <w:r w:rsidRPr="000547AC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0547AC">
              <w:rPr>
                <w:rFonts w:eastAsia="SimSun"/>
                <w:color w:val="0000FF"/>
                <w:lang w:val="en-US"/>
              </w:rPr>
              <w:t>Usecase</w:t>
            </w:r>
            <w:proofErr w:type="spellEnd"/>
            <w:r w:rsidRPr="000547AC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0547AC">
              <w:rPr>
                <w:rFonts w:eastAsia="SimSun"/>
                <w:color w:val="0000FF"/>
                <w:lang w:val="en-US"/>
              </w:rPr>
              <w:t>và</w:t>
            </w:r>
            <w:proofErr w:type="spellEnd"/>
            <w:r w:rsidRPr="000547AC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0547AC">
              <w:rPr>
                <w:rFonts w:eastAsia="SimSun"/>
                <w:color w:val="0000FF"/>
                <w:lang w:val="en-US"/>
              </w:rPr>
              <w:t>đặc</w:t>
            </w:r>
            <w:proofErr w:type="spellEnd"/>
            <w:r w:rsidRPr="000547AC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Pr="000547AC"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 w:rsidR="0009578A"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 w:rsidR="0009578A">
              <w:rPr>
                <w:rFonts w:eastAsia="SimSun"/>
                <w:color w:val="0000FF"/>
                <w:lang w:val="en-US"/>
              </w:rPr>
              <w:t>usecase</w:t>
            </w:r>
            <w:proofErr w:type="spellEnd"/>
            <w:r w:rsidR="0009578A">
              <w:rPr>
                <w:rFonts w:eastAsia="SimSun"/>
                <w:color w:val="0000FF"/>
                <w:lang w:val="en-US"/>
              </w:rPr>
              <w:t xml:space="preserve"> 1-9</w:t>
            </w: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73A04" w14:textId="1C8C15E9" w:rsidR="000547AC" w:rsidRPr="000547AC" w:rsidRDefault="000547AC" w:rsidP="000547AC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 w:rsidRPr="000547AC">
              <w:rPr>
                <w:rFonts w:eastAsia="SimSun"/>
                <w:color w:val="0000FF"/>
                <w:lang w:val="en-US"/>
              </w:rPr>
              <w:t>Nguyễn</w:t>
            </w:r>
            <w:proofErr w:type="spellEnd"/>
            <w:r w:rsidRPr="000547AC">
              <w:rPr>
                <w:rFonts w:eastAsia="SimSun"/>
                <w:color w:val="0000FF"/>
                <w:lang w:val="en-US"/>
              </w:rPr>
              <w:t xml:space="preserve"> Thanh </w:t>
            </w:r>
            <w:proofErr w:type="spellStart"/>
            <w:r w:rsidRPr="000547AC">
              <w:rPr>
                <w:rFonts w:eastAsia="SimSun"/>
                <w:color w:val="0000FF"/>
                <w:lang w:val="en-US"/>
              </w:rPr>
              <w:t>Tùng</w:t>
            </w:r>
            <w:proofErr w:type="spellEnd"/>
            <w:r w:rsidRPr="000547AC">
              <w:rPr>
                <w:rFonts w:eastAsia="SimSun"/>
                <w:color w:val="0000FF"/>
                <w:lang w:val="en-US"/>
              </w:rPr>
              <w:t xml:space="preserve"> - 83</w:t>
            </w:r>
          </w:p>
        </w:tc>
      </w:tr>
      <w:tr w:rsidR="000547AC" w:rsidRPr="007A1DE8" w14:paraId="698063CF" w14:textId="77777777" w:rsidTr="00DE75C2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FE070" w14:textId="77777777" w:rsidR="000547AC" w:rsidRPr="000547AC" w:rsidRDefault="000547AC" w:rsidP="000547AC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1EC33" w14:textId="77777777" w:rsidR="000547AC" w:rsidRPr="000547AC" w:rsidRDefault="000547AC" w:rsidP="000547AC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F2D41" w14:textId="77777777" w:rsidR="000547AC" w:rsidRPr="000547AC" w:rsidRDefault="000547AC" w:rsidP="000547AC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7F073" w14:textId="77777777" w:rsidR="000547AC" w:rsidRPr="000547AC" w:rsidRDefault="000547AC" w:rsidP="000547AC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0547AC" w:rsidRPr="007A1DE8" w14:paraId="0E6D260B" w14:textId="77777777" w:rsidTr="00DE75C2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1FC19" w14:textId="77777777" w:rsidR="000547AC" w:rsidRPr="000547AC" w:rsidRDefault="000547AC" w:rsidP="000547AC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14D9B" w14:textId="77777777" w:rsidR="000547AC" w:rsidRPr="000547AC" w:rsidRDefault="000547AC" w:rsidP="000547AC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B1D54" w14:textId="77777777" w:rsidR="000547AC" w:rsidRPr="000547AC" w:rsidRDefault="000547AC" w:rsidP="000547AC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1209E" w14:textId="77777777" w:rsidR="000547AC" w:rsidRPr="000547AC" w:rsidRDefault="000547AC" w:rsidP="000547AC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0547AC" w:rsidRPr="007A1DE8" w14:paraId="034BE5FA" w14:textId="77777777" w:rsidTr="00DE75C2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922E8" w14:textId="77777777" w:rsidR="000547AC" w:rsidRPr="000547AC" w:rsidRDefault="000547AC" w:rsidP="000547AC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CC684" w14:textId="77777777" w:rsidR="000547AC" w:rsidRPr="000547AC" w:rsidRDefault="000547AC" w:rsidP="000547AC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8A48C" w14:textId="77777777" w:rsidR="000547AC" w:rsidRPr="000547AC" w:rsidRDefault="000547AC" w:rsidP="000547AC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D6C99" w14:textId="77777777" w:rsidR="000547AC" w:rsidRPr="000547AC" w:rsidRDefault="000547AC" w:rsidP="000547AC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1C26ABC" w14:textId="77777777" w:rsidR="00A23833" w:rsidRDefault="00A23833" w:rsidP="0031511D">
      <w:pPr>
        <w:pStyle w:val="Title"/>
        <w:rPr>
          <w:lang w:val="en-US"/>
        </w:rPr>
      </w:pPr>
    </w:p>
    <w:p w14:paraId="6A8569A4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4A456D92" w14:textId="4F5D0BBA" w:rsidR="0009578A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3839791" w:history="1">
        <w:r w:rsidR="0009578A" w:rsidRPr="00736968">
          <w:rPr>
            <w:rStyle w:val="Hyperlink"/>
            <w:noProof/>
          </w:rPr>
          <w:t>1.</w:t>
        </w:r>
        <w:r w:rsidR="0009578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9578A" w:rsidRPr="00736968">
          <w:rPr>
            <w:rStyle w:val="Hyperlink"/>
            <w:noProof/>
            <w:lang w:val="en-US"/>
          </w:rPr>
          <w:t xml:space="preserve">Sơ đồ </w:t>
        </w:r>
        <w:r w:rsidR="0009578A" w:rsidRPr="00736968">
          <w:rPr>
            <w:rStyle w:val="Hyperlink"/>
            <w:noProof/>
          </w:rPr>
          <w:t>Use-case</w:t>
        </w:r>
        <w:r w:rsidR="0009578A">
          <w:rPr>
            <w:noProof/>
            <w:webHidden/>
          </w:rPr>
          <w:tab/>
        </w:r>
        <w:r w:rsidR="0009578A">
          <w:rPr>
            <w:noProof/>
            <w:webHidden/>
          </w:rPr>
          <w:fldChar w:fldCharType="begin"/>
        </w:r>
        <w:r w:rsidR="0009578A">
          <w:rPr>
            <w:noProof/>
            <w:webHidden/>
          </w:rPr>
          <w:instrText xml:space="preserve"> PAGEREF _Toc43839791 \h </w:instrText>
        </w:r>
        <w:r w:rsidR="0009578A">
          <w:rPr>
            <w:noProof/>
            <w:webHidden/>
          </w:rPr>
        </w:r>
        <w:r w:rsidR="0009578A">
          <w:rPr>
            <w:noProof/>
            <w:webHidden/>
          </w:rPr>
          <w:fldChar w:fldCharType="separate"/>
        </w:r>
        <w:r w:rsidR="0009578A">
          <w:rPr>
            <w:noProof/>
            <w:webHidden/>
          </w:rPr>
          <w:t>3</w:t>
        </w:r>
        <w:r w:rsidR="0009578A">
          <w:rPr>
            <w:noProof/>
            <w:webHidden/>
          </w:rPr>
          <w:fldChar w:fldCharType="end"/>
        </w:r>
      </w:hyperlink>
    </w:p>
    <w:p w14:paraId="6489657C" w14:textId="4585DA1D" w:rsidR="0009578A" w:rsidRDefault="0009578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839792" w:history="1">
        <w:r w:rsidRPr="00736968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36968">
          <w:rPr>
            <w:rStyle w:val="Hyperlink"/>
            <w:noProof/>
            <w:lang w:val="en-US"/>
          </w:rPr>
          <w:t>Danh sách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_Toc43839792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073206" w14:textId="0F6B9CC5" w:rsidR="0009578A" w:rsidRDefault="0009578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839793" w:history="1">
        <w:r w:rsidRPr="00736968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36968">
          <w:rPr>
            <w:rStyle w:val="Hyperlink"/>
            <w:noProof/>
            <w:lang w:val="en-US"/>
          </w:rPr>
          <w:t>Danh sách các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_Toc43839793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16B9D7" w14:textId="0785B136" w:rsidR="0009578A" w:rsidRDefault="0009578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839794" w:history="1">
        <w:r w:rsidRPr="00736968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36968">
          <w:rPr>
            <w:rStyle w:val="Hyperlink"/>
            <w:noProof/>
            <w:lang w:val="en-US"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_Toc43839794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E446A5" w14:textId="76FC6935" w:rsidR="0009578A" w:rsidRDefault="0009578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839795" w:history="1">
        <w:r w:rsidRPr="00736968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36968">
          <w:rPr>
            <w:rStyle w:val="Hyperlink"/>
            <w:noProof/>
            <w:lang w:val="en-US"/>
          </w:rPr>
          <w:t>Đặc tả Use-case “Đăng nhập”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_Toc43839795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77041B" w14:textId="5EF6854D" w:rsidR="0009578A" w:rsidRDefault="0009578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839796" w:history="1">
        <w:r w:rsidRPr="00736968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36968">
          <w:rPr>
            <w:rStyle w:val="Hyperlink"/>
            <w:noProof/>
            <w:lang w:val="en-US"/>
          </w:rPr>
          <w:t>Đặc tả Use-case “Đăng xuất”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_Toc43839796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E54351" w14:textId="1C281725" w:rsidR="0009578A" w:rsidRDefault="0009578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839797" w:history="1">
        <w:r w:rsidRPr="00736968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36968">
          <w:rPr>
            <w:rStyle w:val="Hyperlink"/>
            <w:noProof/>
            <w:lang w:val="en-US"/>
          </w:rPr>
          <w:t>Đặc tả Use-case “Đổi mật khẩu”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_Toc43839797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546D83" w14:textId="5348AEAA" w:rsidR="0009578A" w:rsidRDefault="0009578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839798" w:history="1">
        <w:r w:rsidRPr="00736968">
          <w:rPr>
            <w:rStyle w:val="Hyperlink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36968">
          <w:rPr>
            <w:rStyle w:val="Hyperlink"/>
            <w:noProof/>
            <w:lang w:val="en-US"/>
          </w:rPr>
          <w:t>Đặc tả Use-case “Tìm sách”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_Toc43839798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FA3ACA" w14:textId="03B223A8" w:rsidR="0009578A" w:rsidRDefault="0009578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839799" w:history="1">
        <w:r w:rsidRPr="00736968">
          <w:rPr>
            <w:rStyle w:val="Hyperlink"/>
            <w:noProof/>
            <w:lang w:val="en-US"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36968">
          <w:rPr>
            <w:rStyle w:val="Hyperlink"/>
            <w:noProof/>
            <w:lang w:val="en-US"/>
          </w:rPr>
          <w:t>Đặc tả Use-case “Xem thông tin chi tiết của sách”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_Toc43839799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AE4F7E" w14:textId="28051084" w:rsidR="0009578A" w:rsidRDefault="0009578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839800" w:history="1">
        <w:r w:rsidRPr="00736968">
          <w:rPr>
            <w:rStyle w:val="Hyperlink"/>
            <w:noProof/>
            <w:lang w:val="en-US"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36968">
          <w:rPr>
            <w:rStyle w:val="Hyperlink"/>
            <w:noProof/>
            <w:lang w:val="en-US"/>
          </w:rPr>
          <w:t>Đặc tả Use-case “Xem thông tin tài khoản”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_Toc43839800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2C7521" w14:textId="4FB1E5AD" w:rsidR="0009578A" w:rsidRDefault="0009578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839801" w:history="1">
        <w:r w:rsidRPr="00736968">
          <w:rPr>
            <w:rStyle w:val="Hyperlink"/>
            <w:noProof/>
            <w:lang w:val="en-US"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36968">
          <w:rPr>
            <w:rStyle w:val="Hyperlink"/>
            <w:noProof/>
            <w:lang w:val="en-US"/>
          </w:rPr>
          <w:t>Đặc tả Use-case “Mượn sách”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_Toc43839801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966376" w14:textId="500D93AC" w:rsidR="0009578A" w:rsidRDefault="0009578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839802" w:history="1">
        <w:r w:rsidRPr="00736968">
          <w:rPr>
            <w:rStyle w:val="Hyperlink"/>
            <w:noProof/>
            <w:lang w:val="en-US"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36968">
          <w:rPr>
            <w:rStyle w:val="Hyperlink"/>
            <w:noProof/>
            <w:lang w:val="en-US"/>
          </w:rPr>
          <w:t>Đặc tả Use-case “Trả sách”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_Toc43839802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724BA1" w14:textId="202F5DB1" w:rsidR="0009578A" w:rsidRDefault="0009578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839803" w:history="1">
        <w:r w:rsidRPr="00736968">
          <w:rPr>
            <w:rStyle w:val="Hyperlink"/>
            <w:noProof/>
            <w:lang w:val="en-US"/>
          </w:rPr>
          <w:t>4.9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36968">
          <w:rPr>
            <w:rStyle w:val="Hyperlink"/>
            <w:noProof/>
            <w:lang w:val="en-US"/>
          </w:rPr>
          <w:t>Đặc tả Use-case “Gia hạn sách”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_Toc43839803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06BD39" w14:textId="61CC4E4F"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43839791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r>
        <w:t>Use-case</w:t>
      </w:r>
      <w:bookmarkEnd w:id="0"/>
    </w:p>
    <w:p w14:paraId="2A6C792D" w14:textId="491AEC72" w:rsidR="00A23833" w:rsidRDefault="000547AC" w:rsidP="00A23833">
      <w:pPr>
        <w:jc w:val="both"/>
      </w:pPr>
      <w:r>
        <w:rPr>
          <w:noProof/>
        </w:rPr>
        <w:drawing>
          <wp:inline distT="0" distB="0" distL="0" distR="0" wp14:anchorId="2290E551" wp14:editId="0E351496">
            <wp:extent cx="5732145" cy="3630295"/>
            <wp:effectExtent l="0" t="0" r="1905" b="825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Diagr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A4E3" w14:textId="3FDB5947" w:rsidR="00A031FD" w:rsidRDefault="00A031FD" w:rsidP="00A23833">
      <w:pPr>
        <w:jc w:val="both"/>
      </w:pPr>
    </w:p>
    <w:p w14:paraId="5CFCD734" w14:textId="28610549" w:rsidR="00A031FD" w:rsidRDefault="00A031FD" w:rsidP="00A23833">
      <w:pPr>
        <w:jc w:val="both"/>
      </w:pPr>
    </w:p>
    <w:p w14:paraId="2D148435" w14:textId="2E33E56C" w:rsidR="00A031FD" w:rsidRPr="00A031FD" w:rsidRDefault="00A031FD">
      <w:pPr>
        <w:widowControl/>
        <w:spacing w:line="240" w:lineRule="auto"/>
      </w:pPr>
      <w:r w:rsidRPr="00A031FD">
        <w:br w:type="page"/>
      </w:r>
    </w:p>
    <w:p w14:paraId="17F51AD5" w14:textId="2E33E56C" w:rsidR="00A031FD" w:rsidRDefault="00A031FD" w:rsidP="00A23833">
      <w:pPr>
        <w:jc w:val="both"/>
      </w:pPr>
    </w:p>
    <w:p w14:paraId="1E716C4C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451996089"/>
      <w:bookmarkStart w:id="2" w:name="_Toc452184222"/>
      <w:bookmarkStart w:id="3" w:name="_Toc452186669"/>
      <w:bookmarkStart w:id="4" w:name="_Toc452198046"/>
      <w:bookmarkStart w:id="5" w:name="_Toc460198367"/>
      <w:bookmarkStart w:id="6" w:name="_Toc43839792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6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0B059E49" w14:textId="77777777" w:rsidTr="008D3541">
        <w:tc>
          <w:tcPr>
            <w:tcW w:w="763" w:type="dxa"/>
            <w:shd w:val="clear" w:color="auto" w:fill="auto"/>
          </w:tcPr>
          <w:p w14:paraId="005454E3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3E494190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1B64F487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955374" w:rsidRPr="008D3541" w14:paraId="799E44F3" w14:textId="77777777" w:rsidTr="008D3541">
        <w:tc>
          <w:tcPr>
            <w:tcW w:w="763" w:type="dxa"/>
            <w:shd w:val="clear" w:color="auto" w:fill="auto"/>
          </w:tcPr>
          <w:p w14:paraId="719615AE" w14:textId="675A8210" w:rsidR="00955374" w:rsidRPr="008D3541" w:rsidRDefault="00955374" w:rsidP="00955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25CAB923" w14:textId="2BE82CC0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D2D302E" w14:textId="05099872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mượn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phạt</w:t>
            </w:r>
            <w:proofErr w:type="spellEnd"/>
            <w:r>
              <w:rPr>
                <w:lang w:val="en-US"/>
              </w:rPr>
              <w:t>,…</w:t>
            </w:r>
            <w:proofErr w:type="gramEnd"/>
          </w:p>
        </w:tc>
      </w:tr>
      <w:tr w:rsidR="00955374" w:rsidRPr="008D3541" w14:paraId="120DA071" w14:textId="77777777" w:rsidTr="008D3541">
        <w:tc>
          <w:tcPr>
            <w:tcW w:w="763" w:type="dxa"/>
            <w:shd w:val="clear" w:color="auto" w:fill="auto"/>
          </w:tcPr>
          <w:p w14:paraId="47C82260" w14:textId="5C2A06F5" w:rsidR="00955374" w:rsidRPr="008D3541" w:rsidRDefault="00955374" w:rsidP="00955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63DB9FB4" w14:textId="5359D206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thư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B8AACA1" w14:textId="37DB1509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nhiệm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dung;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</w:p>
        </w:tc>
      </w:tr>
      <w:tr w:rsidR="00955374" w:rsidRPr="008D3541" w14:paraId="4CFF2F6E" w14:textId="77777777" w:rsidTr="008D3541">
        <w:tc>
          <w:tcPr>
            <w:tcW w:w="763" w:type="dxa"/>
            <w:shd w:val="clear" w:color="auto" w:fill="auto"/>
          </w:tcPr>
          <w:p w14:paraId="3FA41366" w14:textId="6AC2C07A" w:rsidR="00955374" w:rsidRPr="008D3541" w:rsidRDefault="00955374" w:rsidP="00955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14891716" w14:textId="4C5EE9BA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A47511A" w14:textId="6AC29EBC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Nhiệm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gửi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</w:p>
        </w:tc>
      </w:tr>
    </w:tbl>
    <w:p w14:paraId="2FD0BD95" w14:textId="77777777" w:rsidR="00A23833" w:rsidRDefault="00A23833" w:rsidP="00A23833">
      <w:pPr>
        <w:pStyle w:val="BodyText"/>
        <w:rPr>
          <w:lang w:val="en-US"/>
        </w:rPr>
      </w:pPr>
    </w:p>
    <w:p w14:paraId="7605CF3F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43839793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33265A0D" w14:textId="77777777" w:rsidTr="008D3541">
        <w:tc>
          <w:tcPr>
            <w:tcW w:w="763" w:type="dxa"/>
            <w:shd w:val="clear" w:color="auto" w:fill="auto"/>
          </w:tcPr>
          <w:p w14:paraId="57ECA716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2CD2D2EE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14:paraId="2EF2C96E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955374" w:rsidRPr="008D3541" w14:paraId="07048160" w14:textId="77777777" w:rsidTr="008D3541">
        <w:tc>
          <w:tcPr>
            <w:tcW w:w="763" w:type="dxa"/>
            <w:shd w:val="clear" w:color="auto" w:fill="auto"/>
          </w:tcPr>
          <w:p w14:paraId="61597D70" w14:textId="01DC4AF6" w:rsidR="00955374" w:rsidRPr="008D3541" w:rsidRDefault="00955374" w:rsidP="00955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412E0DED" w14:textId="7B34813A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ED90794" w14:textId="284E8150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</w:tr>
      <w:tr w:rsidR="00955374" w:rsidRPr="008D3541" w14:paraId="666ADD5F" w14:textId="77777777" w:rsidTr="008D3541">
        <w:tc>
          <w:tcPr>
            <w:tcW w:w="763" w:type="dxa"/>
            <w:shd w:val="clear" w:color="auto" w:fill="auto"/>
          </w:tcPr>
          <w:p w14:paraId="52E3F3B9" w14:textId="66C3B28D" w:rsidR="00955374" w:rsidRPr="008D3541" w:rsidRDefault="00955374" w:rsidP="00955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0E09F4B9" w14:textId="7CA5B8EA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EFE21FE" w14:textId="7CB3E636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khỏi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</w:tr>
      <w:tr w:rsidR="00955374" w:rsidRPr="008D3541" w14:paraId="25B52870" w14:textId="77777777" w:rsidTr="008D3541">
        <w:tc>
          <w:tcPr>
            <w:tcW w:w="763" w:type="dxa"/>
            <w:shd w:val="clear" w:color="auto" w:fill="auto"/>
          </w:tcPr>
          <w:p w14:paraId="023966ED" w14:textId="1C93938A" w:rsidR="00955374" w:rsidRPr="008D3541" w:rsidRDefault="00955374" w:rsidP="00955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6F2E4D10" w14:textId="648FDA97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E4F5D24" w14:textId="7DC1BB4D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955374" w:rsidRPr="008D3541" w14:paraId="2D3E014A" w14:textId="77777777" w:rsidTr="008D3541">
        <w:tc>
          <w:tcPr>
            <w:tcW w:w="763" w:type="dxa"/>
            <w:shd w:val="clear" w:color="auto" w:fill="auto"/>
          </w:tcPr>
          <w:p w14:paraId="73A9E67E" w14:textId="0C3B811F" w:rsidR="00955374" w:rsidRPr="008D3541" w:rsidRDefault="00955374" w:rsidP="00955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57FC75F8" w14:textId="61D53762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B469139" w14:textId="4BBAA27D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isbn</w:t>
            </w:r>
            <w:proofErr w:type="spellEnd"/>
          </w:p>
        </w:tc>
      </w:tr>
      <w:tr w:rsidR="00955374" w:rsidRPr="008D3541" w14:paraId="5470441B" w14:textId="77777777" w:rsidTr="008D3541">
        <w:tc>
          <w:tcPr>
            <w:tcW w:w="763" w:type="dxa"/>
            <w:shd w:val="clear" w:color="auto" w:fill="auto"/>
          </w:tcPr>
          <w:p w14:paraId="084FB93F" w14:textId="756E5FA9" w:rsidR="00955374" w:rsidRPr="008D3541" w:rsidRDefault="00955374" w:rsidP="00955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75825C0F" w14:textId="2658C956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51291CE" w14:textId="3730B44C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</w:p>
        </w:tc>
      </w:tr>
      <w:tr w:rsidR="00955374" w:rsidRPr="008D3541" w14:paraId="5102C0B0" w14:textId="77777777" w:rsidTr="008D3541">
        <w:tc>
          <w:tcPr>
            <w:tcW w:w="763" w:type="dxa"/>
            <w:shd w:val="clear" w:color="auto" w:fill="auto"/>
          </w:tcPr>
          <w:p w14:paraId="2F25CBF9" w14:textId="62818918" w:rsidR="00955374" w:rsidRPr="008D3541" w:rsidRDefault="00955374" w:rsidP="00955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580ECE78" w14:textId="1E75547C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B13C894" w14:textId="1636C8B4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</w:p>
        </w:tc>
      </w:tr>
      <w:tr w:rsidR="00955374" w:rsidRPr="008D3541" w14:paraId="09B68178" w14:textId="77777777" w:rsidTr="008D3541">
        <w:tc>
          <w:tcPr>
            <w:tcW w:w="763" w:type="dxa"/>
            <w:shd w:val="clear" w:color="auto" w:fill="auto"/>
          </w:tcPr>
          <w:p w14:paraId="09B7E3D9" w14:textId="4EBE68F2" w:rsidR="00955374" w:rsidRPr="008D3541" w:rsidRDefault="00955374" w:rsidP="00955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6EACB5D3" w14:textId="79CCF7A8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Mượn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2C8501E" w14:textId="4745EFE0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mượn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955374" w:rsidRPr="008D3541" w14:paraId="5F5CC272" w14:textId="77777777" w:rsidTr="008D3541">
        <w:tc>
          <w:tcPr>
            <w:tcW w:w="763" w:type="dxa"/>
            <w:shd w:val="clear" w:color="auto" w:fill="auto"/>
          </w:tcPr>
          <w:p w14:paraId="0363A932" w14:textId="61104A5A" w:rsidR="00955374" w:rsidRPr="008D3541" w:rsidRDefault="00955374" w:rsidP="00955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215E89C1" w14:textId="490140B4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2D7797F" w14:textId="501C0358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  <w:tr w:rsidR="00955374" w:rsidRPr="008D3541" w14:paraId="6192C5AD" w14:textId="77777777" w:rsidTr="008D3541">
        <w:tc>
          <w:tcPr>
            <w:tcW w:w="763" w:type="dxa"/>
            <w:shd w:val="clear" w:color="auto" w:fill="auto"/>
          </w:tcPr>
          <w:p w14:paraId="726A85AE" w14:textId="5DB92B85" w:rsidR="00955374" w:rsidRPr="008D3541" w:rsidRDefault="00955374" w:rsidP="00955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14:paraId="7B974AB6" w14:textId="23C78461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phạt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61A1489" w14:textId="382E48C4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mượn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</w:p>
        </w:tc>
      </w:tr>
      <w:tr w:rsidR="00955374" w:rsidRPr="008D3541" w14:paraId="63393D59" w14:textId="77777777" w:rsidTr="008D3541">
        <w:tc>
          <w:tcPr>
            <w:tcW w:w="763" w:type="dxa"/>
            <w:shd w:val="clear" w:color="auto" w:fill="auto"/>
          </w:tcPr>
          <w:p w14:paraId="02DED300" w14:textId="62AA64A3" w:rsidR="00955374" w:rsidRPr="008D3541" w:rsidRDefault="00955374" w:rsidP="00955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14:paraId="39515695" w14:textId="3DE3AE76" w:rsidR="00955374" w:rsidRPr="008D3541" w:rsidRDefault="00955374" w:rsidP="00955374">
            <w:pPr>
              <w:rPr>
                <w:lang w:val="en-US"/>
              </w:rPr>
            </w:pPr>
            <w:r>
              <w:rPr>
                <w:lang w:val="en-US"/>
              </w:rPr>
              <w:t xml:space="preserve">Gia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07352B9" w14:textId="62A8B843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</w:tr>
      <w:tr w:rsidR="00955374" w:rsidRPr="008D3541" w14:paraId="6806BB22" w14:textId="77777777" w:rsidTr="008D3541">
        <w:tc>
          <w:tcPr>
            <w:tcW w:w="763" w:type="dxa"/>
            <w:shd w:val="clear" w:color="auto" w:fill="auto"/>
          </w:tcPr>
          <w:p w14:paraId="429883B3" w14:textId="7DB1C28B" w:rsidR="00955374" w:rsidRPr="008D3541" w:rsidRDefault="00955374" w:rsidP="00955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14:paraId="7001358D" w14:textId="27815764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9706605" w14:textId="28026BC6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>,…</w:t>
            </w:r>
            <w:proofErr w:type="gramEnd"/>
          </w:p>
        </w:tc>
      </w:tr>
      <w:tr w:rsidR="00955374" w:rsidRPr="008D3541" w14:paraId="717C392E" w14:textId="77777777" w:rsidTr="008D3541">
        <w:tc>
          <w:tcPr>
            <w:tcW w:w="763" w:type="dxa"/>
            <w:shd w:val="clear" w:color="auto" w:fill="auto"/>
          </w:tcPr>
          <w:p w14:paraId="56B559A1" w14:textId="7FED599A" w:rsidR="00955374" w:rsidRPr="008D3541" w:rsidRDefault="00955374" w:rsidP="00955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14:paraId="063C62F6" w14:textId="4F935E82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mượn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5AD394E" w14:textId="639D7AEA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mượn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955374" w:rsidRPr="008D3541" w14:paraId="2034CAF1" w14:textId="77777777" w:rsidTr="008D3541">
        <w:tc>
          <w:tcPr>
            <w:tcW w:w="763" w:type="dxa"/>
            <w:shd w:val="clear" w:color="auto" w:fill="auto"/>
          </w:tcPr>
          <w:p w14:paraId="15340351" w14:textId="2B814D1C" w:rsidR="00955374" w:rsidRPr="008D3541" w:rsidRDefault="00955374" w:rsidP="009553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14:paraId="076FF865" w14:textId="60229198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mượn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>
              <w:rPr>
                <w:lang w:val="en-US"/>
              </w:rPr>
              <w:t>ách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D98F67B" w14:textId="04D04A88" w:rsidR="00955374" w:rsidRPr="008D3541" w:rsidRDefault="00955374" w:rsidP="009553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mượn</w:t>
            </w:r>
            <w:proofErr w:type="spellEnd"/>
          </w:p>
        </w:tc>
      </w:tr>
      <w:tr w:rsidR="0009578A" w:rsidRPr="008D3541" w14:paraId="20F2DA17" w14:textId="77777777" w:rsidTr="008D3541">
        <w:tc>
          <w:tcPr>
            <w:tcW w:w="763" w:type="dxa"/>
            <w:shd w:val="clear" w:color="auto" w:fill="auto"/>
          </w:tcPr>
          <w:p w14:paraId="14AB0921" w14:textId="4D0FE5F1" w:rsidR="0009578A" w:rsidRPr="008D3541" w:rsidRDefault="0009578A" w:rsidP="00095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2" w:type="dxa"/>
            <w:shd w:val="clear" w:color="auto" w:fill="auto"/>
          </w:tcPr>
          <w:p w14:paraId="0089E5D3" w14:textId="75F51ECC" w:rsidR="0009578A" w:rsidRPr="008D3541" w:rsidRDefault="0009578A" w:rsidP="000957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54270EC" w14:textId="57AB668D" w:rsidR="0009578A" w:rsidRPr="008D3541" w:rsidRDefault="0009578A" w:rsidP="000957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</w:tr>
      <w:tr w:rsidR="0009578A" w:rsidRPr="008D3541" w14:paraId="092CD554" w14:textId="77777777" w:rsidTr="008D3541">
        <w:tc>
          <w:tcPr>
            <w:tcW w:w="763" w:type="dxa"/>
            <w:shd w:val="clear" w:color="auto" w:fill="auto"/>
          </w:tcPr>
          <w:p w14:paraId="44FCFFB5" w14:textId="658A2588" w:rsidR="0009578A" w:rsidRPr="008D3541" w:rsidRDefault="0009578A" w:rsidP="00095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2" w:type="dxa"/>
            <w:shd w:val="clear" w:color="auto" w:fill="auto"/>
          </w:tcPr>
          <w:p w14:paraId="38EA97B9" w14:textId="7FCECB56" w:rsidR="0009578A" w:rsidRPr="008D3541" w:rsidRDefault="0009578A" w:rsidP="000957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ACB6D4D" w14:textId="3B5BA8E4" w:rsidR="0009578A" w:rsidRPr="008D3541" w:rsidRDefault="0009578A" w:rsidP="000957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</w:p>
        </w:tc>
      </w:tr>
      <w:tr w:rsidR="0009578A" w:rsidRPr="008D3541" w14:paraId="52BB2847" w14:textId="77777777" w:rsidTr="008D3541">
        <w:tc>
          <w:tcPr>
            <w:tcW w:w="763" w:type="dxa"/>
            <w:shd w:val="clear" w:color="auto" w:fill="auto"/>
          </w:tcPr>
          <w:p w14:paraId="0987F25F" w14:textId="63AA06FC" w:rsidR="0009578A" w:rsidRDefault="0009578A" w:rsidP="00095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3F69D15F" w14:textId="26139F06" w:rsidR="0009578A" w:rsidRDefault="0009578A" w:rsidP="000957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9920AF4" w14:textId="59C87861" w:rsidR="0009578A" w:rsidRDefault="0009578A" w:rsidP="000957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09578A" w:rsidRPr="008D3541" w14:paraId="747C00F6" w14:textId="77777777" w:rsidTr="008D3541">
        <w:tc>
          <w:tcPr>
            <w:tcW w:w="763" w:type="dxa"/>
            <w:shd w:val="clear" w:color="auto" w:fill="auto"/>
          </w:tcPr>
          <w:p w14:paraId="0A7F709A" w14:textId="453CF2A6" w:rsidR="0009578A" w:rsidRDefault="0009578A" w:rsidP="00095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560F8D26" w14:textId="0BAA6054" w:rsidR="0009578A" w:rsidRDefault="0009578A" w:rsidP="000957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651" w:type="dxa"/>
            <w:shd w:val="clear" w:color="auto" w:fill="auto"/>
          </w:tcPr>
          <w:p w14:paraId="2DA6D667" w14:textId="223E35FB" w:rsidR="0009578A" w:rsidRDefault="0009578A" w:rsidP="000957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</w:p>
        </w:tc>
      </w:tr>
      <w:tr w:rsidR="0009578A" w:rsidRPr="008D3541" w14:paraId="161DD6D9" w14:textId="77777777" w:rsidTr="008D3541">
        <w:tc>
          <w:tcPr>
            <w:tcW w:w="763" w:type="dxa"/>
            <w:shd w:val="clear" w:color="auto" w:fill="auto"/>
          </w:tcPr>
          <w:p w14:paraId="038CDFDD" w14:textId="79C77E0B" w:rsidR="0009578A" w:rsidRDefault="0009578A" w:rsidP="00095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4E74C5C6" w14:textId="542839CF" w:rsidR="0009578A" w:rsidRDefault="0009578A" w:rsidP="000957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0D42860" w14:textId="263E9E01" w:rsidR="0009578A" w:rsidRDefault="0009578A" w:rsidP="000957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09578A" w:rsidRPr="008D3541" w14:paraId="64B528F7" w14:textId="77777777" w:rsidTr="008D3541">
        <w:tc>
          <w:tcPr>
            <w:tcW w:w="763" w:type="dxa"/>
            <w:shd w:val="clear" w:color="auto" w:fill="auto"/>
          </w:tcPr>
          <w:p w14:paraId="59A16F52" w14:textId="460D3E61" w:rsidR="0009578A" w:rsidRDefault="0009578A" w:rsidP="00095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92" w:type="dxa"/>
            <w:shd w:val="clear" w:color="auto" w:fill="auto"/>
          </w:tcPr>
          <w:p w14:paraId="21388ED5" w14:textId="004D2E30" w:rsidR="0009578A" w:rsidRDefault="0009578A" w:rsidP="000957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1CC4664" w14:textId="2BF19AC4" w:rsidR="0009578A" w:rsidRDefault="0009578A" w:rsidP="000957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  <w:tr w:rsidR="0009578A" w:rsidRPr="008D3541" w14:paraId="21C145E7" w14:textId="77777777" w:rsidTr="008D3541">
        <w:tc>
          <w:tcPr>
            <w:tcW w:w="763" w:type="dxa"/>
            <w:shd w:val="clear" w:color="auto" w:fill="auto"/>
          </w:tcPr>
          <w:p w14:paraId="5F86CE1E" w14:textId="0CBDC6FE" w:rsidR="0009578A" w:rsidRDefault="0009578A" w:rsidP="00095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3192" w:type="dxa"/>
            <w:shd w:val="clear" w:color="auto" w:fill="auto"/>
          </w:tcPr>
          <w:p w14:paraId="519E3B53" w14:textId="7FEF2B34" w:rsidR="0009578A" w:rsidRDefault="0009578A" w:rsidP="000957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E56C49B" w14:textId="247C17A9" w:rsidR="0009578A" w:rsidRDefault="0009578A" w:rsidP="000957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viện</w:t>
            </w:r>
            <w:proofErr w:type="spellEnd"/>
          </w:p>
        </w:tc>
      </w:tr>
      <w:tr w:rsidR="0009578A" w:rsidRPr="008D3541" w14:paraId="2CEE864D" w14:textId="77777777" w:rsidTr="008D3541">
        <w:tc>
          <w:tcPr>
            <w:tcW w:w="763" w:type="dxa"/>
            <w:shd w:val="clear" w:color="auto" w:fill="auto"/>
          </w:tcPr>
          <w:p w14:paraId="691475B4" w14:textId="5A7BD2C7" w:rsidR="0009578A" w:rsidRDefault="0009578A" w:rsidP="00095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50F461DE" w14:textId="1FB889F4" w:rsidR="0009578A" w:rsidRDefault="0009578A" w:rsidP="000957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A5B5591" w14:textId="65D04414" w:rsidR="0009578A" w:rsidRDefault="0009578A" w:rsidP="000957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</w:p>
        </w:tc>
      </w:tr>
      <w:tr w:rsidR="0009578A" w:rsidRPr="008D3541" w14:paraId="2F75C08A" w14:textId="77777777" w:rsidTr="008D3541">
        <w:tc>
          <w:tcPr>
            <w:tcW w:w="763" w:type="dxa"/>
            <w:shd w:val="clear" w:color="auto" w:fill="auto"/>
          </w:tcPr>
          <w:p w14:paraId="0AEA0DED" w14:textId="71DAEDD7" w:rsidR="0009578A" w:rsidRDefault="0009578A" w:rsidP="00095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50250447" w14:textId="5E651DC1" w:rsidR="0009578A" w:rsidRDefault="0009578A" w:rsidP="000957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kê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7220710" w14:textId="68335D7C" w:rsidR="0009578A" w:rsidRDefault="0009578A" w:rsidP="000957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</w:p>
        </w:tc>
      </w:tr>
      <w:tr w:rsidR="0009578A" w:rsidRPr="008D3541" w14:paraId="79F27DB3" w14:textId="77777777" w:rsidTr="008D3541">
        <w:tc>
          <w:tcPr>
            <w:tcW w:w="763" w:type="dxa"/>
            <w:shd w:val="clear" w:color="auto" w:fill="auto"/>
          </w:tcPr>
          <w:p w14:paraId="572D44BC" w14:textId="66FD3E40" w:rsidR="0009578A" w:rsidRDefault="0009578A" w:rsidP="00095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192" w:type="dxa"/>
            <w:shd w:val="clear" w:color="auto" w:fill="auto"/>
          </w:tcPr>
          <w:p w14:paraId="7EB2BF61" w14:textId="0232DE79" w:rsidR="0009578A" w:rsidRDefault="0009578A" w:rsidP="000957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kê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A64D956" w14:textId="77777777" w:rsidR="0009578A" w:rsidRDefault="0009578A" w:rsidP="0009578A">
            <w:pPr>
              <w:rPr>
                <w:lang w:val="en-US"/>
              </w:rPr>
            </w:pPr>
          </w:p>
        </w:tc>
      </w:tr>
      <w:tr w:rsidR="0009578A" w:rsidRPr="008D3541" w14:paraId="19AA6866" w14:textId="77777777" w:rsidTr="008D3541">
        <w:tc>
          <w:tcPr>
            <w:tcW w:w="763" w:type="dxa"/>
            <w:shd w:val="clear" w:color="auto" w:fill="auto"/>
          </w:tcPr>
          <w:p w14:paraId="155F257D" w14:textId="5EEC0441" w:rsidR="0009578A" w:rsidRDefault="0009578A" w:rsidP="00095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7E2DF0D1" w14:textId="28BA8D6B" w:rsidR="0009578A" w:rsidRDefault="0009578A" w:rsidP="000957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37C7BE9" w14:textId="721A5481" w:rsidR="0009578A" w:rsidRDefault="0009578A" w:rsidP="0009578A">
            <w:pPr>
              <w:rPr>
                <w:lang w:val="en-US"/>
              </w:rPr>
            </w:pPr>
            <w:r>
              <w:rPr>
                <w:lang w:val="en-US"/>
              </w:rPr>
              <w:t>Active, Block</w:t>
            </w:r>
          </w:p>
        </w:tc>
      </w:tr>
      <w:tr w:rsidR="0009578A" w:rsidRPr="008D3541" w14:paraId="3E683811" w14:textId="77777777" w:rsidTr="008D3541">
        <w:tc>
          <w:tcPr>
            <w:tcW w:w="763" w:type="dxa"/>
            <w:shd w:val="clear" w:color="auto" w:fill="auto"/>
          </w:tcPr>
          <w:p w14:paraId="437EF209" w14:textId="1352E106" w:rsidR="0009578A" w:rsidRDefault="0009578A" w:rsidP="00095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78180B33" w14:textId="6F57AF41" w:rsidR="0009578A" w:rsidRDefault="0009578A" w:rsidP="000957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mượn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D728BC1" w14:textId="11EB517E" w:rsidR="0009578A" w:rsidRDefault="0009578A" w:rsidP="000957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gửi</w:t>
            </w:r>
            <w:proofErr w:type="spellEnd"/>
            <w:r>
              <w:rPr>
                <w:lang w:val="en-US"/>
              </w:rPr>
              <w:t xml:space="preserve"> mail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mượn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</w:p>
        </w:tc>
      </w:tr>
    </w:tbl>
    <w:p w14:paraId="2CBB6605" w14:textId="77777777" w:rsidR="00A23833" w:rsidRDefault="00A23833" w:rsidP="00A23833">
      <w:pPr>
        <w:rPr>
          <w:lang w:val="en-US"/>
        </w:rPr>
      </w:pPr>
    </w:p>
    <w:p w14:paraId="2C45A5DC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43839794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1"/>
      <w:bookmarkEnd w:id="2"/>
      <w:bookmarkEnd w:id="3"/>
      <w:bookmarkEnd w:id="4"/>
      <w:bookmarkEnd w:id="5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14:paraId="2958EC76" w14:textId="77777777" w:rsidR="0009578A" w:rsidRDefault="0009578A" w:rsidP="0009578A">
      <w:pPr>
        <w:pStyle w:val="Heading2"/>
        <w:spacing w:line="360" w:lineRule="auto"/>
        <w:jc w:val="both"/>
        <w:rPr>
          <w:lang w:val="en-US"/>
        </w:rPr>
      </w:pPr>
      <w:bookmarkStart w:id="9" w:name="_Toc248174678"/>
      <w:bookmarkStart w:id="10" w:name="_Toc43839795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Đăng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 w:rsidRPr="00406B6F">
        <w:rPr>
          <w:color w:val="0000FF"/>
          <w:lang w:val="en-US"/>
        </w:rPr>
        <w:t>nhập</w:t>
      </w:r>
      <w:proofErr w:type="spellEnd"/>
      <w:r>
        <w:rPr>
          <w:color w:val="0000FF"/>
          <w:lang w:val="en-US"/>
        </w:rPr>
        <w:t>”</w:t>
      </w:r>
      <w:bookmarkEnd w:id="9"/>
      <w:bookmarkEnd w:id="10"/>
    </w:p>
    <w:p w14:paraId="53743E69" w14:textId="77777777" w:rsidR="0009578A" w:rsidRDefault="0009578A" w:rsidP="0009578A">
      <w:pPr>
        <w:pStyle w:val="Heading3"/>
        <w:spacing w:line="360" w:lineRule="auto"/>
        <w:jc w:val="both"/>
      </w:pPr>
      <w:r>
        <w:t>Tóm tắt</w:t>
      </w:r>
    </w:p>
    <w:p w14:paraId="2D8B304A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4FC8612C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đăng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nhập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hệ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thống</w:t>
      </w:r>
      <w:proofErr w:type="spellEnd"/>
    </w:p>
    <w:p w14:paraId="5544AA1A" w14:textId="6CFA91FE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đăng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nhập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hệ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thống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để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thực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hiện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một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số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nhất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định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</w:p>
    <w:p w14:paraId="463E8E79" w14:textId="77777777" w:rsidR="0009578A" w:rsidRDefault="0009578A" w:rsidP="0009578A">
      <w:pPr>
        <w:pStyle w:val="Heading3"/>
        <w:spacing w:line="360" w:lineRule="auto"/>
        <w:jc w:val="both"/>
      </w:pPr>
      <w:r>
        <w:t>Dòng sự kiện</w:t>
      </w:r>
    </w:p>
    <w:p w14:paraId="68EC886E" w14:textId="77777777" w:rsidR="0009578A" w:rsidRDefault="0009578A" w:rsidP="0009578A">
      <w:pPr>
        <w:pStyle w:val="Heading4"/>
        <w:spacing w:line="360" w:lineRule="auto"/>
        <w:jc w:val="both"/>
      </w:pPr>
      <w:r>
        <w:t>Dòng sự kiện chính</w:t>
      </w:r>
    </w:p>
    <w:p w14:paraId="553AC0F2" w14:textId="77777777" w:rsidR="0009578A" w:rsidRDefault="0009578A" w:rsidP="0009578A">
      <w:pPr>
        <w:pStyle w:val="BodyText"/>
        <w:numPr>
          <w:ilvl w:val="0"/>
          <w:numId w:val="35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</w:p>
    <w:p w14:paraId="4A08EDB6" w14:textId="77777777" w:rsidR="0009578A" w:rsidRDefault="0009578A" w:rsidP="0009578A">
      <w:pPr>
        <w:pStyle w:val="BodyText"/>
        <w:numPr>
          <w:ilvl w:val="0"/>
          <w:numId w:val="35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Bấm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</w:p>
    <w:p w14:paraId="53944B3D" w14:textId="77777777" w:rsidR="0009578A" w:rsidRDefault="0009578A" w:rsidP="0009578A">
      <w:pPr>
        <w:pStyle w:val="BodyText"/>
        <w:numPr>
          <w:ilvl w:val="0"/>
          <w:numId w:val="35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kiểm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tính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hợp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lệ</w:t>
      </w:r>
      <w:proofErr w:type="spellEnd"/>
    </w:p>
    <w:p w14:paraId="7B17411E" w14:textId="77777777" w:rsidR="0009578A" w:rsidRDefault="0009578A" w:rsidP="0009578A">
      <w:pPr>
        <w:pStyle w:val="BodyText"/>
        <w:numPr>
          <w:ilvl w:val="0"/>
          <w:numId w:val="35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hợp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thì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phép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truy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thì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lặp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bước</w:t>
      </w:r>
      <w:proofErr w:type="spellEnd"/>
      <w:r>
        <w:rPr>
          <w:i/>
          <w:color w:val="0000FF"/>
          <w:lang w:val="en-US"/>
        </w:rPr>
        <w:t xml:space="preserve"> 1</w:t>
      </w:r>
    </w:p>
    <w:p w14:paraId="462A138F" w14:textId="77777777" w:rsidR="0009578A" w:rsidRDefault="0009578A" w:rsidP="0009578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14:paraId="573D31EF" w14:textId="77777777" w:rsidR="0009578A" w:rsidRDefault="0009578A" w:rsidP="0009578A">
      <w:pPr>
        <w:ind w:firstLine="720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1B1879F" w14:textId="77777777" w:rsidR="0009578A" w:rsidRDefault="0009578A" w:rsidP="0009578A">
      <w:pPr>
        <w:pStyle w:val="Heading3"/>
        <w:spacing w:line="360" w:lineRule="auto"/>
        <w:jc w:val="both"/>
      </w:pPr>
      <w:r>
        <w:t>Các yêu cầu đặc biệt</w:t>
      </w:r>
    </w:p>
    <w:p w14:paraId="72ACCAE1" w14:textId="77777777" w:rsidR="0009578A" w:rsidRDefault="0009578A" w:rsidP="0009578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9F01E0F" w14:textId="77777777" w:rsidR="0009578A" w:rsidRDefault="0009578A" w:rsidP="0009578A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3BBE1D43" w14:textId="77777777" w:rsidR="0009578A" w:rsidRDefault="0009578A" w:rsidP="0009578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077557D4" w14:textId="77777777" w:rsidR="0009578A" w:rsidRDefault="0009578A" w:rsidP="0009578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3BB7143E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giao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diện</w:t>
      </w:r>
      <w:proofErr w:type="spellEnd"/>
      <w:r>
        <w:rPr>
          <w:i/>
          <w:color w:val="0000FF"/>
          <w:lang w:val="en-US"/>
        </w:rPr>
        <w:t xml:space="preserve"> dashboard</w:t>
      </w:r>
    </w:p>
    <w:p w14:paraId="79905926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giao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</w:p>
    <w:p w14:paraId="31B903B6" w14:textId="77777777" w:rsidR="0009578A" w:rsidRDefault="0009578A" w:rsidP="0009578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1D02F2A" w14:textId="77777777" w:rsidR="0009578A" w:rsidRDefault="0009578A" w:rsidP="0009578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4AAE3420" w14:textId="77777777" w:rsidR="0009578A" w:rsidRDefault="0009578A" w:rsidP="0009578A">
      <w:pPr>
        <w:pStyle w:val="BodyText"/>
        <w:jc w:val="both"/>
        <w:rPr>
          <w:i/>
          <w:color w:val="0000FF"/>
          <w:lang w:val="en-US"/>
        </w:rPr>
      </w:pPr>
    </w:p>
    <w:p w14:paraId="18128F9C" w14:textId="77777777" w:rsidR="0009578A" w:rsidRDefault="0009578A" w:rsidP="0009578A">
      <w:pPr>
        <w:pStyle w:val="Heading2"/>
        <w:rPr>
          <w:color w:val="0000FF"/>
          <w:lang w:val="en-US"/>
        </w:rPr>
      </w:pPr>
      <w:bookmarkStart w:id="11" w:name="_Toc1076743164"/>
      <w:bookmarkStart w:id="12" w:name="_Toc43839796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Đăng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xuất</w:t>
      </w:r>
      <w:proofErr w:type="spellEnd"/>
      <w:r>
        <w:rPr>
          <w:color w:val="0000FF"/>
          <w:lang w:val="en-US"/>
        </w:rPr>
        <w:t>”</w:t>
      </w:r>
      <w:bookmarkEnd w:id="11"/>
      <w:bookmarkEnd w:id="12"/>
    </w:p>
    <w:p w14:paraId="1B1C214D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21364158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3975938D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đăng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xuất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khỏi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hệ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thống</w:t>
      </w:r>
      <w:proofErr w:type="spellEnd"/>
    </w:p>
    <w:p w14:paraId="6EAA661B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đăng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xuất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khỏi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hệ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thống</w:t>
      </w:r>
      <w:proofErr w:type="spellEnd"/>
    </w:p>
    <w:p w14:paraId="1A1C0A81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40CBB188" w14:textId="77777777" w:rsidR="0009578A" w:rsidRDefault="0009578A" w:rsidP="0009578A">
      <w:pPr>
        <w:pStyle w:val="Heading4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616690DC" w14:textId="77777777" w:rsidR="0009578A" w:rsidRDefault="0009578A" w:rsidP="0009578A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Bấm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nút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xuất</w:t>
      </w:r>
      <w:proofErr w:type="spellEnd"/>
    </w:p>
    <w:p w14:paraId="36D03BB0" w14:textId="77777777" w:rsidR="0009578A" w:rsidRDefault="0009578A" w:rsidP="0009578A">
      <w:pPr>
        <w:pStyle w:val="BodyText"/>
        <w:numPr>
          <w:ilvl w:val="0"/>
          <w:numId w:val="3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Thoát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khỏi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6D8E9AC3" w14:textId="77777777" w:rsidR="0009578A" w:rsidRDefault="0009578A" w:rsidP="0009578A">
      <w:pPr>
        <w:pStyle w:val="Heading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12D42427" w14:textId="77777777" w:rsidR="0009578A" w:rsidRDefault="0009578A" w:rsidP="0009578A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F7BA2A3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751B4970" w14:textId="77777777" w:rsidR="0009578A" w:rsidRDefault="0009578A" w:rsidP="0009578A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2DD4234" w14:textId="77777777" w:rsidR="0009578A" w:rsidRDefault="0009578A" w:rsidP="0009578A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6D4189BF" w14:textId="77777777" w:rsidR="0009578A" w:rsidRDefault="0009578A" w:rsidP="0009578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064E61D2" w14:textId="77777777" w:rsidR="0009578A" w:rsidRDefault="0009578A" w:rsidP="0009578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080B6B77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thoát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khỏi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39267438" w14:textId="77777777" w:rsidR="0009578A" w:rsidRDefault="0009578A" w:rsidP="0009578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134566D5" w14:textId="77777777" w:rsidR="0009578A" w:rsidRDefault="0009578A" w:rsidP="0009578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886AEBA" w14:textId="77777777" w:rsidR="0009578A" w:rsidRDefault="0009578A" w:rsidP="0009578A">
      <w:pPr>
        <w:pStyle w:val="Heading2"/>
        <w:rPr>
          <w:color w:val="0000FF"/>
          <w:lang w:val="en-US"/>
        </w:rPr>
      </w:pPr>
      <w:bookmarkStart w:id="13" w:name="_Toc219305476"/>
      <w:bookmarkStart w:id="14" w:name="_Toc43839797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Đổi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mật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khẩu</w:t>
      </w:r>
      <w:proofErr w:type="spellEnd"/>
      <w:r>
        <w:rPr>
          <w:color w:val="0000FF"/>
          <w:lang w:val="en-US"/>
        </w:rPr>
        <w:t>”</w:t>
      </w:r>
      <w:bookmarkEnd w:id="13"/>
      <w:bookmarkEnd w:id="14"/>
    </w:p>
    <w:p w14:paraId="11E9FC00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58754B17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26CE88F3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đổi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mật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khẩu</w:t>
      </w:r>
      <w:proofErr w:type="spellEnd"/>
    </w:p>
    <w:p w14:paraId="5C6892B7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thay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đổi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mật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khẩu</w:t>
      </w:r>
      <w:proofErr w:type="spellEnd"/>
    </w:p>
    <w:p w14:paraId="32D1586A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24399D7F" w14:textId="77777777" w:rsidR="0009578A" w:rsidRDefault="0009578A" w:rsidP="0009578A">
      <w:pPr>
        <w:pStyle w:val="Heading4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515BD373" w14:textId="77777777" w:rsidR="0009578A" w:rsidRDefault="0009578A" w:rsidP="0009578A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khoản</w:t>
      </w:r>
      <w:proofErr w:type="spellEnd"/>
    </w:p>
    <w:p w14:paraId="4ACBB31A" w14:textId="77777777" w:rsidR="0009578A" w:rsidRDefault="0009578A" w:rsidP="0009578A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đổi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</w:p>
    <w:p w14:paraId="03A2BB80" w14:textId="77777777" w:rsidR="0009578A" w:rsidRDefault="0009578A" w:rsidP="0009578A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cũ</w:t>
      </w:r>
      <w:proofErr w:type="spellEnd"/>
    </w:p>
    <w:p w14:paraId="14FFC2D1" w14:textId="77777777" w:rsidR="0009578A" w:rsidRDefault="0009578A" w:rsidP="0009578A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</w:p>
    <w:p w14:paraId="32E190F0" w14:textId="77777777" w:rsidR="0009578A" w:rsidRDefault="0009578A" w:rsidP="0009578A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</w:p>
    <w:p w14:paraId="128205D5" w14:textId="77777777" w:rsidR="0009578A" w:rsidRDefault="0009578A" w:rsidP="0009578A">
      <w:pPr>
        <w:pStyle w:val="BodyText"/>
        <w:numPr>
          <w:ilvl w:val="0"/>
          <w:numId w:val="3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Bấm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đổi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</w:p>
    <w:p w14:paraId="21266A2A" w14:textId="77777777" w:rsidR="0009578A" w:rsidRDefault="0009578A" w:rsidP="0009578A">
      <w:pPr>
        <w:rPr>
          <w:lang w:val="en-US"/>
        </w:rPr>
      </w:pPr>
    </w:p>
    <w:p w14:paraId="59C3800F" w14:textId="77777777" w:rsidR="0009578A" w:rsidRDefault="0009578A" w:rsidP="0009578A">
      <w:pPr>
        <w:pStyle w:val="Heading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3C149F22" w14:textId="77777777" w:rsidR="0009578A" w:rsidRDefault="0009578A" w:rsidP="0009578A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7E29B377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20D6CD73" w14:textId="77777777" w:rsidR="0009578A" w:rsidRDefault="0009578A" w:rsidP="0009578A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phải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cũ</w:t>
      </w:r>
      <w:proofErr w:type="spellEnd"/>
    </w:p>
    <w:p w14:paraId="6B9479EF" w14:textId="77777777" w:rsidR="0009578A" w:rsidRDefault="0009578A" w:rsidP="0009578A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Xác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phải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</w:p>
    <w:p w14:paraId="3A16B8C4" w14:textId="77777777" w:rsidR="0009578A" w:rsidRDefault="0009578A" w:rsidP="0009578A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14BB0342" w14:textId="77777777" w:rsidR="0009578A" w:rsidRDefault="0009578A" w:rsidP="0009578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6578BC76" w14:textId="77777777" w:rsidR="0009578A" w:rsidRDefault="0009578A" w:rsidP="0009578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3E2F1A0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Thay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đổi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</w:p>
    <w:p w14:paraId="145C8382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đổi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giữ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nguyên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khẩu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cũ</w:t>
      </w:r>
      <w:proofErr w:type="spellEnd"/>
    </w:p>
    <w:p w14:paraId="3C2DD9C9" w14:textId="77777777" w:rsidR="0009578A" w:rsidRDefault="0009578A" w:rsidP="0009578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608B967" w14:textId="77777777" w:rsidR="0009578A" w:rsidRDefault="0009578A" w:rsidP="0009578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57BD85E6" w14:textId="77777777" w:rsidR="0009578A" w:rsidRDefault="0009578A" w:rsidP="0009578A">
      <w:pPr>
        <w:rPr>
          <w:lang w:val="en-US"/>
        </w:rPr>
      </w:pPr>
    </w:p>
    <w:p w14:paraId="1CC6AE76" w14:textId="77777777" w:rsidR="0009578A" w:rsidRDefault="0009578A" w:rsidP="0009578A">
      <w:pPr>
        <w:pStyle w:val="Heading2"/>
        <w:rPr>
          <w:color w:val="0000FF"/>
          <w:lang w:val="en-US"/>
        </w:rPr>
      </w:pPr>
      <w:bookmarkStart w:id="15" w:name="_Toc199305614"/>
      <w:bookmarkStart w:id="16" w:name="_Toc43839798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Tìm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sách</w:t>
      </w:r>
      <w:proofErr w:type="spellEnd"/>
      <w:r>
        <w:rPr>
          <w:color w:val="0000FF"/>
          <w:lang w:val="en-US"/>
        </w:rPr>
        <w:t>”</w:t>
      </w:r>
      <w:bookmarkEnd w:id="15"/>
      <w:bookmarkEnd w:id="16"/>
    </w:p>
    <w:p w14:paraId="0D1F998C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10523793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3D2AC038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tìm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</w:p>
    <w:p w14:paraId="2C1CF891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tìm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theo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một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tiêu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chí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nào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r>
        <w:rPr>
          <w:i/>
          <w:snapToGrid w:val="0"/>
          <w:color w:val="0000FF"/>
        </w:rPr>
        <w:t>đó</w:t>
      </w:r>
    </w:p>
    <w:p w14:paraId="6E788C71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21B0CCFB" w14:textId="77777777" w:rsidR="0009578A" w:rsidRDefault="0009578A" w:rsidP="0009578A">
      <w:pPr>
        <w:pStyle w:val="Heading4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16B46B77" w14:textId="77777777" w:rsidR="0009578A" w:rsidRDefault="0009578A" w:rsidP="0009578A">
      <w:pPr>
        <w:pStyle w:val="BodyText"/>
        <w:numPr>
          <w:ilvl w:val="0"/>
          <w:numId w:val="38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tiêu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</w:p>
    <w:p w14:paraId="228B6323" w14:textId="77777777" w:rsidR="0009578A" w:rsidRDefault="0009578A" w:rsidP="0009578A">
      <w:pPr>
        <w:pStyle w:val="BodyText"/>
        <w:numPr>
          <w:ilvl w:val="0"/>
          <w:numId w:val="38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lastRenderedPageBreak/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ô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</w:p>
    <w:p w14:paraId="58670450" w14:textId="77777777" w:rsidR="0009578A" w:rsidRDefault="0009578A" w:rsidP="0009578A">
      <w:pPr>
        <w:pStyle w:val="BodyText"/>
        <w:numPr>
          <w:ilvl w:val="0"/>
          <w:numId w:val="38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Bấm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</w:p>
    <w:p w14:paraId="031D5FA9" w14:textId="77777777" w:rsidR="0009578A" w:rsidRDefault="0009578A" w:rsidP="0009578A">
      <w:pPr>
        <w:pStyle w:val="BodyText"/>
        <w:numPr>
          <w:ilvl w:val="0"/>
          <w:numId w:val="38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Hệ thống trả về kết qua phù hợp</w:t>
      </w:r>
    </w:p>
    <w:p w14:paraId="18EB8DC5" w14:textId="77777777" w:rsidR="0009578A" w:rsidRDefault="0009578A" w:rsidP="0009578A">
      <w:pPr>
        <w:pStyle w:val="Heading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1FAA7AF7" w14:textId="77777777" w:rsidR="0009578A" w:rsidRDefault="0009578A" w:rsidP="0009578A">
      <w:pPr>
        <w:pStyle w:val="Heading5"/>
        <w:rPr>
          <w:lang w:val="en-US"/>
        </w:rPr>
      </w:pP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</w:p>
    <w:p w14:paraId="6A3C0947" w14:textId="77777777" w:rsidR="0009578A" w:rsidRDefault="0009578A" w:rsidP="0009578A">
      <w:pPr>
        <w:pStyle w:val="BodyText"/>
        <w:numPr>
          <w:ilvl w:val="0"/>
          <w:numId w:val="42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1C3CE7CD" w14:textId="77777777" w:rsidR="0009578A" w:rsidRDefault="0009578A" w:rsidP="0009578A">
      <w:pPr>
        <w:pStyle w:val="BodyText"/>
        <w:numPr>
          <w:ilvl w:val="0"/>
          <w:numId w:val="42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thấy</w:t>
      </w:r>
      <w:proofErr w:type="spellEnd"/>
    </w:p>
    <w:p w14:paraId="67955260" w14:textId="77777777" w:rsidR="0009578A" w:rsidRDefault="0009578A" w:rsidP="0009578A">
      <w:pPr>
        <w:pStyle w:val="BodyText"/>
        <w:numPr>
          <w:ilvl w:val="0"/>
          <w:numId w:val="42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</w:p>
    <w:p w14:paraId="668621D6" w14:textId="77777777" w:rsidR="0009578A" w:rsidRDefault="0009578A" w:rsidP="0009578A">
      <w:pPr>
        <w:pStyle w:val="Heading5"/>
        <w:rPr>
          <w:lang w:val="en-US"/>
        </w:rPr>
      </w:pP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sẵn</w:t>
      </w:r>
      <w:proofErr w:type="spellEnd"/>
    </w:p>
    <w:p w14:paraId="42CCFD56" w14:textId="77777777" w:rsidR="0009578A" w:rsidRDefault="0009578A" w:rsidP="0009578A">
      <w:pPr>
        <w:pStyle w:val="BodyText"/>
        <w:numPr>
          <w:ilvl w:val="0"/>
          <w:numId w:val="43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4D1FA9FA" w14:textId="77777777" w:rsidR="0009578A" w:rsidRDefault="0009578A" w:rsidP="0009578A">
      <w:pPr>
        <w:pStyle w:val="BodyText"/>
        <w:numPr>
          <w:ilvl w:val="0"/>
          <w:numId w:val="43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52C8BE93" w14:textId="77777777" w:rsidR="0009578A" w:rsidRDefault="0009578A" w:rsidP="0009578A">
      <w:pPr>
        <w:pStyle w:val="BodyText"/>
        <w:numPr>
          <w:ilvl w:val="0"/>
          <w:numId w:val="43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sẵn</w:t>
      </w:r>
      <w:proofErr w:type="spellEnd"/>
    </w:p>
    <w:p w14:paraId="7A43F6AC" w14:textId="77777777" w:rsidR="0009578A" w:rsidRDefault="0009578A" w:rsidP="0009578A">
      <w:pPr>
        <w:pStyle w:val="BodyText"/>
        <w:numPr>
          <w:ilvl w:val="0"/>
          <w:numId w:val="43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ra </w:t>
      </w:r>
      <w:proofErr w:type="spellStart"/>
      <w:r>
        <w:rPr>
          <w:i/>
          <w:color w:val="0000FF"/>
          <w:lang w:val="en-US"/>
        </w:rPr>
        <w:t>màn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hình</w:t>
      </w:r>
      <w:proofErr w:type="spellEnd"/>
    </w:p>
    <w:p w14:paraId="1C5B2C8F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70C91807" w14:textId="77777777" w:rsidR="0009578A" w:rsidRDefault="0009578A" w:rsidP="0009578A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DABB994" w14:textId="77777777" w:rsidR="0009578A" w:rsidRDefault="0009578A" w:rsidP="0009578A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6FFB587A" w14:textId="77777777" w:rsidR="0009578A" w:rsidRDefault="0009578A" w:rsidP="0009578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187E27F3" w14:textId="77777777" w:rsidR="0009578A" w:rsidRDefault="0009578A" w:rsidP="0009578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3ACF50D9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những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phù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hợp</w:t>
      </w:r>
      <w:proofErr w:type="spellEnd"/>
    </w:p>
    <w:p w14:paraId="3E5D57D1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bại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báo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thấy</w:t>
      </w:r>
      <w:proofErr w:type="spellEnd"/>
    </w:p>
    <w:p w14:paraId="1DFED59A" w14:textId="77777777" w:rsidR="0009578A" w:rsidRDefault="0009578A" w:rsidP="0009578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54554544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theo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664F371D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theo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</w:p>
    <w:p w14:paraId="08024594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theo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loại</w:t>
      </w:r>
      <w:proofErr w:type="spellEnd"/>
    </w:p>
    <w:p w14:paraId="5A3403C6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theo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bản</w:t>
      </w:r>
      <w:proofErr w:type="spellEnd"/>
    </w:p>
    <w:p w14:paraId="1881A7F0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theo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năm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bản</w:t>
      </w:r>
      <w:proofErr w:type="spellEnd"/>
    </w:p>
    <w:p w14:paraId="41144FF8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theo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isbn</w:t>
      </w:r>
      <w:proofErr w:type="spellEnd"/>
    </w:p>
    <w:p w14:paraId="434CB642" w14:textId="77777777" w:rsidR="0009578A" w:rsidRDefault="0009578A" w:rsidP="0009578A">
      <w:pPr>
        <w:rPr>
          <w:lang w:val="en-US"/>
        </w:rPr>
      </w:pPr>
    </w:p>
    <w:p w14:paraId="70F8E1A8" w14:textId="77777777" w:rsidR="0009578A" w:rsidRDefault="0009578A" w:rsidP="0009578A">
      <w:pPr>
        <w:pStyle w:val="Heading2"/>
        <w:rPr>
          <w:color w:val="0000FF"/>
          <w:lang w:val="en-US"/>
        </w:rPr>
      </w:pPr>
      <w:bookmarkStart w:id="17" w:name="_Toc997731609"/>
      <w:bookmarkStart w:id="18" w:name="_Toc43839799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Xem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thông</w:t>
      </w:r>
      <w:proofErr w:type="spellEnd"/>
      <w:r>
        <w:rPr>
          <w:color w:val="0000FF"/>
          <w:lang w:val="en-US"/>
        </w:rPr>
        <w:t xml:space="preserve"> tin chi </w:t>
      </w:r>
      <w:proofErr w:type="spellStart"/>
      <w:r>
        <w:rPr>
          <w:color w:val="0000FF"/>
          <w:lang w:val="en-US"/>
        </w:rPr>
        <w:t>tiết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của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sách</w:t>
      </w:r>
      <w:proofErr w:type="spellEnd"/>
      <w:r>
        <w:rPr>
          <w:color w:val="0000FF"/>
          <w:lang w:val="en-US"/>
        </w:rPr>
        <w:t>”</w:t>
      </w:r>
      <w:bookmarkEnd w:id="17"/>
      <w:bookmarkEnd w:id="18"/>
    </w:p>
    <w:p w14:paraId="16F5E883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72E5B471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71483E7F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xem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chi </w:t>
      </w:r>
      <w:proofErr w:type="spellStart"/>
      <w:r>
        <w:rPr>
          <w:i/>
          <w:snapToGrid w:val="0"/>
          <w:color w:val="0000FF"/>
          <w:lang w:val="en-US"/>
        </w:rPr>
        <w:t>tiết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của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</w:p>
    <w:p w14:paraId="7B927A41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xem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chi </w:t>
      </w:r>
      <w:proofErr w:type="spellStart"/>
      <w:r>
        <w:rPr>
          <w:i/>
          <w:snapToGrid w:val="0"/>
          <w:color w:val="0000FF"/>
          <w:lang w:val="en-US"/>
        </w:rPr>
        <w:t>tiết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của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</w:p>
    <w:p w14:paraId="3D691403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03318F6F" w14:textId="77777777" w:rsidR="0009578A" w:rsidRDefault="0009578A" w:rsidP="0009578A">
      <w:pPr>
        <w:pStyle w:val="Heading4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1F584EB9" w14:textId="77777777" w:rsidR="0009578A" w:rsidRDefault="0009578A" w:rsidP="0009578A">
      <w:pPr>
        <w:pStyle w:val="BodyText"/>
        <w:numPr>
          <w:ilvl w:val="0"/>
          <w:numId w:val="39"/>
        </w:numPr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Sau </w:t>
      </w:r>
      <w:proofErr w:type="spellStart"/>
      <w:r>
        <w:rPr>
          <w:i/>
          <w:color w:val="0000FF"/>
          <w:lang w:val="en-US"/>
        </w:rPr>
        <w:t>khi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kiếm</w:t>
      </w:r>
      <w:proofErr w:type="spellEnd"/>
      <w:r>
        <w:rPr>
          <w:i/>
          <w:color w:val="0000FF"/>
          <w:lang w:val="en-US"/>
        </w:rPr>
        <w:t xml:space="preserve">, </w:t>
      </w:r>
      <w:r>
        <w:rPr>
          <w:i/>
          <w:color w:val="0000FF"/>
        </w:rPr>
        <w:t>hệ thống sẽ hiển thị các kết quả phù hợp ra màn hình theo danh sách</w:t>
      </w:r>
    </w:p>
    <w:p w14:paraId="19D0C7EF" w14:textId="77777777" w:rsidR="0009578A" w:rsidRDefault="0009578A" w:rsidP="0009578A">
      <w:pPr>
        <w:pStyle w:val="BodyText"/>
        <w:numPr>
          <w:ilvl w:val="0"/>
          <w:numId w:val="39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Chọn 1 quyển sách</w:t>
      </w:r>
    </w:p>
    <w:p w14:paraId="7992D331" w14:textId="77777777" w:rsidR="0009578A" w:rsidRDefault="0009578A" w:rsidP="0009578A">
      <w:pPr>
        <w:pStyle w:val="BodyText"/>
        <w:numPr>
          <w:ilvl w:val="0"/>
          <w:numId w:val="39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Mở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sổ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chi </w:t>
      </w:r>
      <w:proofErr w:type="spellStart"/>
      <w:r>
        <w:rPr>
          <w:i/>
          <w:color w:val="0000FF"/>
          <w:lang w:val="en-US"/>
        </w:rPr>
        <w:t>tiết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(</w:t>
      </w:r>
      <w:proofErr w:type="spellStart"/>
      <w:r>
        <w:rPr>
          <w:i/>
          <w:color w:val="0000FF"/>
          <w:lang w:val="en-US"/>
        </w:rPr>
        <w:t>tên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tác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tình</w:t>
      </w:r>
      <w:proofErr w:type="spellEnd"/>
      <w:r>
        <w:rPr>
          <w:i/>
          <w:color w:val="0000FF"/>
          <w:lang w:val="en-US"/>
        </w:rPr>
        <w:t xml:space="preserve"> </w:t>
      </w:r>
      <w:r>
        <w:rPr>
          <w:i/>
          <w:color w:val="0000FF"/>
        </w:rPr>
        <w:t>trạng, vị trí</w:t>
      </w:r>
      <w:r>
        <w:rPr>
          <w:i/>
          <w:color w:val="0000FF"/>
          <w:lang w:val="en-US"/>
        </w:rPr>
        <w:t>)</w:t>
      </w:r>
    </w:p>
    <w:p w14:paraId="10BD07EC" w14:textId="77777777" w:rsidR="0009578A" w:rsidRDefault="0009578A" w:rsidP="0009578A">
      <w:pPr>
        <w:pStyle w:val="Heading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3EE5ABCC" w14:textId="77777777" w:rsidR="0009578A" w:rsidRDefault="0009578A" w:rsidP="0009578A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0BFC7A65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6FF01A87" w14:textId="77777777" w:rsidR="0009578A" w:rsidRDefault="0009578A" w:rsidP="0009578A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936A2D4" w14:textId="77777777" w:rsidR="0009578A" w:rsidRDefault="0009578A" w:rsidP="0009578A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70118D88" w14:textId="77777777" w:rsidR="0009578A" w:rsidRDefault="0009578A" w:rsidP="0009578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6C6F9789" w14:textId="77777777" w:rsidR="0009578A" w:rsidRDefault="0009578A" w:rsidP="0009578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101549CD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chi </w:t>
      </w:r>
      <w:proofErr w:type="spellStart"/>
      <w:r>
        <w:rPr>
          <w:i/>
          <w:color w:val="0000FF"/>
          <w:lang w:val="en-US"/>
        </w:rPr>
        <w:t>tiết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</w:rPr>
        <w:t xml:space="preserve"> bao gồm tên, tác giả, tình trạng, vị </w:t>
      </w:r>
      <w:proofErr w:type="gramStart"/>
      <w:r>
        <w:rPr>
          <w:i/>
          <w:color w:val="0000FF"/>
        </w:rPr>
        <w:t>trí,...</w:t>
      </w:r>
      <w:proofErr w:type="gramEnd"/>
    </w:p>
    <w:p w14:paraId="1BBCE7A9" w14:textId="77777777" w:rsidR="0009578A" w:rsidRDefault="0009578A" w:rsidP="0009578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90FFBFD" w14:textId="77777777" w:rsidR="0009578A" w:rsidRDefault="0009578A" w:rsidP="0009578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542D83A" w14:textId="77777777" w:rsidR="0009578A" w:rsidRDefault="0009578A" w:rsidP="0009578A">
      <w:pPr>
        <w:pStyle w:val="Heading2"/>
        <w:rPr>
          <w:color w:val="0000FF"/>
          <w:lang w:val="en-US"/>
        </w:rPr>
      </w:pPr>
      <w:bookmarkStart w:id="19" w:name="_Toc1484188492"/>
      <w:bookmarkStart w:id="20" w:name="_Toc43839800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Xem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thông</w:t>
      </w:r>
      <w:proofErr w:type="spellEnd"/>
      <w:r>
        <w:rPr>
          <w:color w:val="0000FF"/>
          <w:lang w:val="en-US"/>
        </w:rPr>
        <w:t xml:space="preserve"> tin </w:t>
      </w:r>
      <w:proofErr w:type="spellStart"/>
      <w:r>
        <w:rPr>
          <w:color w:val="0000FF"/>
          <w:lang w:val="en-US"/>
        </w:rPr>
        <w:t>tài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khoản</w:t>
      </w:r>
      <w:proofErr w:type="spellEnd"/>
      <w:r>
        <w:rPr>
          <w:color w:val="0000FF"/>
          <w:lang w:val="en-US"/>
        </w:rPr>
        <w:t>”</w:t>
      </w:r>
      <w:bookmarkEnd w:id="19"/>
      <w:bookmarkEnd w:id="20"/>
    </w:p>
    <w:p w14:paraId="606DEF34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747E7854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và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thủ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thư</w:t>
      </w:r>
      <w:proofErr w:type="spellEnd"/>
    </w:p>
    <w:p w14:paraId="32DB1192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xem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</w:t>
      </w:r>
      <w:proofErr w:type="spellStart"/>
      <w:r>
        <w:rPr>
          <w:i/>
          <w:snapToGrid w:val="0"/>
          <w:color w:val="0000FF"/>
          <w:lang w:val="en-US"/>
        </w:rPr>
        <w:t>tài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khoản</w:t>
      </w:r>
      <w:proofErr w:type="spellEnd"/>
    </w:p>
    <w:p w14:paraId="193DECFA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xem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thông</w:t>
      </w:r>
      <w:proofErr w:type="spellEnd"/>
      <w:r>
        <w:rPr>
          <w:i/>
          <w:snapToGrid w:val="0"/>
          <w:color w:val="0000FF"/>
          <w:lang w:val="en-US"/>
        </w:rPr>
        <w:t xml:space="preserve"> tin </w:t>
      </w:r>
      <w:proofErr w:type="spellStart"/>
      <w:r>
        <w:rPr>
          <w:i/>
          <w:snapToGrid w:val="0"/>
          <w:color w:val="0000FF"/>
          <w:lang w:val="en-US"/>
        </w:rPr>
        <w:t>tài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khoản</w:t>
      </w:r>
      <w:proofErr w:type="spellEnd"/>
    </w:p>
    <w:p w14:paraId="77B8EB9D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0C33DA1A" w14:textId="77777777" w:rsidR="0009578A" w:rsidRDefault="0009578A" w:rsidP="0009578A">
      <w:pPr>
        <w:pStyle w:val="Heading4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3C42D8DC" w14:textId="77777777" w:rsidR="0009578A" w:rsidRDefault="0009578A" w:rsidP="0009578A">
      <w:pPr>
        <w:pStyle w:val="BodyText"/>
        <w:numPr>
          <w:ilvl w:val="0"/>
          <w:numId w:val="4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khoản</w:t>
      </w:r>
      <w:proofErr w:type="spellEnd"/>
    </w:p>
    <w:p w14:paraId="6B863959" w14:textId="77777777" w:rsidR="0009578A" w:rsidRDefault="0009578A" w:rsidP="0009578A">
      <w:pPr>
        <w:pStyle w:val="BodyText"/>
        <w:numPr>
          <w:ilvl w:val="0"/>
          <w:numId w:val="4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Chọn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khoản</w:t>
      </w:r>
      <w:proofErr w:type="spellEnd"/>
    </w:p>
    <w:p w14:paraId="17530BD6" w14:textId="77777777" w:rsidR="0009578A" w:rsidRDefault="0009578A" w:rsidP="0009578A">
      <w:pPr>
        <w:pStyle w:val="BodyText"/>
        <w:numPr>
          <w:ilvl w:val="0"/>
          <w:numId w:val="40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khoản</w:t>
      </w:r>
      <w:proofErr w:type="spellEnd"/>
    </w:p>
    <w:p w14:paraId="67F9D7FF" w14:textId="77777777" w:rsidR="0009578A" w:rsidRDefault="0009578A" w:rsidP="0009578A">
      <w:pPr>
        <w:pStyle w:val="Heading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76E047DF" w14:textId="77777777" w:rsidR="0009578A" w:rsidRDefault="0009578A" w:rsidP="0009578A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153227FB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4034864D" w14:textId="77777777" w:rsidR="0009578A" w:rsidRDefault="0009578A" w:rsidP="0009578A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A1101B4" w14:textId="77777777" w:rsidR="0009578A" w:rsidRDefault="0009578A" w:rsidP="0009578A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397B260A" w14:textId="77777777" w:rsidR="0009578A" w:rsidRDefault="0009578A" w:rsidP="0009578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đăng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</w:p>
    <w:p w14:paraId="446F2AB2" w14:textId="77777777" w:rsidR="0009578A" w:rsidRDefault="0009578A" w:rsidP="0009578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77C5B911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Hiển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thị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thông</w:t>
      </w:r>
      <w:proofErr w:type="spellEnd"/>
      <w:r>
        <w:rPr>
          <w:i/>
          <w:color w:val="0000FF"/>
          <w:lang w:val="en-US"/>
        </w:rPr>
        <w:t xml:space="preserve"> tin </w:t>
      </w:r>
      <w:proofErr w:type="spellStart"/>
      <w:r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khoản</w:t>
      </w:r>
      <w:proofErr w:type="spellEnd"/>
    </w:p>
    <w:p w14:paraId="7759A92C" w14:textId="77777777" w:rsidR="0009578A" w:rsidRDefault="0009578A" w:rsidP="0009578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5BC01AF" w14:textId="77777777" w:rsidR="0009578A" w:rsidRDefault="0009578A" w:rsidP="0009578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5899646C" w14:textId="77777777" w:rsidR="0009578A" w:rsidRDefault="0009578A" w:rsidP="0009578A">
      <w:pPr>
        <w:pStyle w:val="Heading2"/>
        <w:rPr>
          <w:color w:val="0000FF"/>
          <w:lang w:val="en-US"/>
        </w:rPr>
      </w:pPr>
      <w:bookmarkStart w:id="21" w:name="_Toc1680899657"/>
      <w:bookmarkStart w:id="22" w:name="_Toc43839801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Mượn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sách</w:t>
      </w:r>
      <w:proofErr w:type="spellEnd"/>
      <w:r>
        <w:rPr>
          <w:color w:val="0000FF"/>
          <w:lang w:val="en-US"/>
        </w:rPr>
        <w:t>”</w:t>
      </w:r>
      <w:bookmarkEnd w:id="21"/>
      <w:bookmarkEnd w:id="22"/>
    </w:p>
    <w:p w14:paraId="0FAE78E0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335FE398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  <w:r>
        <w:rPr>
          <w:i/>
          <w:snapToGrid w:val="0"/>
          <w:color w:val="0000FF"/>
        </w:rPr>
        <w:t xml:space="preserve"> và thủ thư</w:t>
      </w:r>
    </w:p>
    <w:p w14:paraId="00AB1D3B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mượn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</w:p>
    <w:p w14:paraId="3F8D2033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mượn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</w:p>
    <w:p w14:paraId="24190E1C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703F1558" w14:textId="77777777" w:rsidR="0009578A" w:rsidRDefault="0009578A" w:rsidP="0009578A">
      <w:pPr>
        <w:pStyle w:val="Heading4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3F22D49E" w14:textId="77777777" w:rsidR="0009578A" w:rsidRDefault="0009578A" w:rsidP="0009578A">
      <w:pPr>
        <w:pStyle w:val="BodyText"/>
        <w:numPr>
          <w:ilvl w:val="0"/>
          <w:numId w:val="4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quét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thẻ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viện</w:t>
      </w:r>
      <w:proofErr w:type="spellEnd"/>
    </w:p>
    <w:p w14:paraId="364390C8" w14:textId="77777777" w:rsidR="0009578A" w:rsidRDefault="0009578A" w:rsidP="0009578A">
      <w:pPr>
        <w:pStyle w:val="BodyText"/>
        <w:numPr>
          <w:ilvl w:val="0"/>
          <w:numId w:val="4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quét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59162B43" w14:textId="77777777" w:rsidR="0009578A" w:rsidRDefault="0009578A" w:rsidP="0009578A">
      <w:pPr>
        <w:pStyle w:val="BodyText"/>
        <w:numPr>
          <w:ilvl w:val="0"/>
          <w:numId w:val="4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kiểm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lượng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mượn</w:t>
      </w:r>
      <w:proofErr w:type="spellEnd"/>
    </w:p>
    <w:p w14:paraId="428684AD" w14:textId="77777777" w:rsidR="0009578A" w:rsidRDefault="0009578A" w:rsidP="0009578A">
      <w:pPr>
        <w:pStyle w:val="BodyText"/>
        <w:numPr>
          <w:ilvl w:val="0"/>
          <w:numId w:val="4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thì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mượn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ngược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</w:p>
    <w:p w14:paraId="3D9CCACC" w14:textId="77777777" w:rsidR="0009578A" w:rsidRDefault="0009578A" w:rsidP="0009578A">
      <w:pPr>
        <w:pStyle w:val="BodyText"/>
        <w:numPr>
          <w:ilvl w:val="0"/>
          <w:numId w:val="4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mượn</w:t>
      </w:r>
      <w:proofErr w:type="spellEnd"/>
    </w:p>
    <w:p w14:paraId="431CC7CE" w14:textId="77777777" w:rsidR="0009578A" w:rsidRDefault="0009578A" w:rsidP="0009578A">
      <w:pPr>
        <w:pStyle w:val="BodyText"/>
        <w:numPr>
          <w:ilvl w:val="0"/>
          <w:numId w:val="41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lượng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mượn</w:t>
      </w:r>
      <w:proofErr w:type="spellEnd"/>
    </w:p>
    <w:p w14:paraId="4229FF8E" w14:textId="77777777" w:rsidR="0009578A" w:rsidRDefault="0009578A" w:rsidP="0009578A">
      <w:pPr>
        <w:pStyle w:val="Heading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603DBCA1" w14:textId="77777777" w:rsidR="0009578A" w:rsidRPr="008A0F5F" w:rsidRDefault="0009578A" w:rsidP="0009578A">
      <w:pPr>
        <w:pStyle w:val="Heading5"/>
        <w:rPr>
          <w:lang w:val="en-US"/>
        </w:rPr>
      </w:pPr>
      <w:r>
        <w:t>Đọc giả mượn sách thông qua thủ thư</w:t>
      </w:r>
    </w:p>
    <w:p w14:paraId="3B7A68B8" w14:textId="77777777" w:rsidR="0009578A" w:rsidRDefault="0009578A" w:rsidP="0009578A">
      <w:pPr>
        <w:pStyle w:val="BodyText"/>
        <w:numPr>
          <w:ilvl w:val="0"/>
          <w:numId w:val="46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Đọc giả sau khi tìm sách đem đến cho thủ thư</w:t>
      </w:r>
    </w:p>
    <w:p w14:paraId="62103AD3" w14:textId="77777777" w:rsidR="0009578A" w:rsidRPr="008A0F5F" w:rsidRDefault="0009578A" w:rsidP="0009578A">
      <w:pPr>
        <w:pStyle w:val="BodyText"/>
        <w:numPr>
          <w:ilvl w:val="0"/>
          <w:numId w:val="46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chọn mục mượn sách</w:t>
      </w:r>
    </w:p>
    <w:p w14:paraId="23ADA4A5" w14:textId="77777777" w:rsidR="0009578A" w:rsidRPr="00554753" w:rsidRDefault="0009578A" w:rsidP="0009578A">
      <w:pPr>
        <w:pStyle w:val="BodyText"/>
        <w:numPr>
          <w:ilvl w:val="0"/>
          <w:numId w:val="46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yêu cầu đọc giả cung cấp id</w:t>
      </w:r>
    </w:p>
    <w:p w14:paraId="5792084F" w14:textId="77777777" w:rsidR="0009578A" w:rsidRPr="008A0F5F" w:rsidRDefault="0009578A" w:rsidP="0009578A">
      <w:pPr>
        <w:pStyle w:val="BodyText"/>
        <w:numPr>
          <w:ilvl w:val="0"/>
          <w:numId w:val="46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Hệ thống hiển thị thông tin của đọc giả</w:t>
      </w:r>
    </w:p>
    <w:p w14:paraId="1855ABA6" w14:textId="77777777" w:rsidR="0009578A" w:rsidRDefault="0009578A" w:rsidP="0009578A">
      <w:pPr>
        <w:pStyle w:val="BodyText"/>
        <w:numPr>
          <w:ilvl w:val="0"/>
          <w:numId w:val="46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kiểm tra số lượng sách đọc giả có vượt giới hạn không</w:t>
      </w:r>
    </w:p>
    <w:p w14:paraId="29A6B6D4" w14:textId="77777777" w:rsidR="0009578A" w:rsidRDefault="0009578A" w:rsidP="0009578A">
      <w:pPr>
        <w:pStyle w:val="BodyText"/>
        <w:numPr>
          <w:ilvl w:val="0"/>
          <w:numId w:val="4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giới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thì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r>
        <w:rPr>
          <w:i/>
          <w:color w:val="0000FF"/>
        </w:rPr>
        <w:t xml:space="preserve">cho </w:t>
      </w:r>
      <w:proofErr w:type="spellStart"/>
      <w:r>
        <w:rPr>
          <w:i/>
          <w:color w:val="0000FF"/>
          <w:lang w:val="en-US"/>
        </w:rPr>
        <w:t>mượn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ngược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</w:p>
    <w:p w14:paraId="7BC0AD57" w14:textId="77777777" w:rsidR="0009578A" w:rsidRPr="00554753" w:rsidRDefault="0009578A" w:rsidP="0009578A">
      <w:pPr>
        <w:pStyle w:val="BodyText"/>
        <w:numPr>
          <w:ilvl w:val="0"/>
          <w:numId w:val="46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nhập id của sách</w:t>
      </w:r>
    </w:p>
    <w:p w14:paraId="29C6EA01" w14:textId="77777777" w:rsidR="0009578A" w:rsidRPr="008F56FD" w:rsidRDefault="0009578A" w:rsidP="0009578A">
      <w:pPr>
        <w:pStyle w:val="BodyText"/>
        <w:numPr>
          <w:ilvl w:val="0"/>
          <w:numId w:val="46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Bấm cho nút cho mượn</w:t>
      </w:r>
    </w:p>
    <w:p w14:paraId="4F0BE488" w14:textId="77777777" w:rsidR="0009578A" w:rsidRDefault="0009578A" w:rsidP="0009578A">
      <w:pPr>
        <w:pStyle w:val="BodyText"/>
        <w:numPr>
          <w:ilvl w:val="0"/>
          <w:numId w:val="4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164B09C7" w14:textId="77777777" w:rsidR="0009578A" w:rsidRPr="008A0F5F" w:rsidRDefault="0009578A" w:rsidP="0009578A">
      <w:pPr>
        <w:pStyle w:val="BodyText"/>
        <w:numPr>
          <w:ilvl w:val="0"/>
          <w:numId w:val="46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lượng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mượn</w:t>
      </w:r>
      <w:proofErr w:type="spellEnd"/>
    </w:p>
    <w:p w14:paraId="57C2DF00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69F1D651" w14:textId="659AA80C" w:rsidR="0009578A" w:rsidRPr="008A0F5F" w:rsidRDefault="0009578A" w:rsidP="0009578A">
      <w:pPr>
        <w:pStyle w:val="BodyText"/>
        <w:ind w:left="0" w:firstLine="720"/>
        <w:jc w:val="both"/>
        <w:rPr>
          <w:i/>
          <w:color w:val="0000FF"/>
        </w:rPr>
      </w:pPr>
      <w:proofErr w:type="spellStart"/>
      <w:r>
        <w:rPr>
          <w:i/>
          <w:color w:val="0000FF"/>
          <w:lang w:val="en-US"/>
        </w:rPr>
        <w:t>Thẻ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phải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còn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sử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dụng</w:t>
      </w:r>
      <w:proofErr w:type="spellEnd"/>
    </w:p>
    <w:p w14:paraId="7DB7E106" w14:textId="77777777" w:rsidR="0009578A" w:rsidRDefault="0009578A" w:rsidP="0009578A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1240B033" w14:textId="77777777" w:rsidR="0009578A" w:rsidRDefault="0009578A" w:rsidP="0009578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56B4424F" w14:textId="77777777" w:rsidR="0009578A" w:rsidRDefault="0009578A" w:rsidP="0009578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C60A9DD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036162F9" w14:textId="77777777" w:rsidR="0009578A" w:rsidRDefault="0009578A" w:rsidP="0009578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4A1E9C36" w14:textId="77777777" w:rsidR="0009578A" w:rsidRDefault="0009578A" w:rsidP="0009578A">
      <w:pPr>
        <w:pStyle w:val="BodyText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135B8E79" w14:textId="77777777" w:rsidR="0009578A" w:rsidRDefault="0009578A" w:rsidP="0009578A">
      <w:pPr>
        <w:pStyle w:val="Heading2"/>
        <w:rPr>
          <w:color w:val="0000FF"/>
          <w:lang w:val="en-US"/>
        </w:rPr>
      </w:pPr>
      <w:bookmarkStart w:id="23" w:name="_Toc1588828855"/>
      <w:bookmarkStart w:id="24" w:name="_Toc43839802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>“</w:t>
      </w:r>
      <w:proofErr w:type="spellStart"/>
      <w:r>
        <w:rPr>
          <w:color w:val="0000FF"/>
          <w:lang w:val="en-US"/>
        </w:rPr>
        <w:t>Trả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sách</w:t>
      </w:r>
      <w:proofErr w:type="spellEnd"/>
      <w:r>
        <w:rPr>
          <w:color w:val="0000FF"/>
          <w:lang w:val="en-US"/>
        </w:rPr>
        <w:t>”</w:t>
      </w:r>
      <w:bookmarkEnd w:id="23"/>
      <w:bookmarkEnd w:id="24"/>
    </w:p>
    <w:p w14:paraId="3A757D0B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484AD49B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  <w:r>
        <w:rPr>
          <w:i/>
          <w:snapToGrid w:val="0"/>
          <w:color w:val="0000FF"/>
        </w:rPr>
        <w:t xml:space="preserve"> và thủ thư</w:t>
      </w:r>
    </w:p>
    <w:p w14:paraId="79CB0E54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trả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</w:p>
    <w:p w14:paraId="7DF1AC6A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trả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lại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</w:p>
    <w:p w14:paraId="3B70611C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614A39B9" w14:textId="77777777" w:rsidR="0009578A" w:rsidRDefault="0009578A" w:rsidP="0009578A">
      <w:pPr>
        <w:pStyle w:val="Heading4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77956424" w14:textId="77777777" w:rsidR="0009578A" w:rsidRDefault="0009578A" w:rsidP="0009578A">
      <w:pPr>
        <w:pStyle w:val="BodyText"/>
        <w:numPr>
          <w:ilvl w:val="0"/>
          <w:numId w:val="4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quét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thẻ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viện</w:t>
      </w:r>
      <w:proofErr w:type="spellEnd"/>
    </w:p>
    <w:p w14:paraId="392FB589" w14:textId="77777777" w:rsidR="0009578A" w:rsidRDefault="0009578A" w:rsidP="0009578A">
      <w:pPr>
        <w:pStyle w:val="BodyText"/>
        <w:numPr>
          <w:ilvl w:val="0"/>
          <w:numId w:val="4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quét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7654175E" w14:textId="77777777" w:rsidR="0009578A" w:rsidRDefault="0009578A" w:rsidP="0009578A">
      <w:pPr>
        <w:pStyle w:val="BodyText"/>
        <w:numPr>
          <w:ilvl w:val="0"/>
          <w:numId w:val="4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kiểm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đúng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 hay </w:t>
      </w:r>
      <w:proofErr w:type="spellStart"/>
      <w:r>
        <w:rPr>
          <w:i/>
          <w:color w:val="0000FF"/>
          <w:lang w:val="en-US"/>
        </w:rPr>
        <w:t>không</w:t>
      </w:r>
      <w:proofErr w:type="spellEnd"/>
    </w:p>
    <w:p w14:paraId="13115FBF" w14:textId="77777777" w:rsidR="0009578A" w:rsidRDefault="0009578A" w:rsidP="0009578A">
      <w:pPr>
        <w:pStyle w:val="BodyText"/>
        <w:numPr>
          <w:ilvl w:val="1"/>
          <w:numId w:val="4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đúng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thì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tiếp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tục</w:t>
      </w:r>
      <w:proofErr w:type="spellEnd"/>
    </w:p>
    <w:p w14:paraId="1C92D9C3" w14:textId="77777777" w:rsidR="0009578A" w:rsidRDefault="0009578A" w:rsidP="0009578A">
      <w:pPr>
        <w:pStyle w:val="BodyText"/>
        <w:numPr>
          <w:ilvl w:val="1"/>
          <w:numId w:val="4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đúng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tính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phạt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phạt</w:t>
      </w:r>
      <w:proofErr w:type="spellEnd"/>
      <w:r>
        <w:rPr>
          <w:i/>
          <w:color w:val="0000FF"/>
          <w:lang w:val="en-US"/>
        </w:rPr>
        <w:tab/>
      </w:r>
    </w:p>
    <w:p w14:paraId="48B8CA3B" w14:textId="77777777" w:rsidR="0009578A" w:rsidRDefault="0009578A" w:rsidP="0009578A">
      <w:pPr>
        <w:pStyle w:val="BodyText"/>
        <w:numPr>
          <w:ilvl w:val="0"/>
          <w:numId w:val="4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lượng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mượn</w:t>
      </w:r>
      <w:proofErr w:type="spellEnd"/>
    </w:p>
    <w:p w14:paraId="743322B4" w14:textId="77777777" w:rsidR="0009578A" w:rsidRDefault="0009578A" w:rsidP="0009578A">
      <w:pPr>
        <w:pStyle w:val="BodyText"/>
        <w:numPr>
          <w:ilvl w:val="0"/>
          <w:numId w:val="4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68C75B75" w14:textId="77777777" w:rsidR="0009578A" w:rsidRDefault="0009578A" w:rsidP="0009578A">
      <w:pPr>
        <w:pStyle w:val="Heading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430C9250" w14:textId="77777777" w:rsidR="0009578A" w:rsidRDefault="0009578A" w:rsidP="0009578A">
      <w:pPr>
        <w:pStyle w:val="BodyText"/>
        <w:numPr>
          <w:ilvl w:val="0"/>
          <w:numId w:val="47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Đọc giả mang sách đến thủ thư</w:t>
      </w:r>
    </w:p>
    <w:p w14:paraId="5455D5BC" w14:textId="77777777" w:rsidR="0009578A" w:rsidRPr="002E11B2" w:rsidRDefault="0009578A" w:rsidP="0009578A">
      <w:pPr>
        <w:pStyle w:val="BodyText"/>
        <w:numPr>
          <w:ilvl w:val="0"/>
          <w:numId w:val="47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yêu cầu đọc giả cung cấp id của đọc giả</w:t>
      </w:r>
    </w:p>
    <w:p w14:paraId="7BF582DB" w14:textId="77777777" w:rsidR="0009578A" w:rsidRPr="002E11B2" w:rsidRDefault="0009578A" w:rsidP="0009578A">
      <w:pPr>
        <w:pStyle w:val="BodyText"/>
        <w:numPr>
          <w:ilvl w:val="0"/>
          <w:numId w:val="47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Hệ thống hiển thị thông tin của đọc giả, tình trạng mượn sách (danh sách)</w:t>
      </w:r>
    </w:p>
    <w:p w14:paraId="14AA0B8A" w14:textId="77777777" w:rsidR="0009578A" w:rsidRPr="00406B6F" w:rsidRDefault="0009578A" w:rsidP="0009578A">
      <w:pPr>
        <w:pStyle w:val="BodyText"/>
        <w:numPr>
          <w:ilvl w:val="0"/>
          <w:numId w:val="47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đối chiếu thông tin</w:t>
      </w:r>
    </w:p>
    <w:p w14:paraId="5A8969E6" w14:textId="77777777" w:rsidR="0009578A" w:rsidRDefault="0009578A" w:rsidP="0009578A">
      <w:pPr>
        <w:pStyle w:val="BodyText"/>
        <w:numPr>
          <w:ilvl w:val="0"/>
          <w:numId w:val="47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K</w:t>
      </w:r>
      <w:proofErr w:type="spellStart"/>
      <w:r>
        <w:rPr>
          <w:i/>
          <w:color w:val="0000FF"/>
          <w:lang w:val="en-US"/>
        </w:rPr>
        <w:t>iểm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đúng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 hay </w:t>
      </w:r>
      <w:proofErr w:type="spellStart"/>
      <w:r>
        <w:rPr>
          <w:i/>
          <w:color w:val="0000FF"/>
          <w:lang w:val="en-US"/>
        </w:rPr>
        <w:t>không</w:t>
      </w:r>
      <w:proofErr w:type="spellEnd"/>
    </w:p>
    <w:p w14:paraId="64B0824E" w14:textId="77777777" w:rsidR="0009578A" w:rsidRDefault="0009578A" w:rsidP="0009578A">
      <w:pPr>
        <w:pStyle w:val="BodyText"/>
        <w:numPr>
          <w:ilvl w:val="1"/>
          <w:numId w:val="4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đúng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thì</w:t>
      </w:r>
      <w:proofErr w:type="spellEnd"/>
      <w:r>
        <w:rPr>
          <w:i/>
          <w:color w:val="0000FF"/>
          <w:lang w:val="en-US"/>
        </w:rPr>
        <w:t xml:space="preserve"> </w:t>
      </w:r>
      <w:r>
        <w:rPr>
          <w:i/>
          <w:color w:val="0000FF"/>
        </w:rPr>
        <w:t>xác nhận trả sách</w:t>
      </w:r>
    </w:p>
    <w:p w14:paraId="6283DDCC" w14:textId="77777777" w:rsidR="0009578A" w:rsidRDefault="0009578A" w:rsidP="0009578A">
      <w:pPr>
        <w:pStyle w:val="BodyText"/>
        <w:numPr>
          <w:ilvl w:val="1"/>
          <w:numId w:val="4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đúng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tính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phạt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phạt</w:t>
      </w:r>
      <w:proofErr w:type="spellEnd"/>
      <w:r>
        <w:rPr>
          <w:i/>
          <w:color w:val="0000FF"/>
          <w:lang w:val="en-US"/>
        </w:rPr>
        <w:tab/>
      </w:r>
    </w:p>
    <w:p w14:paraId="77E0D7C9" w14:textId="77777777" w:rsidR="0009578A" w:rsidRDefault="0009578A" w:rsidP="0009578A">
      <w:pPr>
        <w:pStyle w:val="BodyText"/>
        <w:numPr>
          <w:ilvl w:val="0"/>
          <w:numId w:val="4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lượng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mượn</w:t>
      </w:r>
      <w:proofErr w:type="spellEnd"/>
    </w:p>
    <w:p w14:paraId="07C343D1" w14:textId="77777777" w:rsidR="0009578A" w:rsidRDefault="0009578A" w:rsidP="0009578A">
      <w:pPr>
        <w:pStyle w:val="BodyText"/>
        <w:numPr>
          <w:ilvl w:val="0"/>
          <w:numId w:val="47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690D5DE6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40D82A81" w14:textId="77777777" w:rsidR="0009578A" w:rsidRDefault="0009578A" w:rsidP="0009578A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FE36A8F" w14:textId="77777777" w:rsidR="0009578A" w:rsidRDefault="0009578A" w:rsidP="0009578A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127BC5AC" w14:textId="77777777" w:rsidR="0009578A" w:rsidRDefault="0009578A" w:rsidP="0009578A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315B032B" w14:textId="77777777" w:rsidR="0009578A" w:rsidRDefault="0009578A" w:rsidP="0009578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0B955E7E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7C56C164" w14:textId="77777777" w:rsidR="0009578A" w:rsidRDefault="0009578A" w:rsidP="0009578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7460D52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Đóng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phạt</w:t>
      </w:r>
      <w:proofErr w:type="spellEnd"/>
    </w:p>
    <w:p w14:paraId="4579BD28" w14:textId="77777777" w:rsidR="0009578A" w:rsidRDefault="0009578A" w:rsidP="0009578A">
      <w:pPr>
        <w:pStyle w:val="Heading2"/>
        <w:rPr>
          <w:color w:val="0000FF"/>
          <w:lang w:val="en-US"/>
        </w:rPr>
      </w:pPr>
      <w:bookmarkStart w:id="25" w:name="_Toc2081154702"/>
      <w:bookmarkStart w:id="26" w:name="_Toc43839803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>
        <w:rPr>
          <w:color w:val="0000FF"/>
          <w:lang w:val="en-US"/>
        </w:rPr>
        <w:t xml:space="preserve">“Gia </w:t>
      </w:r>
      <w:proofErr w:type="spellStart"/>
      <w:r>
        <w:rPr>
          <w:color w:val="0000FF"/>
          <w:lang w:val="en-US"/>
        </w:rPr>
        <w:t>hạn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sách</w:t>
      </w:r>
      <w:proofErr w:type="spellEnd"/>
      <w:r>
        <w:rPr>
          <w:color w:val="0000FF"/>
          <w:lang w:val="en-US"/>
        </w:rPr>
        <w:t>”</w:t>
      </w:r>
      <w:bookmarkEnd w:id="25"/>
      <w:bookmarkEnd w:id="26"/>
    </w:p>
    <w:p w14:paraId="6A5A947A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t>Tóm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</w:p>
    <w:p w14:paraId="2FFEEA35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t>Người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sử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dụng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đọc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giả</w:t>
      </w:r>
      <w:proofErr w:type="spellEnd"/>
      <w:r>
        <w:rPr>
          <w:i/>
          <w:snapToGrid w:val="0"/>
          <w:color w:val="0000FF"/>
        </w:rPr>
        <w:t xml:space="preserve"> và thủ thư</w:t>
      </w:r>
    </w:p>
    <w:p w14:paraId="616BBD95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snapToGrid w:val="0"/>
          <w:color w:val="0000FF"/>
          <w:lang w:val="en-US"/>
        </w:rPr>
        <w:lastRenderedPageBreak/>
        <w:t>Chức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năng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gia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hạn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</w:p>
    <w:p w14:paraId="7D54DE28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Ý </w:t>
      </w:r>
      <w:proofErr w:type="spellStart"/>
      <w:r>
        <w:rPr>
          <w:i/>
          <w:snapToGrid w:val="0"/>
          <w:color w:val="0000FF"/>
          <w:lang w:val="en-US"/>
        </w:rPr>
        <w:t>nghĩa</w:t>
      </w:r>
      <w:proofErr w:type="spellEnd"/>
      <w:r>
        <w:rPr>
          <w:i/>
          <w:snapToGrid w:val="0"/>
          <w:color w:val="0000FF"/>
          <w:lang w:val="en-US"/>
        </w:rPr>
        <w:t xml:space="preserve">: </w:t>
      </w:r>
      <w:proofErr w:type="spellStart"/>
      <w:r>
        <w:rPr>
          <w:i/>
          <w:snapToGrid w:val="0"/>
          <w:color w:val="0000FF"/>
          <w:lang w:val="en-US"/>
        </w:rPr>
        <w:t>thêm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thời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hạn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mượn</w:t>
      </w:r>
      <w:proofErr w:type="spellEnd"/>
      <w:r>
        <w:rPr>
          <w:i/>
          <w:snapToGrid w:val="0"/>
          <w:color w:val="0000FF"/>
          <w:lang w:val="en-US"/>
        </w:rPr>
        <w:t xml:space="preserve"> </w:t>
      </w:r>
      <w:proofErr w:type="spellStart"/>
      <w:r>
        <w:rPr>
          <w:i/>
          <w:snapToGrid w:val="0"/>
          <w:color w:val="0000FF"/>
          <w:lang w:val="en-US"/>
        </w:rPr>
        <w:t>sách</w:t>
      </w:r>
      <w:proofErr w:type="spellEnd"/>
    </w:p>
    <w:p w14:paraId="3BDBAD5A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7596233E" w14:textId="77777777" w:rsidR="0009578A" w:rsidRDefault="0009578A" w:rsidP="0009578A">
      <w:pPr>
        <w:pStyle w:val="Heading4"/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1BD301A7" w14:textId="77777777" w:rsidR="0009578A" w:rsidRDefault="0009578A" w:rsidP="0009578A">
      <w:pPr>
        <w:pStyle w:val="BodyText"/>
        <w:numPr>
          <w:ilvl w:val="0"/>
          <w:numId w:val="45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quét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thẻ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thư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viện</w:t>
      </w:r>
      <w:proofErr w:type="spellEnd"/>
    </w:p>
    <w:p w14:paraId="08F32E86" w14:textId="77777777" w:rsidR="0009578A" w:rsidRDefault="0009578A" w:rsidP="0009578A">
      <w:pPr>
        <w:pStyle w:val="BodyText"/>
        <w:numPr>
          <w:ilvl w:val="0"/>
          <w:numId w:val="45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Đọc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quét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744C8FC3" w14:textId="77777777" w:rsidR="0009578A" w:rsidRDefault="0009578A" w:rsidP="0009578A">
      <w:pPr>
        <w:pStyle w:val="BodyText"/>
        <w:numPr>
          <w:ilvl w:val="0"/>
          <w:numId w:val="45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kiểm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trả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đúng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 hay </w:t>
      </w:r>
      <w:proofErr w:type="spellStart"/>
      <w:r>
        <w:rPr>
          <w:i/>
          <w:color w:val="0000FF"/>
          <w:lang w:val="en-US"/>
        </w:rPr>
        <w:t>không</w:t>
      </w:r>
      <w:proofErr w:type="spellEnd"/>
    </w:p>
    <w:p w14:paraId="383417D0" w14:textId="77777777" w:rsidR="0009578A" w:rsidRDefault="0009578A" w:rsidP="0009578A">
      <w:pPr>
        <w:pStyle w:val="BodyText"/>
        <w:numPr>
          <w:ilvl w:val="1"/>
          <w:numId w:val="45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đúng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thì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tiếp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tục</w:t>
      </w:r>
      <w:proofErr w:type="spellEnd"/>
    </w:p>
    <w:p w14:paraId="418256A9" w14:textId="77777777" w:rsidR="0009578A" w:rsidRDefault="0009578A" w:rsidP="0009578A">
      <w:pPr>
        <w:pStyle w:val="BodyText"/>
        <w:numPr>
          <w:ilvl w:val="1"/>
          <w:numId w:val="45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đúng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tính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phạt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phạt</w:t>
      </w:r>
      <w:proofErr w:type="spellEnd"/>
      <w:r>
        <w:rPr>
          <w:i/>
          <w:color w:val="0000FF"/>
          <w:lang w:val="en-US"/>
        </w:rPr>
        <w:tab/>
      </w:r>
    </w:p>
    <w:p w14:paraId="404371E7" w14:textId="77777777" w:rsidR="0009578A" w:rsidRDefault="0009578A" w:rsidP="0009578A">
      <w:pPr>
        <w:pStyle w:val="BodyText"/>
        <w:numPr>
          <w:ilvl w:val="0"/>
          <w:numId w:val="45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thống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hạn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thời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gian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mượn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767582F5" w14:textId="77777777" w:rsidR="0009578A" w:rsidRDefault="0009578A" w:rsidP="0009578A">
      <w:pPr>
        <w:pStyle w:val="Heading4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14:paraId="152DDB41" w14:textId="77777777" w:rsidR="0009578A" w:rsidRDefault="0009578A" w:rsidP="0009578A">
      <w:pPr>
        <w:pStyle w:val="Heading5"/>
      </w:pPr>
      <w:r>
        <w:t>Đọc giả gia hạn sách thông qua thủ thư</w:t>
      </w:r>
    </w:p>
    <w:p w14:paraId="1B4115F8" w14:textId="77777777" w:rsidR="0009578A" w:rsidRDefault="0009578A" w:rsidP="0009578A">
      <w:pPr>
        <w:pStyle w:val="BodyText"/>
        <w:numPr>
          <w:ilvl w:val="0"/>
          <w:numId w:val="48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Đọc giả mang sách đên thủ thư</w:t>
      </w:r>
    </w:p>
    <w:p w14:paraId="2AF49E44" w14:textId="77777777" w:rsidR="0009578A" w:rsidRPr="00C57D0A" w:rsidRDefault="0009578A" w:rsidP="0009578A">
      <w:pPr>
        <w:pStyle w:val="BodyText"/>
        <w:numPr>
          <w:ilvl w:val="0"/>
          <w:numId w:val="48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Thủ thư yêu cầu đọc giả cung cấp id đọc giả</w:t>
      </w:r>
    </w:p>
    <w:p w14:paraId="05686203" w14:textId="77777777" w:rsidR="0009578A" w:rsidRPr="00C57D0A" w:rsidRDefault="0009578A" w:rsidP="0009578A">
      <w:pPr>
        <w:pStyle w:val="BodyText"/>
        <w:numPr>
          <w:ilvl w:val="0"/>
          <w:numId w:val="48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Hệ thống hiển thị thông tin đọc giả</w:t>
      </w:r>
    </w:p>
    <w:p w14:paraId="1084AF43" w14:textId="77777777" w:rsidR="0009578A" w:rsidRPr="00C57D0A" w:rsidRDefault="0009578A" w:rsidP="0009578A">
      <w:pPr>
        <w:pStyle w:val="BodyText"/>
        <w:numPr>
          <w:ilvl w:val="0"/>
          <w:numId w:val="48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Chọn sách cần gia hạn</w:t>
      </w:r>
    </w:p>
    <w:p w14:paraId="4D444A39" w14:textId="77777777" w:rsidR="0009578A" w:rsidRPr="00C57D0A" w:rsidRDefault="0009578A" w:rsidP="0009578A">
      <w:pPr>
        <w:pStyle w:val="BodyText"/>
        <w:numPr>
          <w:ilvl w:val="0"/>
          <w:numId w:val="48"/>
        </w:numPr>
        <w:jc w:val="both"/>
        <w:rPr>
          <w:i/>
          <w:color w:val="0000FF"/>
          <w:lang w:val="en-US"/>
        </w:rPr>
      </w:pPr>
      <w:r>
        <w:rPr>
          <w:i/>
          <w:color w:val="0000FF"/>
        </w:rPr>
        <w:t>Bấm gia hạn</w:t>
      </w:r>
    </w:p>
    <w:p w14:paraId="4FE03EFA" w14:textId="77777777" w:rsidR="0009578A" w:rsidRDefault="0009578A" w:rsidP="0009578A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</w:p>
    <w:p w14:paraId="68DCE797" w14:textId="77777777" w:rsidR="0009578A" w:rsidRDefault="0009578A" w:rsidP="0009578A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7DAD85D6" w14:textId="77777777" w:rsidR="0009578A" w:rsidRDefault="0009578A" w:rsidP="0009578A">
      <w:pPr>
        <w:pStyle w:val="Heading3"/>
        <w:spacing w:line="360" w:lineRule="auto"/>
        <w:jc w:val="both"/>
      </w:pPr>
      <w:r>
        <w:t>Trạng thái hệ thống khi bắt đầu thực hiện Use-case</w:t>
      </w:r>
    </w:p>
    <w:p w14:paraId="04F457DC" w14:textId="77777777" w:rsidR="0009578A" w:rsidRDefault="0009578A" w:rsidP="0009578A">
      <w:pPr>
        <w:pStyle w:val="BodyText"/>
        <w:ind w:left="0" w:firstLine="720"/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có</w:t>
      </w:r>
      <w:proofErr w:type="spellEnd"/>
    </w:p>
    <w:p w14:paraId="2CDB42CD" w14:textId="77777777" w:rsidR="0009578A" w:rsidRDefault="0009578A" w:rsidP="0009578A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729E8EEE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Thành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công</w:t>
      </w:r>
      <w:proofErr w:type="spellEnd"/>
      <w:r>
        <w:rPr>
          <w:i/>
          <w:color w:val="0000FF"/>
          <w:lang w:val="en-US"/>
        </w:rPr>
        <w:t xml:space="preserve">: </w:t>
      </w:r>
      <w:proofErr w:type="spellStart"/>
      <w:r>
        <w:rPr>
          <w:i/>
          <w:color w:val="0000FF"/>
          <w:lang w:val="en-US"/>
        </w:rPr>
        <w:t>Cập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nhật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tình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sách</w:t>
      </w:r>
      <w:proofErr w:type="spellEnd"/>
    </w:p>
    <w:p w14:paraId="47DE4635" w14:textId="77777777" w:rsidR="0009578A" w:rsidRDefault="0009578A" w:rsidP="0009578A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53841EF" w14:textId="77777777" w:rsidR="0009578A" w:rsidRDefault="0009578A" w:rsidP="0009578A">
      <w:pPr>
        <w:pStyle w:val="BodyText"/>
        <w:numPr>
          <w:ilvl w:val="0"/>
          <w:numId w:val="34"/>
        </w:numPr>
        <w:jc w:val="both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Đóng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tiền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phạt</w:t>
      </w:r>
      <w:proofErr w:type="spellEnd"/>
    </w:p>
    <w:p w14:paraId="4A465021" w14:textId="77777777" w:rsidR="0009578A" w:rsidRDefault="0009578A" w:rsidP="0009578A">
      <w:pPr>
        <w:pStyle w:val="BodyText"/>
        <w:jc w:val="both"/>
        <w:rPr>
          <w:i/>
          <w:color w:val="0000FF"/>
          <w:lang w:val="en-US"/>
        </w:rPr>
      </w:pPr>
    </w:p>
    <w:p w14:paraId="66E55FCB" w14:textId="77777777"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48A8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CB2D4" w14:textId="77777777" w:rsidR="00A070F9" w:rsidRDefault="00A070F9">
      <w:r>
        <w:separator/>
      </w:r>
    </w:p>
  </w:endnote>
  <w:endnote w:type="continuationSeparator" w:id="0">
    <w:p w14:paraId="0F9DAD2C" w14:textId="77777777" w:rsidR="00A070F9" w:rsidRDefault="00A07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D5669" w14:textId="77777777" w:rsidR="00DE75C2" w:rsidRDefault="00DE75C2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91520" behindDoc="0" locked="0" layoutInCell="1" allowOverlap="1" wp14:anchorId="02DE5E44" wp14:editId="27D2FDE4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7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7FC51E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04725F5" w14:textId="77777777"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6192" behindDoc="1" locked="0" layoutInCell="1" allowOverlap="1" wp14:anchorId="01CB2E3C" wp14:editId="6AB964A6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48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487C779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8535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5DE4D08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49464" w14:textId="77777777" w:rsidR="00A070F9" w:rsidRDefault="00A070F9">
      <w:r>
        <w:separator/>
      </w:r>
    </w:p>
  </w:footnote>
  <w:footnote w:type="continuationSeparator" w:id="0">
    <w:p w14:paraId="7B264C0D" w14:textId="77777777" w:rsidR="00A070F9" w:rsidRDefault="00A07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0A184" w14:textId="77777777" w:rsidR="00DE75C2" w:rsidRDefault="00DE75C2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46258AD9" wp14:editId="294C8C36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238B1" id="Freeform 1" o:spid="_x0000_s1026" style="position:absolute;margin-left:0;margin-top:0;width:93.15pt;height:813pt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gUWg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90496" behindDoc="0" locked="0" layoutInCell="1" allowOverlap="1" wp14:anchorId="78ABC43D" wp14:editId="7094431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2611FEB" w14:textId="77777777" w:rsidR="00DE75C2" w:rsidRDefault="00DE75C2" w:rsidP="0040293A">
    <w:pPr>
      <w:pStyle w:val="Title"/>
      <w:rPr>
        <w:lang w:val="en-US"/>
      </w:rPr>
    </w:pPr>
  </w:p>
  <w:p w14:paraId="5312417A" w14:textId="77777777" w:rsidR="00DE75C2" w:rsidRPr="003B1A2B" w:rsidRDefault="00DE75C2" w:rsidP="0040293A">
    <w:pPr>
      <w:rPr>
        <w:lang w:val="en-US"/>
      </w:rPr>
    </w:pPr>
  </w:p>
  <w:p w14:paraId="7E66CD9E" w14:textId="77777777" w:rsidR="00DE75C2" w:rsidRPr="00F53DBB" w:rsidRDefault="00DE75C2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48EB209B" w14:textId="77777777" w:rsidR="00DE75C2" w:rsidRPr="0040293A" w:rsidRDefault="00DE75C2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DB2FA" w14:textId="77777777"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688448" behindDoc="1" locked="0" layoutInCell="1" allowOverlap="1" wp14:anchorId="333A776F" wp14:editId="6504BCC8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4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DDD4F65" w14:textId="77777777" w:rsidTr="008D3541">
      <w:tc>
        <w:tcPr>
          <w:tcW w:w="6623" w:type="dxa"/>
          <w:shd w:val="clear" w:color="auto" w:fill="auto"/>
        </w:tcPr>
        <w:p w14:paraId="25E82CB7" w14:textId="14766340" w:rsidR="00E95D0C" w:rsidRPr="008D3541" w:rsidRDefault="00DE75C2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Hệ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thống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thư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viện</w:t>
          </w:r>
          <w:proofErr w:type="spellEnd"/>
        </w:p>
      </w:tc>
      <w:tc>
        <w:tcPr>
          <w:tcW w:w="2845" w:type="dxa"/>
          <w:shd w:val="clear" w:color="auto" w:fill="auto"/>
        </w:tcPr>
        <w:p w14:paraId="570820C0" w14:textId="63472482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DE75C2">
            <w:rPr>
              <w:color w:val="0000FF"/>
              <w:lang w:val="en-US"/>
            </w:rPr>
            <w:t>1.0</w:t>
          </w:r>
        </w:p>
      </w:tc>
    </w:tr>
    <w:tr w:rsidR="00E95D0C" w14:paraId="0A8B6C35" w14:textId="77777777" w:rsidTr="008D3541">
      <w:tc>
        <w:tcPr>
          <w:tcW w:w="6623" w:type="dxa"/>
          <w:shd w:val="clear" w:color="auto" w:fill="auto"/>
        </w:tcPr>
        <w:p w14:paraId="5E3BDA3D" w14:textId="77777777" w:rsidR="00E95D0C" w:rsidRPr="008D3541" w:rsidRDefault="00A23833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39303C70" w14:textId="0266C97F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DE75C2">
            <w:rPr>
              <w:color w:val="0000FF"/>
              <w:lang w:val="en-US"/>
            </w:rPr>
            <w:t>23/06/2020</w:t>
          </w:r>
        </w:p>
      </w:tc>
    </w:tr>
  </w:tbl>
  <w:p w14:paraId="21C2E6BA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55B2135"/>
    <w:multiLevelType w:val="multilevel"/>
    <w:tmpl w:val="055B213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1C0EF1"/>
    <w:multiLevelType w:val="multilevel"/>
    <w:tmpl w:val="0A1C0EF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C185E"/>
    <w:multiLevelType w:val="multilevel"/>
    <w:tmpl w:val="055B213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06511C"/>
    <w:multiLevelType w:val="multilevel"/>
    <w:tmpl w:val="2A0651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DED1C11"/>
    <w:multiLevelType w:val="multilevel"/>
    <w:tmpl w:val="2DED1C11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6434AB"/>
    <w:multiLevelType w:val="multilevel"/>
    <w:tmpl w:val="306434A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9831906"/>
    <w:multiLevelType w:val="multilevel"/>
    <w:tmpl w:val="2A0651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A80F6D"/>
    <w:multiLevelType w:val="multilevel"/>
    <w:tmpl w:val="39A80F6D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2B3A1D"/>
    <w:multiLevelType w:val="multilevel"/>
    <w:tmpl w:val="306434A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E6E3D50"/>
    <w:multiLevelType w:val="multilevel"/>
    <w:tmpl w:val="3E6E3D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234649"/>
    <w:multiLevelType w:val="multilevel"/>
    <w:tmpl w:val="4323464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56F2255"/>
    <w:multiLevelType w:val="multilevel"/>
    <w:tmpl w:val="656F22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CF7D29"/>
    <w:multiLevelType w:val="multilevel"/>
    <w:tmpl w:val="65CF7D2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41E60CE"/>
    <w:multiLevelType w:val="multilevel"/>
    <w:tmpl w:val="741E60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90D28DB"/>
    <w:multiLevelType w:val="multilevel"/>
    <w:tmpl w:val="790D28D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6"/>
  </w:num>
  <w:num w:numId="4">
    <w:abstractNumId w:val="25"/>
  </w:num>
  <w:num w:numId="5">
    <w:abstractNumId w:val="27"/>
  </w:num>
  <w:num w:numId="6">
    <w:abstractNumId w:val="17"/>
  </w:num>
  <w:num w:numId="7">
    <w:abstractNumId w:val="28"/>
  </w:num>
  <w:num w:numId="8">
    <w:abstractNumId w:val="35"/>
  </w:num>
  <w:num w:numId="9">
    <w:abstractNumId w:val="21"/>
  </w:num>
  <w:num w:numId="10">
    <w:abstractNumId w:val="12"/>
  </w:num>
  <w:num w:numId="11">
    <w:abstractNumId w:val="42"/>
  </w:num>
  <w:num w:numId="12">
    <w:abstractNumId w:val="36"/>
  </w:num>
  <w:num w:numId="13">
    <w:abstractNumId w:val="34"/>
  </w:num>
  <w:num w:numId="14">
    <w:abstractNumId w:val="5"/>
  </w:num>
  <w:num w:numId="15">
    <w:abstractNumId w:val="7"/>
  </w:num>
  <w:num w:numId="16">
    <w:abstractNumId w:val="33"/>
  </w:num>
  <w:num w:numId="17">
    <w:abstractNumId w:val="39"/>
  </w:num>
  <w:num w:numId="18">
    <w:abstractNumId w:val="20"/>
  </w:num>
  <w:num w:numId="19">
    <w:abstractNumId w:val="30"/>
  </w:num>
  <w:num w:numId="20">
    <w:abstractNumId w:val="37"/>
  </w:num>
  <w:num w:numId="21">
    <w:abstractNumId w:val="40"/>
  </w:num>
  <w:num w:numId="22">
    <w:abstractNumId w:val="13"/>
  </w:num>
  <w:num w:numId="23">
    <w:abstractNumId w:val="24"/>
  </w:num>
  <w:num w:numId="24">
    <w:abstractNumId w:val="9"/>
  </w:num>
  <w:num w:numId="25">
    <w:abstractNumId w:val="6"/>
  </w:num>
  <w:num w:numId="26">
    <w:abstractNumId w:val="23"/>
  </w:num>
  <w:num w:numId="27">
    <w:abstractNumId w:val="2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</w:num>
  <w:num w:numId="32">
    <w:abstractNumId w:val="0"/>
  </w:num>
  <w:num w:numId="33">
    <w:abstractNumId w:val="0"/>
  </w:num>
  <w:num w:numId="34">
    <w:abstractNumId w:val="10"/>
  </w:num>
  <w:num w:numId="35">
    <w:abstractNumId w:val="41"/>
  </w:num>
  <w:num w:numId="36">
    <w:abstractNumId w:val="18"/>
  </w:num>
  <w:num w:numId="37">
    <w:abstractNumId w:val="32"/>
  </w:num>
  <w:num w:numId="38">
    <w:abstractNumId w:val="15"/>
  </w:num>
  <w:num w:numId="39">
    <w:abstractNumId w:val="38"/>
  </w:num>
  <w:num w:numId="40">
    <w:abstractNumId w:val="31"/>
  </w:num>
  <w:num w:numId="41">
    <w:abstractNumId w:val="8"/>
  </w:num>
  <w:num w:numId="42">
    <w:abstractNumId w:val="3"/>
  </w:num>
  <w:num w:numId="43">
    <w:abstractNumId w:val="19"/>
  </w:num>
  <w:num w:numId="44">
    <w:abstractNumId w:val="2"/>
  </w:num>
  <w:num w:numId="45">
    <w:abstractNumId w:val="11"/>
  </w:num>
  <w:num w:numId="46">
    <w:abstractNumId w:val="14"/>
  </w:num>
  <w:num w:numId="47">
    <w:abstractNumId w:val="4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547AC"/>
    <w:rsid w:val="0009578A"/>
    <w:rsid w:val="000C0CA8"/>
    <w:rsid w:val="00185356"/>
    <w:rsid w:val="002160F2"/>
    <w:rsid w:val="00221A67"/>
    <w:rsid w:val="00301562"/>
    <w:rsid w:val="0031511D"/>
    <w:rsid w:val="003548A8"/>
    <w:rsid w:val="003606CA"/>
    <w:rsid w:val="003701D7"/>
    <w:rsid w:val="003747E6"/>
    <w:rsid w:val="003758F4"/>
    <w:rsid w:val="004176B5"/>
    <w:rsid w:val="00435847"/>
    <w:rsid w:val="004B7CC9"/>
    <w:rsid w:val="004E4257"/>
    <w:rsid w:val="005802A5"/>
    <w:rsid w:val="0060493B"/>
    <w:rsid w:val="006257BE"/>
    <w:rsid w:val="006855DC"/>
    <w:rsid w:val="006E420F"/>
    <w:rsid w:val="006E56E2"/>
    <w:rsid w:val="007338F6"/>
    <w:rsid w:val="00754C73"/>
    <w:rsid w:val="007A1DE8"/>
    <w:rsid w:val="007F21C9"/>
    <w:rsid w:val="008243D9"/>
    <w:rsid w:val="008D3541"/>
    <w:rsid w:val="00955374"/>
    <w:rsid w:val="00984338"/>
    <w:rsid w:val="0099744F"/>
    <w:rsid w:val="009B2AFC"/>
    <w:rsid w:val="009F47F5"/>
    <w:rsid w:val="00A031FD"/>
    <w:rsid w:val="00A070F9"/>
    <w:rsid w:val="00A23833"/>
    <w:rsid w:val="00A544E7"/>
    <w:rsid w:val="00A638EF"/>
    <w:rsid w:val="00AC3388"/>
    <w:rsid w:val="00B07BF9"/>
    <w:rsid w:val="00B1776A"/>
    <w:rsid w:val="00B871C5"/>
    <w:rsid w:val="00BB5444"/>
    <w:rsid w:val="00C74D6D"/>
    <w:rsid w:val="00CA52C8"/>
    <w:rsid w:val="00D234F3"/>
    <w:rsid w:val="00D532D0"/>
    <w:rsid w:val="00DA2A6D"/>
    <w:rsid w:val="00DC363E"/>
    <w:rsid w:val="00DD57E3"/>
    <w:rsid w:val="00DE75C2"/>
    <w:rsid w:val="00E95D0C"/>
    <w:rsid w:val="00F37707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3EEDAA"/>
  <w15:docId w15:val="{4B0DDF5A-3D8C-4AEB-A836-4B798E1C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character" w:styleId="LineNumber">
    <w:name w:val="line number"/>
    <w:basedOn w:val="DefaultParagraphFont"/>
    <w:semiHidden/>
    <w:unhideWhenUsed/>
    <w:rsid w:val="00360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84EED-4BEB-47A8-AA0F-764430FFA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49</TotalTime>
  <Pages>11</Pages>
  <Words>1509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10091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Tung</cp:lastModifiedBy>
  <cp:revision>9</cp:revision>
  <cp:lastPrinted>2013-12-07T15:57:00Z</cp:lastPrinted>
  <dcterms:created xsi:type="dcterms:W3CDTF">2013-10-13T11:06:00Z</dcterms:created>
  <dcterms:modified xsi:type="dcterms:W3CDTF">2020-06-23T14:23:00Z</dcterms:modified>
</cp:coreProperties>
</file>