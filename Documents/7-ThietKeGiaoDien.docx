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6B7941" w14:textId="77777777" w:rsidR="003548A8" w:rsidRDefault="003548A8" w:rsidP="003548A8">
      <w:pPr>
        <w:rPr>
          <w:lang w:val="en-US"/>
        </w:rPr>
      </w:pPr>
    </w:p>
    <w:p w14:paraId="0D179A8B" w14:textId="77777777" w:rsidR="00301562" w:rsidRDefault="00301562" w:rsidP="003548A8">
      <w:pPr>
        <w:rPr>
          <w:lang w:val="en-US"/>
        </w:rPr>
      </w:pPr>
    </w:p>
    <w:p w14:paraId="5D90777F" w14:textId="77777777" w:rsidR="00301562" w:rsidRDefault="00301562" w:rsidP="003548A8">
      <w:pPr>
        <w:rPr>
          <w:lang w:val="en-US"/>
        </w:rPr>
      </w:pPr>
    </w:p>
    <w:p w14:paraId="0A453B66" w14:textId="77777777" w:rsidR="00301562" w:rsidRDefault="00301562" w:rsidP="003548A8">
      <w:pPr>
        <w:rPr>
          <w:lang w:val="en-US"/>
        </w:rPr>
      </w:pPr>
    </w:p>
    <w:p w14:paraId="1D047FFD" w14:textId="77777777" w:rsidR="00301562" w:rsidRDefault="00301562" w:rsidP="003548A8">
      <w:pPr>
        <w:rPr>
          <w:lang w:val="en-US"/>
        </w:rPr>
      </w:pPr>
    </w:p>
    <w:p w14:paraId="50AECEC5" w14:textId="77777777" w:rsidR="00301562" w:rsidRDefault="00301562" w:rsidP="003548A8">
      <w:pPr>
        <w:rPr>
          <w:lang w:val="en-US"/>
        </w:rPr>
      </w:pPr>
    </w:p>
    <w:p w14:paraId="5D3F4ECE" w14:textId="77777777" w:rsidR="00301562" w:rsidRDefault="00301562" w:rsidP="003548A8">
      <w:pPr>
        <w:rPr>
          <w:lang w:val="en-US"/>
        </w:rPr>
      </w:pPr>
    </w:p>
    <w:p w14:paraId="60BF1C9C" w14:textId="77777777" w:rsidR="003548A8" w:rsidRPr="003548A8" w:rsidRDefault="003548A8" w:rsidP="003548A8">
      <w:pPr>
        <w:rPr>
          <w:lang w:val="en-US"/>
        </w:rPr>
      </w:pPr>
    </w:p>
    <w:p w14:paraId="1EB97C78" w14:textId="3DB7D05C" w:rsidR="00D234F3" w:rsidRDefault="00C14AB8" w:rsidP="007A1DE8">
      <w:pPr>
        <w:pStyle w:val="Title"/>
        <w:jc w:val="right"/>
        <w:rPr>
          <w:lang w:val="en-US"/>
        </w:rPr>
      </w:pPr>
      <w:r>
        <w:rPr>
          <w:lang w:val="en-US"/>
        </w:rPr>
        <w:t xml:space="preserve">Thiết kế </w:t>
      </w:r>
      <w:r w:rsidR="00767CB6">
        <w:rPr>
          <w:lang w:val="en-US"/>
        </w:rPr>
        <w:t>giao diện</w:t>
      </w:r>
      <w:r w:rsidR="007A1DE8">
        <w:rPr>
          <w:lang w:val="en-US"/>
        </w:rPr>
        <w:t xml:space="preserve"> </w:t>
      </w:r>
      <w:r w:rsidR="00B503F2">
        <w:rPr>
          <w:color w:val="0000FF"/>
          <w:lang w:val="en-US"/>
        </w:rPr>
        <w:t>Hệ thống quản lý thư viện</w:t>
      </w:r>
    </w:p>
    <w:p w14:paraId="4CE8BB5E" w14:textId="77777777" w:rsidR="007A1DE8" w:rsidRPr="007A1DE8" w:rsidRDefault="007A1DE8" w:rsidP="007A1DE8">
      <w:pPr>
        <w:rPr>
          <w:lang w:val="en-US"/>
        </w:rPr>
      </w:pPr>
    </w:p>
    <w:p w14:paraId="1768F2B2" w14:textId="6B7CB785" w:rsidR="007A1DE8" w:rsidRPr="007A1DE8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  <w:r w:rsidRPr="007A1DE8">
        <w:rPr>
          <w:rFonts w:ascii="Arial" w:hAnsi="Arial"/>
          <w:sz w:val="34"/>
          <w:szCs w:val="30"/>
          <w:lang w:val="en-US"/>
        </w:rPr>
        <w:t xml:space="preserve">Version </w:t>
      </w:r>
      <w:r w:rsidR="00B503F2">
        <w:rPr>
          <w:rFonts w:ascii="Arial" w:hAnsi="Arial"/>
          <w:color w:val="0000FF"/>
          <w:sz w:val="34"/>
          <w:szCs w:val="30"/>
          <w:lang w:val="en-US"/>
        </w:rPr>
        <w:t>1.0</w:t>
      </w:r>
    </w:p>
    <w:p w14:paraId="30335F92" w14:textId="77777777" w:rsidR="00D234F3" w:rsidRDefault="00D234F3">
      <w:pPr>
        <w:pStyle w:val="Title"/>
        <w:jc w:val="both"/>
        <w:rPr>
          <w:lang w:val="en-US"/>
        </w:rPr>
      </w:pPr>
    </w:p>
    <w:p w14:paraId="3DE633C3" w14:textId="77777777" w:rsidR="003548A8" w:rsidRDefault="003548A8" w:rsidP="003548A8">
      <w:pPr>
        <w:rPr>
          <w:lang w:val="en-US"/>
        </w:rPr>
      </w:pPr>
    </w:p>
    <w:p w14:paraId="435CA3DF" w14:textId="77777777" w:rsidR="00301562" w:rsidRDefault="00301562" w:rsidP="003548A8">
      <w:pPr>
        <w:rPr>
          <w:lang w:val="en-US"/>
        </w:rPr>
      </w:pPr>
    </w:p>
    <w:p w14:paraId="5407684B" w14:textId="77777777" w:rsidR="00301562" w:rsidRDefault="00301562" w:rsidP="003548A8">
      <w:pPr>
        <w:rPr>
          <w:lang w:val="en-US"/>
        </w:rPr>
      </w:pPr>
    </w:p>
    <w:p w14:paraId="3B38ED9F" w14:textId="77777777" w:rsidR="00301562" w:rsidRDefault="00301562" w:rsidP="003548A8">
      <w:pPr>
        <w:rPr>
          <w:lang w:val="en-US"/>
        </w:rPr>
      </w:pPr>
    </w:p>
    <w:p w14:paraId="1200C794" w14:textId="77777777" w:rsidR="00301562" w:rsidRDefault="00301562" w:rsidP="003548A8">
      <w:pPr>
        <w:rPr>
          <w:lang w:val="en-US"/>
        </w:rPr>
      </w:pPr>
    </w:p>
    <w:p w14:paraId="42F531F0" w14:textId="77777777" w:rsidR="00301562" w:rsidRDefault="00301562" w:rsidP="003548A8">
      <w:pPr>
        <w:rPr>
          <w:lang w:val="en-US"/>
        </w:rPr>
      </w:pPr>
    </w:p>
    <w:p w14:paraId="53898E5E" w14:textId="77777777" w:rsidR="00301562" w:rsidRDefault="00301562" w:rsidP="003548A8">
      <w:pPr>
        <w:rPr>
          <w:lang w:val="en-US"/>
        </w:rPr>
      </w:pPr>
    </w:p>
    <w:p w14:paraId="5F277F3E" w14:textId="77777777" w:rsidR="00301562" w:rsidRDefault="00301562" w:rsidP="003548A8">
      <w:pPr>
        <w:rPr>
          <w:lang w:val="en-US"/>
        </w:rPr>
      </w:pPr>
    </w:p>
    <w:p w14:paraId="0949583A" w14:textId="77777777" w:rsidR="00301562" w:rsidRDefault="00301562" w:rsidP="003548A8">
      <w:pPr>
        <w:rPr>
          <w:lang w:val="en-US"/>
        </w:rPr>
      </w:pPr>
    </w:p>
    <w:p w14:paraId="5DCA4F5B" w14:textId="77777777" w:rsidR="003548A8" w:rsidRDefault="003548A8" w:rsidP="003548A8">
      <w:pPr>
        <w:rPr>
          <w:lang w:val="en-US"/>
        </w:rPr>
      </w:pPr>
    </w:p>
    <w:p w14:paraId="35534F4B" w14:textId="77777777" w:rsidR="003548A8" w:rsidRDefault="003548A8" w:rsidP="003548A8">
      <w:pPr>
        <w:rPr>
          <w:lang w:val="en-US"/>
        </w:rPr>
      </w:pPr>
    </w:p>
    <w:p w14:paraId="5815C60A" w14:textId="77777777" w:rsidR="003548A8" w:rsidRDefault="003548A8" w:rsidP="003548A8">
      <w:pPr>
        <w:rPr>
          <w:lang w:val="en-US"/>
        </w:rPr>
      </w:pPr>
    </w:p>
    <w:p w14:paraId="565B46A6" w14:textId="77777777" w:rsidR="003548A8" w:rsidRDefault="003548A8" w:rsidP="003548A8">
      <w:pPr>
        <w:rPr>
          <w:lang w:val="en-US"/>
        </w:rPr>
      </w:pPr>
    </w:p>
    <w:p w14:paraId="06B2200E" w14:textId="77777777" w:rsidR="003548A8" w:rsidRDefault="003548A8" w:rsidP="003548A8">
      <w:pPr>
        <w:rPr>
          <w:lang w:val="en-US"/>
        </w:rPr>
      </w:pPr>
    </w:p>
    <w:p w14:paraId="7A847314" w14:textId="77777777" w:rsidR="003548A8" w:rsidRPr="003548A8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3548A8">
        <w:rPr>
          <w:rFonts w:ascii="Arial" w:hAnsi="Arial" w:cs="Arial"/>
          <w:sz w:val="30"/>
          <w:szCs w:val="30"/>
          <w:lang w:val="en-US"/>
        </w:rPr>
        <w:t>Sinh viên thực hiện:</w:t>
      </w:r>
    </w:p>
    <w:p w14:paraId="463FB6BC" w14:textId="18248453" w:rsidR="003548A8" w:rsidRPr="003548A8" w:rsidRDefault="00B503F2" w:rsidP="003548A8">
      <w:pPr>
        <w:jc w:val="center"/>
        <w:rPr>
          <w:rFonts w:ascii="Arial" w:hAnsi="Arial" w:cs="Arial"/>
          <w:color w:val="0000FF"/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>1712878 – Nguyễn Thọ Tuấn</w:t>
      </w:r>
    </w:p>
    <w:p w14:paraId="15521680" w14:textId="094F1B6C" w:rsidR="003548A8" w:rsidRDefault="00B503F2" w:rsidP="003548A8">
      <w:pPr>
        <w:jc w:val="center"/>
        <w:rPr>
          <w:rFonts w:ascii="Arial" w:hAnsi="Arial" w:cs="Arial"/>
          <w:color w:val="0000FF"/>
          <w:sz w:val="30"/>
          <w:szCs w:val="30"/>
          <w:lang w:val="en-US"/>
        </w:rPr>
      </w:pPr>
      <w:r>
        <w:rPr>
          <w:rFonts w:ascii="Arial" w:hAnsi="Arial" w:cs="Arial"/>
          <w:color w:val="0000FF"/>
          <w:sz w:val="30"/>
          <w:szCs w:val="30"/>
          <w:lang w:val="en-US"/>
        </w:rPr>
        <w:t>1712882 – Nguyễn Thanh Tùng</w:t>
      </w:r>
    </w:p>
    <w:p w14:paraId="0935FBED" w14:textId="37F063F8" w:rsidR="00DC363E" w:rsidRPr="003548A8" w:rsidRDefault="00B503F2" w:rsidP="003548A8">
      <w:pPr>
        <w:jc w:val="center"/>
        <w:rPr>
          <w:sz w:val="30"/>
          <w:szCs w:val="30"/>
          <w:lang w:val="en-US"/>
        </w:rPr>
        <w:sectPr w:rsidR="00DC363E" w:rsidRPr="003548A8" w:rsidSect="00301562">
          <w:headerReference w:type="default" r:id="rId7"/>
          <w:footerReference w:type="default" r:id="rId8"/>
          <w:pgSz w:w="11907" w:h="16839" w:code="9"/>
          <w:pgMar w:top="1440" w:right="1440" w:bottom="1440" w:left="1440" w:header="720" w:footer="720" w:gutter="0"/>
          <w:cols w:space="720"/>
          <w:vAlign w:val="center"/>
          <w:docGrid w:linePitch="326"/>
        </w:sectPr>
      </w:pPr>
      <w:r>
        <w:rPr>
          <w:rFonts w:ascii="Arial" w:hAnsi="Arial" w:cs="Arial"/>
          <w:color w:val="0000FF"/>
          <w:sz w:val="30"/>
          <w:szCs w:val="30"/>
          <w:lang w:val="en-US"/>
        </w:rPr>
        <w:t>1712883 – Nguyễn Thanh Tùng</w:t>
      </w:r>
    </w:p>
    <w:p w14:paraId="770E7B40" w14:textId="77777777" w:rsidR="007A1DE8" w:rsidRPr="007A1DE8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  <w:lang w:val="en-US"/>
        </w:rPr>
      </w:pPr>
      <w:r w:rsidRPr="007A1DE8">
        <w:rPr>
          <w:rFonts w:ascii="Arial" w:eastAsia="SimSun" w:hAnsi="Arial"/>
          <w:b/>
          <w:sz w:val="36"/>
          <w:lang w:val="en-US"/>
        </w:rPr>
        <w:lastRenderedPageBreak/>
        <w:t>Bảng ghi nhận thay đổi tài liệu</w:t>
      </w:r>
      <w:r w:rsidR="0099744F">
        <w:rPr>
          <w:rFonts w:ascii="Arial" w:eastAsia="SimSun" w:hAnsi="Arial"/>
          <w:b/>
          <w:sz w:val="36"/>
          <w:lang w:val="en-US"/>
        </w:rPr>
        <w:t xml:space="preserve"> </w:t>
      </w:r>
    </w:p>
    <w:p w14:paraId="019B4362" w14:textId="77777777" w:rsidR="007A1DE8" w:rsidRPr="007A1DE8" w:rsidRDefault="007A1DE8" w:rsidP="007A1DE8">
      <w:pPr>
        <w:jc w:val="both"/>
        <w:rPr>
          <w:rFonts w:eastAsia="SimSun"/>
          <w:lang w:val="en-US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8"/>
        <w:gridCol w:w="1260"/>
        <w:gridCol w:w="3510"/>
        <w:gridCol w:w="2826"/>
      </w:tblGrid>
      <w:tr w:rsidR="00E95D0C" w:rsidRPr="007A1DE8" w14:paraId="15A79F3E" w14:textId="77777777" w:rsidTr="006340C0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74C744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0D4C2D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3042CD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7F6DE4" w14:textId="77777777" w:rsidR="00E95D0C" w:rsidRPr="007A1DE8" w:rsidRDefault="00DC363E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 w:rsidR="00E95D0C" w:rsidRPr="000C0CA8" w14:paraId="06EFFD5A" w14:textId="77777777" w:rsidTr="006340C0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94D813" w14:textId="4A3B0B70" w:rsidR="00E95D0C" w:rsidRPr="003548A8" w:rsidRDefault="00B503F2" w:rsidP="004176B5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08/08/2020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B3246D8" w14:textId="6B51D194" w:rsidR="00E95D0C" w:rsidRPr="003548A8" w:rsidRDefault="00B503F2" w:rsidP="004176B5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1.0</w:t>
            </w:r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D47C32" w14:textId="2AEB49BC" w:rsidR="00E95D0C" w:rsidRPr="0037628A" w:rsidRDefault="00B503F2" w:rsidP="00DC363E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 xml:space="preserve">Thêm </w:t>
            </w:r>
            <w:r w:rsidR="00D456D1">
              <w:rPr>
                <w:rFonts w:eastAsia="SimSun"/>
                <w:color w:val="0000FF"/>
                <w:lang w:val="en-US"/>
              </w:rPr>
              <w:t>màn hình và mô tả chi tiết của thủ thư</w:t>
            </w:r>
            <w:r w:rsidR="00AE3EAE">
              <w:rPr>
                <w:rFonts w:eastAsia="SimSun"/>
                <w:color w:val="0000FF"/>
                <w:lang w:val="en-US"/>
              </w:rPr>
              <w:t xml:space="preserve"> và đọc giả</w:t>
            </w:r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AD7F0D" w14:textId="1A672254" w:rsidR="00E95D0C" w:rsidRPr="003548A8" w:rsidRDefault="006340C0" w:rsidP="00DC363E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Nguyễn Thanh Tùng - 83</w:t>
            </w:r>
          </w:p>
        </w:tc>
      </w:tr>
      <w:tr w:rsidR="00E95D0C" w:rsidRPr="007A1DE8" w14:paraId="6ACA942D" w14:textId="77777777" w:rsidTr="006340C0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D72130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2110D2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8F0EB8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349F28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  <w:tr w:rsidR="00E95D0C" w:rsidRPr="007A1DE8" w14:paraId="0D1F8363" w14:textId="77777777" w:rsidTr="006340C0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A36999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16F81C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3928CE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DF507C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  <w:tr w:rsidR="00E95D0C" w:rsidRPr="007A1DE8" w14:paraId="7DF4CF8A" w14:textId="77777777" w:rsidTr="006340C0">
        <w:tc>
          <w:tcPr>
            <w:tcW w:w="19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001461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1A958B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E7DA33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AAB52A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</w:tbl>
    <w:p w14:paraId="33CAE5AF" w14:textId="77777777" w:rsidR="00A23833" w:rsidRDefault="00A23833" w:rsidP="0031511D">
      <w:pPr>
        <w:pStyle w:val="Title"/>
        <w:rPr>
          <w:lang w:val="en-US"/>
        </w:rPr>
      </w:pPr>
    </w:p>
    <w:p w14:paraId="09DA2A7E" w14:textId="77777777" w:rsidR="00A23833" w:rsidRDefault="00A23833" w:rsidP="00A23833">
      <w:pPr>
        <w:pStyle w:val="Title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Mục lục</w:t>
      </w:r>
    </w:p>
    <w:p w14:paraId="2E4D64ED" w14:textId="64A6D7F0" w:rsidR="002E1D10" w:rsidRDefault="00A23833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"1-2" \h \z \u </w:instrText>
      </w:r>
      <w:r>
        <w:rPr>
          <w:lang w:val="en-US"/>
        </w:rPr>
        <w:fldChar w:fldCharType="separate"/>
      </w:r>
      <w:hyperlink w:anchor="_Toc47793413" w:history="1">
        <w:r w:rsidR="002E1D10" w:rsidRPr="00FD3185">
          <w:rPr>
            <w:rStyle w:val="Hyperlink"/>
            <w:noProof/>
          </w:rPr>
          <w:t>1.</w:t>
        </w:r>
        <w:r w:rsidR="002E1D10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2E1D10" w:rsidRPr="00FD3185">
          <w:rPr>
            <w:rStyle w:val="Hyperlink"/>
            <w:noProof/>
          </w:rPr>
          <w:t>Danh sách các màn hình</w:t>
        </w:r>
        <w:r w:rsidR="002E1D10">
          <w:rPr>
            <w:noProof/>
            <w:webHidden/>
          </w:rPr>
          <w:tab/>
        </w:r>
        <w:r w:rsidR="002E1D10">
          <w:rPr>
            <w:noProof/>
            <w:webHidden/>
          </w:rPr>
          <w:fldChar w:fldCharType="begin"/>
        </w:r>
        <w:r w:rsidR="002E1D10">
          <w:rPr>
            <w:noProof/>
            <w:webHidden/>
          </w:rPr>
          <w:instrText xml:space="preserve"> PAGEREF _Toc47793413 \h </w:instrText>
        </w:r>
        <w:r w:rsidR="002E1D10">
          <w:rPr>
            <w:noProof/>
            <w:webHidden/>
          </w:rPr>
        </w:r>
        <w:r w:rsidR="002E1D10">
          <w:rPr>
            <w:noProof/>
            <w:webHidden/>
          </w:rPr>
          <w:fldChar w:fldCharType="separate"/>
        </w:r>
        <w:r w:rsidR="002E1D10">
          <w:rPr>
            <w:noProof/>
            <w:webHidden/>
          </w:rPr>
          <w:t>3</w:t>
        </w:r>
        <w:r w:rsidR="002E1D10">
          <w:rPr>
            <w:noProof/>
            <w:webHidden/>
          </w:rPr>
          <w:fldChar w:fldCharType="end"/>
        </w:r>
      </w:hyperlink>
    </w:p>
    <w:p w14:paraId="6A2599E2" w14:textId="50270432" w:rsidR="002E1D10" w:rsidRDefault="002E1D1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14" w:history="1">
        <w:r w:rsidRPr="00FD3185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</w:rPr>
          <w:t>Mô tả chi tiết mỗi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F8D5F60" w14:textId="15D8D555" w:rsidR="002E1D10" w:rsidRDefault="002E1D10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15" w:history="1">
        <w:r w:rsidRPr="00FD3185">
          <w:rPr>
            <w:rStyle w:val="Hyperlink"/>
            <w:noProof/>
            <w:lang w:val="en-US"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90AB69" w14:textId="2ECE5D59" w:rsidR="002E1D10" w:rsidRDefault="002E1D10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16" w:history="1">
        <w:r w:rsidRPr="00FD3185">
          <w:rPr>
            <w:rStyle w:val="Hyperlink"/>
            <w:noProof/>
            <w:lang w:val="en-US"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Quản lý đọc giả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20CA434" w14:textId="5E324D7C" w:rsidR="002E1D10" w:rsidRDefault="002E1D10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17" w:history="1">
        <w:r w:rsidRPr="00FD3185">
          <w:rPr>
            <w:rStyle w:val="Hyperlink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Quản lý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A041630" w14:textId="2100A5DE" w:rsidR="002E1D10" w:rsidRDefault="002E1D10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18" w:history="1">
        <w:r w:rsidRPr="00FD3185">
          <w:rPr>
            <w:rStyle w:val="Hyperlink"/>
            <w:noProof/>
            <w:lang w:val="en-US"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Mượn/Trả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D40B39" w14:textId="520049CE" w:rsidR="002E1D10" w:rsidRDefault="002E1D10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19" w:history="1">
        <w:r w:rsidRPr="00FD3185">
          <w:rPr>
            <w:rStyle w:val="Hyperlink"/>
            <w:noProof/>
            <w:lang w:val="en-US"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Quản lý phòng đọc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6BF771B" w14:textId="641DFA9B" w:rsidR="002E1D10" w:rsidRDefault="002E1D10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20" w:history="1">
        <w:r w:rsidRPr="00FD3185">
          <w:rPr>
            <w:rStyle w:val="Hyperlink"/>
            <w:noProof/>
            <w:lang w:val="en-US"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Báo cáo và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4901C6" w14:textId="12763125" w:rsidR="002E1D10" w:rsidRDefault="002E1D10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21" w:history="1">
        <w:r w:rsidRPr="00FD3185">
          <w:rPr>
            <w:rStyle w:val="Hyperlink"/>
            <w:noProof/>
            <w:lang w:val="en-US"/>
          </w:rPr>
          <w:t>2.7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Qui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D60742" w14:textId="687E0538" w:rsidR="002E1D10" w:rsidRDefault="002E1D10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22" w:history="1">
        <w:r w:rsidRPr="00FD3185">
          <w:rPr>
            <w:rStyle w:val="Hyperlink"/>
            <w:noProof/>
            <w:lang w:val="en-US"/>
          </w:rPr>
          <w:t>2.8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E15267" w14:textId="575BC618" w:rsidR="002E1D10" w:rsidRDefault="002E1D10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23" w:history="1">
        <w:r w:rsidRPr="00FD3185">
          <w:rPr>
            <w:rStyle w:val="Hyperlink"/>
            <w:noProof/>
            <w:lang w:val="en-US"/>
          </w:rPr>
          <w:t>2.9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Tình trạng sách đang mượn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D233B0B" w14:textId="6B6EFBAC" w:rsidR="002E1D10" w:rsidRDefault="002E1D10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24" w:history="1">
        <w:r w:rsidRPr="00FD3185">
          <w:rPr>
            <w:rStyle w:val="Hyperlink"/>
            <w:noProof/>
            <w:lang w:val="en-US"/>
          </w:rPr>
          <w:t>2.10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tìm kiếm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B9CF821" w14:textId="6BD2DE73" w:rsidR="002E1D10" w:rsidRDefault="002E1D10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25" w:history="1">
        <w:r w:rsidRPr="00FD3185">
          <w:rPr>
            <w:rStyle w:val="Hyperlink"/>
            <w:noProof/>
            <w:lang w:val="en-US"/>
          </w:rPr>
          <w:t>2.11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Chi tiết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E7C961" w14:textId="1461FD28" w:rsidR="002E1D10" w:rsidRDefault="002E1D10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26" w:history="1">
        <w:r w:rsidRPr="00FD3185">
          <w:rPr>
            <w:rStyle w:val="Hyperlink"/>
            <w:noProof/>
            <w:lang w:val="en-US"/>
          </w:rPr>
          <w:t>2.12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>Màn hình Phòng đọc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A255B58" w14:textId="4506DF69" w:rsidR="002E1D10" w:rsidRDefault="002E1D10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7793427" w:history="1">
        <w:r w:rsidRPr="00FD3185">
          <w:rPr>
            <w:rStyle w:val="Hyperlink"/>
            <w:noProof/>
            <w:lang w:val="en-US"/>
          </w:rPr>
          <w:t>2.13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FD3185">
          <w:rPr>
            <w:rStyle w:val="Hyperlink"/>
            <w:noProof/>
            <w:lang w:val="en-US"/>
          </w:rPr>
          <w:t xml:space="preserve">Màn </w:t>
        </w:r>
        <w:r w:rsidRPr="00FD3185">
          <w:rPr>
            <w:rStyle w:val="Hyperlink"/>
            <w:noProof/>
            <w:lang w:val="en-US"/>
          </w:rPr>
          <w:t>h</w:t>
        </w:r>
        <w:r w:rsidRPr="00FD3185">
          <w:rPr>
            <w:rStyle w:val="Hyperlink"/>
            <w:noProof/>
            <w:lang w:val="en-US"/>
          </w:rPr>
          <w:t>ình Phản hồi và Qui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_Toc47793427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80B595" w14:textId="262DEEED" w:rsidR="00C14AB8" w:rsidRDefault="00A23833" w:rsidP="00C14AB8">
      <w:pPr>
        <w:pStyle w:val="BodyText"/>
        <w:jc w:val="both"/>
        <w:rPr>
          <w:lang w:val="en-US"/>
        </w:rPr>
      </w:pPr>
      <w:r>
        <w:rPr>
          <w:lang w:val="en-US"/>
        </w:rPr>
        <w:fldChar w:fldCharType="end"/>
      </w:r>
    </w:p>
    <w:p w14:paraId="22C30107" w14:textId="0EFCF216" w:rsidR="00C14AB8" w:rsidRDefault="00C14AB8">
      <w:pPr>
        <w:widowControl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7EA0F53D" w14:textId="293C5C90" w:rsidR="00767CB6" w:rsidRDefault="00767CB6" w:rsidP="006340C0">
      <w:pPr>
        <w:pStyle w:val="Heading1"/>
        <w:spacing w:line="360" w:lineRule="auto"/>
        <w:jc w:val="both"/>
      </w:pPr>
      <w:bookmarkStart w:id="0" w:name="_Toc176926925"/>
      <w:bookmarkStart w:id="1" w:name="_Toc47793413"/>
      <w:r>
        <w:lastRenderedPageBreak/>
        <w:t>Danh sách các màn hình</w:t>
      </w:r>
      <w:bookmarkEnd w:id="0"/>
      <w:bookmarkEnd w:id="1"/>
    </w:p>
    <w:p w14:paraId="0BB7C540" w14:textId="6EEDFD2D" w:rsidR="002E1D10" w:rsidRPr="002E1D10" w:rsidRDefault="002E1D10" w:rsidP="002E1D10">
      <w:pPr>
        <w:rPr>
          <w:lang w:val="en-US"/>
        </w:rPr>
      </w:pPr>
      <w:r w:rsidRPr="002E1D10">
        <w:rPr>
          <w:b/>
          <w:bCs/>
          <w:lang w:val="en-US"/>
        </w:rPr>
        <w:t>Ghi chú:</w:t>
      </w:r>
      <w:r w:rsidRPr="002E1D10">
        <w:rPr>
          <w:lang w:val="en-US"/>
        </w:rPr>
        <w:t xml:space="preserve"> màu xanh là những màn hình của thủ thư, màu tím là những màn hình của đọc giả</w:t>
      </w:r>
    </w:p>
    <w:tbl>
      <w:tblPr>
        <w:tblStyle w:val="TableGrid"/>
        <w:tblW w:w="8910" w:type="dxa"/>
        <w:tblInd w:w="288" w:type="dxa"/>
        <w:tblLook w:val="01E0" w:firstRow="1" w:lastRow="1" w:firstColumn="1" w:lastColumn="1" w:noHBand="0" w:noVBand="0"/>
      </w:tblPr>
      <w:tblGrid>
        <w:gridCol w:w="623"/>
        <w:gridCol w:w="1987"/>
        <w:gridCol w:w="6300"/>
      </w:tblGrid>
      <w:tr w:rsidR="00767CB6" w:rsidRPr="002E1D10" w14:paraId="06B00D74" w14:textId="77777777" w:rsidTr="00902CBB">
        <w:tc>
          <w:tcPr>
            <w:tcW w:w="623" w:type="dxa"/>
          </w:tcPr>
          <w:p w14:paraId="7FED274F" w14:textId="77777777" w:rsidR="00767CB6" w:rsidRPr="002E1D10" w:rsidRDefault="00767CB6" w:rsidP="00902CBB">
            <w:pPr>
              <w:pStyle w:val="BodyText"/>
              <w:spacing w:after="0" w:line="240" w:lineRule="auto"/>
              <w:ind w:left="-20"/>
              <w:jc w:val="center"/>
            </w:pPr>
            <w:r w:rsidRPr="002E1D10">
              <w:t>STT</w:t>
            </w:r>
          </w:p>
        </w:tc>
        <w:tc>
          <w:tcPr>
            <w:tcW w:w="1987" w:type="dxa"/>
          </w:tcPr>
          <w:p w14:paraId="4809EF2B" w14:textId="77777777" w:rsidR="00767CB6" w:rsidRPr="002E1D10" w:rsidRDefault="00767CB6" w:rsidP="00902CBB">
            <w:pPr>
              <w:pStyle w:val="BodyText"/>
              <w:spacing w:after="0" w:line="240" w:lineRule="auto"/>
              <w:ind w:left="-12"/>
            </w:pPr>
            <w:r w:rsidRPr="002E1D10">
              <w:t>Tên màn hình</w:t>
            </w:r>
          </w:p>
        </w:tc>
        <w:tc>
          <w:tcPr>
            <w:tcW w:w="6300" w:type="dxa"/>
          </w:tcPr>
          <w:p w14:paraId="40292CFF" w14:textId="77777777" w:rsidR="00767CB6" w:rsidRPr="002E1D10" w:rsidRDefault="00767CB6" w:rsidP="00902CBB">
            <w:pPr>
              <w:pStyle w:val="BodyText"/>
              <w:spacing w:after="0" w:line="240" w:lineRule="auto"/>
              <w:ind w:left="80"/>
            </w:pPr>
            <w:r w:rsidRPr="002E1D10">
              <w:t>Ý nghĩa/Ghi chú</w:t>
            </w:r>
          </w:p>
        </w:tc>
      </w:tr>
      <w:tr w:rsidR="00767CB6" w:rsidRPr="002E1D10" w14:paraId="7D7E8418" w14:textId="77777777" w:rsidTr="00902CBB">
        <w:tc>
          <w:tcPr>
            <w:tcW w:w="623" w:type="dxa"/>
            <w:shd w:val="clear" w:color="auto" w:fill="EAF1DD" w:themeFill="accent3" w:themeFillTint="33"/>
          </w:tcPr>
          <w:p w14:paraId="2B00D450" w14:textId="31E0EC93" w:rsidR="00767CB6" w:rsidRPr="002E1D10" w:rsidRDefault="006340C0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1</w:t>
            </w:r>
          </w:p>
        </w:tc>
        <w:tc>
          <w:tcPr>
            <w:tcW w:w="1987" w:type="dxa"/>
          </w:tcPr>
          <w:p w14:paraId="59DDCB3E" w14:textId="06307C32" w:rsidR="00767CB6" w:rsidRPr="002E1D10" w:rsidRDefault="006340C0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Đăng nhập</w:t>
            </w:r>
          </w:p>
        </w:tc>
        <w:tc>
          <w:tcPr>
            <w:tcW w:w="6300" w:type="dxa"/>
          </w:tcPr>
          <w:p w14:paraId="2CCADC9F" w14:textId="39CFFEFC" w:rsidR="00AE3EAE" w:rsidRPr="002E1D10" w:rsidRDefault="006340C0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r w:rsidRPr="002E1D10">
              <w:rPr>
                <w:lang w:val="en-US"/>
              </w:rPr>
              <w:t>Đăng nhập vào ứng dụng</w:t>
            </w:r>
          </w:p>
        </w:tc>
      </w:tr>
      <w:tr w:rsidR="00902CBB" w:rsidRPr="002E1D10" w14:paraId="7002219A" w14:textId="77777777" w:rsidTr="00902CBB">
        <w:tc>
          <w:tcPr>
            <w:tcW w:w="623" w:type="dxa"/>
            <w:shd w:val="clear" w:color="auto" w:fill="EAF1DD" w:themeFill="accent3" w:themeFillTint="33"/>
          </w:tcPr>
          <w:p w14:paraId="77BD6702" w14:textId="1CD00636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2</w:t>
            </w:r>
          </w:p>
        </w:tc>
        <w:tc>
          <w:tcPr>
            <w:tcW w:w="1987" w:type="dxa"/>
          </w:tcPr>
          <w:p w14:paraId="3825A98B" w14:textId="105AB8AE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Quản lý đọc giả</w:t>
            </w:r>
          </w:p>
        </w:tc>
        <w:tc>
          <w:tcPr>
            <w:tcW w:w="6300" w:type="dxa"/>
          </w:tcPr>
          <w:p w14:paraId="17E6100B" w14:textId="08080041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r w:rsidRPr="002E1D10">
              <w:rPr>
                <w:lang w:val="en-US"/>
              </w:rPr>
              <w:t>Quản lý đọc giả như thêm, thêm từ file và tìm kiếm đọc giả</w:t>
            </w:r>
          </w:p>
        </w:tc>
      </w:tr>
      <w:tr w:rsidR="00902CBB" w:rsidRPr="002E1D10" w14:paraId="1D3B6BB4" w14:textId="77777777" w:rsidTr="00902CBB">
        <w:tc>
          <w:tcPr>
            <w:tcW w:w="623" w:type="dxa"/>
            <w:shd w:val="clear" w:color="auto" w:fill="EAF1DD" w:themeFill="accent3" w:themeFillTint="33"/>
          </w:tcPr>
          <w:p w14:paraId="625965BE" w14:textId="35FE804D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3</w:t>
            </w:r>
          </w:p>
        </w:tc>
        <w:tc>
          <w:tcPr>
            <w:tcW w:w="1987" w:type="dxa"/>
          </w:tcPr>
          <w:p w14:paraId="1AA11A45" w14:textId="51F47C42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Quản lý sách</w:t>
            </w:r>
          </w:p>
        </w:tc>
        <w:tc>
          <w:tcPr>
            <w:tcW w:w="6300" w:type="dxa"/>
          </w:tcPr>
          <w:p w14:paraId="3179804A" w14:textId="0BD18D62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r w:rsidRPr="002E1D10">
              <w:rPr>
                <w:lang w:val="en-US"/>
              </w:rPr>
              <w:t>Thêm sách, tìm kiếm và chỉnh sửa thông tin sách</w:t>
            </w:r>
          </w:p>
        </w:tc>
      </w:tr>
      <w:tr w:rsidR="00902CBB" w:rsidRPr="002E1D10" w14:paraId="7029E338" w14:textId="77777777" w:rsidTr="00902CBB">
        <w:tc>
          <w:tcPr>
            <w:tcW w:w="623" w:type="dxa"/>
            <w:shd w:val="clear" w:color="auto" w:fill="EAF1DD" w:themeFill="accent3" w:themeFillTint="33"/>
          </w:tcPr>
          <w:p w14:paraId="1F265617" w14:textId="01298FCB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4</w:t>
            </w:r>
          </w:p>
        </w:tc>
        <w:tc>
          <w:tcPr>
            <w:tcW w:w="1987" w:type="dxa"/>
          </w:tcPr>
          <w:p w14:paraId="1CC17FDB" w14:textId="4996A5E4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Mượn/Trả sách</w:t>
            </w:r>
          </w:p>
        </w:tc>
        <w:tc>
          <w:tcPr>
            <w:tcW w:w="6300" w:type="dxa"/>
          </w:tcPr>
          <w:p w14:paraId="4652C3AF" w14:textId="28406553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r w:rsidRPr="002E1D10">
              <w:rPr>
                <w:lang w:val="en-US"/>
              </w:rPr>
              <w:t>Liên quan đến việc lập phiếu mượn và tìm kiếm phiếu mượn</w:t>
            </w:r>
          </w:p>
        </w:tc>
      </w:tr>
      <w:tr w:rsidR="00902CBB" w:rsidRPr="002E1D10" w14:paraId="204DDC18" w14:textId="77777777" w:rsidTr="00902CBB">
        <w:tc>
          <w:tcPr>
            <w:tcW w:w="623" w:type="dxa"/>
            <w:shd w:val="clear" w:color="auto" w:fill="EAF1DD" w:themeFill="accent3" w:themeFillTint="33"/>
          </w:tcPr>
          <w:p w14:paraId="77392002" w14:textId="571C559E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5</w:t>
            </w:r>
          </w:p>
        </w:tc>
        <w:tc>
          <w:tcPr>
            <w:tcW w:w="1987" w:type="dxa"/>
          </w:tcPr>
          <w:p w14:paraId="658DEF40" w14:textId="4D3E3FE3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Phòng đọc</w:t>
            </w:r>
          </w:p>
        </w:tc>
        <w:tc>
          <w:tcPr>
            <w:tcW w:w="6300" w:type="dxa"/>
          </w:tcPr>
          <w:p w14:paraId="11205447" w14:textId="3246B08D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r w:rsidRPr="002E1D10">
              <w:rPr>
                <w:lang w:val="en-US"/>
              </w:rPr>
              <w:t>Liên quan đến việc cho mượn phòng đọc và xem danh sách phòng đọc</w:t>
            </w:r>
          </w:p>
        </w:tc>
      </w:tr>
      <w:tr w:rsidR="00902CBB" w:rsidRPr="002E1D10" w14:paraId="5863C690" w14:textId="77777777" w:rsidTr="00902CBB">
        <w:tc>
          <w:tcPr>
            <w:tcW w:w="623" w:type="dxa"/>
            <w:shd w:val="clear" w:color="auto" w:fill="EAF1DD" w:themeFill="accent3" w:themeFillTint="33"/>
          </w:tcPr>
          <w:p w14:paraId="6E4885C0" w14:textId="5CEFD3D5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6</w:t>
            </w:r>
          </w:p>
        </w:tc>
        <w:tc>
          <w:tcPr>
            <w:tcW w:w="1987" w:type="dxa"/>
          </w:tcPr>
          <w:p w14:paraId="6F401560" w14:textId="55766024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Báo cáo thống kê</w:t>
            </w:r>
          </w:p>
        </w:tc>
        <w:tc>
          <w:tcPr>
            <w:tcW w:w="6300" w:type="dxa"/>
          </w:tcPr>
          <w:p w14:paraId="0881032F" w14:textId="77777777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</w:p>
        </w:tc>
      </w:tr>
      <w:tr w:rsidR="00902CBB" w:rsidRPr="002E1D10" w14:paraId="66A707AF" w14:textId="77777777" w:rsidTr="00902CBB">
        <w:tc>
          <w:tcPr>
            <w:tcW w:w="623" w:type="dxa"/>
            <w:shd w:val="clear" w:color="auto" w:fill="EAF1DD" w:themeFill="accent3" w:themeFillTint="33"/>
          </w:tcPr>
          <w:p w14:paraId="4ABF6185" w14:textId="39533758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7</w:t>
            </w:r>
          </w:p>
        </w:tc>
        <w:tc>
          <w:tcPr>
            <w:tcW w:w="1987" w:type="dxa"/>
          </w:tcPr>
          <w:p w14:paraId="2B0D0382" w14:textId="15BD2B87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Qui định</w:t>
            </w:r>
          </w:p>
        </w:tc>
        <w:tc>
          <w:tcPr>
            <w:tcW w:w="6300" w:type="dxa"/>
          </w:tcPr>
          <w:p w14:paraId="2D4C640D" w14:textId="77777777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</w:p>
        </w:tc>
      </w:tr>
      <w:tr w:rsidR="00902CBB" w:rsidRPr="002E1D10" w14:paraId="1FBB9A8B" w14:textId="77777777" w:rsidTr="00902CBB">
        <w:tc>
          <w:tcPr>
            <w:tcW w:w="623" w:type="dxa"/>
            <w:shd w:val="clear" w:color="auto" w:fill="E5DFEC" w:themeFill="accent4" w:themeFillTint="33"/>
          </w:tcPr>
          <w:p w14:paraId="13E21D13" w14:textId="153B85E1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8</w:t>
            </w:r>
          </w:p>
        </w:tc>
        <w:tc>
          <w:tcPr>
            <w:tcW w:w="1987" w:type="dxa"/>
          </w:tcPr>
          <w:p w14:paraId="64822629" w14:textId="50EA5585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Quản lý tài khoản</w:t>
            </w:r>
          </w:p>
        </w:tc>
        <w:tc>
          <w:tcPr>
            <w:tcW w:w="6300" w:type="dxa"/>
          </w:tcPr>
          <w:p w14:paraId="6FFEDEF0" w14:textId="7CE5454B" w:rsidR="00902CBB" w:rsidRPr="002E1D10" w:rsidRDefault="00902CBB" w:rsidP="00902CBB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</w:p>
        </w:tc>
      </w:tr>
      <w:tr w:rsidR="00902CBB" w:rsidRPr="002E1D10" w14:paraId="3FF7CD4E" w14:textId="77777777" w:rsidTr="00902CBB">
        <w:tc>
          <w:tcPr>
            <w:tcW w:w="623" w:type="dxa"/>
            <w:shd w:val="clear" w:color="auto" w:fill="E5DFEC" w:themeFill="accent4" w:themeFillTint="33"/>
          </w:tcPr>
          <w:p w14:paraId="4DF71995" w14:textId="02A04B9B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9</w:t>
            </w:r>
          </w:p>
        </w:tc>
        <w:tc>
          <w:tcPr>
            <w:tcW w:w="1987" w:type="dxa"/>
          </w:tcPr>
          <w:p w14:paraId="1B9D57BA" w14:textId="5A6A5685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Tình trạng mượn sách</w:t>
            </w:r>
          </w:p>
        </w:tc>
        <w:tc>
          <w:tcPr>
            <w:tcW w:w="6300" w:type="dxa"/>
          </w:tcPr>
          <w:p w14:paraId="7E3B31F0" w14:textId="77777777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</w:p>
        </w:tc>
      </w:tr>
      <w:tr w:rsidR="00902CBB" w:rsidRPr="002E1D10" w14:paraId="7DEE3F83" w14:textId="77777777" w:rsidTr="00902CBB">
        <w:tc>
          <w:tcPr>
            <w:tcW w:w="623" w:type="dxa"/>
            <w:shd w:val="clear" w:color="auto" w:fill="E5DFEC" w:themeFill="accent4" w:themeFillTint="33"/>
          </w:tcPr>
          <w:p w14:paraId="5FC0BC7C" w14:textId="1067B4FC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10</w:t>
            </w:r>
          </w:p>
        </w:tc>
        <w:tc>
          <w:tcPr>
            <w:tcW w:w="1987" w:type="dxa"/>
          </w:tcPr>
          <w:p w14:paraId="000BBE0A" w14:textId="2DA90C81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Tìm kiếm sách</w:t>
            </w:r>
          </w:p>
        </w:tc>
        <w:tc>
          <w:tcPr>
            <w:tcW w:w="6300" w:type="dxa"/>
          </w:tcPr>
          <w:p w14:paraId="5D8622B4" w14:textId="77777777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</w:p>
        </w:tc>
      </w:tr>
      <w:tr w:rsidR="00902CBB" w:rsidRPr="002E1D10" w14:paraId="1E83C778" w14:textId="77777777" w:rsidTr="00902CBB">
        <w:tc>
          <w:tcPr>
            <w:tcW w:w="623" w:type="dxa"/>
            <w:shd w:val="clear" w:color="auto" w:fill="E5DFEC" w:themeFill="accent4" w:themeFillTint="33"/>
          </w:tcPr>
          <w:p w14:paraId="33A480E5" w14:textId="3EE9EFAC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11</w:t>
            </w:r>
          </w:p>
        </w:tc>
        <w:tc>
          <w:tcPr>
            <w:tcW w:w="1987" w:type="dxa"/>
          </w:tcPr>
          <w:p w14:paraId="48F1AA22" w14:textId="1F872027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 xml:space="preserve"> Chi tiết sách</w:t>
            </w:r>
          </w:p>
        </w:tc>
        <w:tc>
          <w:tcPr>
            <w:tcW w:w="6300" w:type="dxa"/>
          </w:tcPr>
          <w:p w14:paraId="7A18A520" w14:textId="77777777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</w:p>
        </w:tc>
      </w:tr>
      <w:tr w:rsidR="00902CBB" w:rsidRPr="002E1D10" w14:paraId="6B63373A" w14:textId="77777777" w:rsidTr="00902CBB">
        <w:tc>
          <w:tcPr>
            <w:tcW w:w="623" w:type="dxa"/>
            <w:shd w:val="clear" w:color="auto" w:fill="E5DFEC" w:themeFill="accent4" w:themeFillTint="33"/>
          </w:tcPr>
          <w:p w14:paraId="7518B4FA" w14:textId="3F08817E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12</w:t>
            </w:r>
          </w:p>
        </w:tc>
        <w:tc>
          <w:tcPr>
            <w:tcW w:w="1987" w:type="dxa"/>
          </w:tcPr>
          <w:p w14:paraId="4FE3DEB2" w14:textId="5FEE715D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Phòng đọc</w:t>
            </w:r>
          </w:p>
        </w:tc>
        <w:tc>
          <w:tcPr>
            <w:tcW w:w="6300" w:type="dxa"/>
          </w:tcPr>
          <w:p w14:paraId="73E32083" w14:textId="691F3B4B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r w:rsidRPr="002E1D10">
              <w:rPr>
                <w:lang w:val="en-US"/>
              </w:rPr>
              <w:t>View only</w:t>
            </w:r>
          </w:p>
        </w:tc>
      </w:tr>
      <w:tr w:rsidR="00902CBB" w:rsidRPr="002E1D10" w14:paraId="1D32BC1C" w14:textId="77777777" w:rsidTr="00902CBB">
        <w:tc>
          <w:tcPr>
            <w:tcW w:w="623" w:type="dxa"/>
            <w:shd w:val="clear" w:color="auto" w:fill="E5DFEC" w:themeFill="accent4" w:themeFillTint="33"/>
          </w:tcPr>
          <w:p w14:paraId="171D1ACE" w14:textId="6C927C2C" w:rsidR="00902CBB" w:rsidRPr="002E1D10" w:rsidRDefault="00902CBB" w:rsidP="00902CBB">
            <w:pPr>
              <w:pStyle w:val="BodyText"/>
              <w:spacing w:after="0" w:line="240" w:lineRule="auto"/>
              <w:ind w:left="-20"/>
              <w:jc w:val="center"/>
              <w:rPr>
                <w:lang w:val="en-US"/>
              </w:rPr>
            </w:pPr>
            <w:r w:rsidRPr="002E1D10">
              <w:rPr>
                <w:lang w:val="en-US"/>
              </w:rPr>
              <w:t>13</w:t>
            </w:r>
          </w:p>
        </w:tc>
        <w:tc>
          <w:tcPr>
            <w:tcW w:w="1987" w:type="dxa"/>
          </w:tcPr>
          <w:p w14:paraId="529A1F6F" w14:textId="391B0C98" w:rsidR="00902CBB" w:rsidRPr="002E1D10" w:rsidRDefault="00902CBB" w:rsidP="00902CBB">
            <w:pPr>
              <w:pStyle w:val="BodyText"/>
              <w:spacing w:after="0" w:line="240" w:lineRule="auto"/>
              <w:ind w:left="-12"/>
              <w:rPr>
                <w:lang w:val="en-US"/>
              </w:rPr>
            </w:pPr>
            <w:r w:rsidRPr="002E1D10">
              <w:rPr>
                <w:lang w:val="en-US"/>
              </w:rPr>
              <w:t>Phản hồi và qui định</w:t>
            </w:r>
          </w:p>
        </w:tc>
        <w:tc>
          <w:tcPr>
            <w:tcW w:w="6300" w:type="dxa"/>
          </w:tcPr>
          <w:p w14:paraId="7DB4D3EA" w14:textId="5830E561" w:rsidR="00902CBB" w:rsidRPr="002E1D10" w:rsidRDefault="00902CBB" w:rsidP="00902CBB">
            <w:pPr>
              <w:pStyle w:val="BodyText"/>
              <w:spacing w:after="0" w:line="240" w:lineRule="auto"/>
              <w:ind w:left="80"/>
              <w:rPr>
                <w:lang w:val="en-US"/>
              </w:rPr>
            </w:pPr>
            <w:r w:rsidRPr="002E1D10">
              <w:rPr>
                <w:lang w:val="en-US"/>
              </w:rPr>
              <w:br/>
            </w:r>
          </w:p>
        </w:tc>
      </w:tr>
    </w:tbl>
    <w:p w14:paraId="799E7FBB" w14:textId="77777777" w:rsidR="00767CB6" w:rsidRDefault="00767CB6" w:rsidP="00767CB6">
      <w:pPr>
        <w:pStyle w:val="Heading1"/>
        <w:spacing w:line="360" w:lineRule="auto"/>
        <w:jc w:val="both"/>
      </w:pPr>
      <w:bookmarkStart w:id="2" w:name="_Toc176926926"/>
      <w:bookmarkStart w:id="3" w:name="_Toc47793414"/>
      <w:r>
        <w:t>Mô tả chi tiết mỗi màn hình</w:t>
      </w:r>
      <w:bookmarkEnd w:id="2"/>
      <w:bookmarkEnd w:id="3"/>
    </w:p>
    <w:p w14:paraId="74B48248" w14:textId="77B22298" w:rsidR="00767CB6" w:rsidRDefault="00767CB6" w:rsidP="00B503F2">
      <w:pPr>
        <w:pStyle w:val="Heading2"/>
        <w:rPr>
          <w:lang w:val="en-US"/>
        </w:rPr>
      </w:pPr>
      <w:bookmarkStart w:id="4" w:name="_Toc176926927"/>
      <w:bookmarkStart w:id="5" w:name="_Toc47793415"/>
      <w:r w:rsidRPr="00A23534">
        <w:rPr>
          <w:lang w:val="en-US"/>
        </w:rPr>
        <w:t xml:space="preserve">Màn hình </w:t>
      </w:r>
      <w:bookmarkEnd w:id="4"/>
      <w:r w:rsidR="00674B74">
        <w:rPr>
          <w:lang w:val="en-US"/>
        </w:rPr>
        <w:t>Đăng nhập</w:t>
      </w:r>
      <w:bookmarkEnd w:id="5"/>
    </w:p>
    <w:p w14:paraId="07E62386" w14:textId="46B53437" w:rsidR="00B503F2" w:rsidRDefault="00B503F2" w:rsidP="00672E0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6B7247" wp14:editId="719DF02E">
            <wp:extent cx="4572000" cy="2779061"/>
            <wp:effectExtent l="38100" t="38100" r="95250" b="977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CE2C12" w14:textId="002C7DE4" w:rsidR="006340C0" w:rsidRDefault="006340C0" w:rsidP="006340C0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Hiển thị thông báo lỗi khi đăng nhập thất bại, sai tên đăng nhập/mật khẩu</w:t>
      </w:r>
    </w:p>
    <w:p w14:paraId="45E630FA" w14:textId="77777777" w:rsidR="006340C0" w:rsidRPr="006340C0" w:rsidRDefault="006340C0" w:rsidP="006340C0">
      <w:pPr>
        <w:rPr>
          <w:lang w:val="en-US"/>
        </w:rPr>
      </w:pPr>
    </w:p>
    <w:p w14:paraId="56306A41" w14:textId="393E83E3" w:rsidR="00767CB6" w:rsidRDefault="00767CB6" w:rsidP="00B503F2">
      <w:pPr>
        <w:pStyle w:val="Heading2"/>
        <w:rPr>
          <w:lang w:val="en-US"/>
        </w:rPr>
      </w:pPr>
      <w:bookmarkStart w:id="6" w:name="_Toc176926928"/>
      <w:bookmarkStart w:id="7" w:name="_Toc47793416"/>
      <w:r w:rsidRPr="00A23534">
        <w:rPr>
          <w:lang w:val="en-US"/>
        </w:rPr>
        <w:lastRenderedPageBreak/>
        <w:t xml:space="preserve">Màn hình </w:t>
      </w:r>
      <w:bookmarkEnd w:id="6"/>
      <w:r w:rsidR="00B503F2">
        <w:rPr>
          <w:lang w:val="en-US"/>
        </w:rPr>
        <w:t xml:space="preserve">Quản lý </w:t>
      </w:r>
      <w:r w:rsidR="006340C0">
        <w:rPr>
          <w:lang w:val="en-US"/>
        </w:rPr>
        <w:t>đọc giả</w:t>
      </w:r>
      <w:bookmarkEnd w:id="7"/>
    </w:p>
    <w:p w14:paraId="6DC4C6F6" w14:textId="77777777" w:rsidR="00DA5317" w:rsidRDefault="00DA5317" w:rsidP="00DA5317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9CE9BE2" wp14:editId="7D3927F5">
            <wp:extent cx="4572000" cy="2779061"/>
            <wp:effectExtent l="38100" t="38100" r="95250" b="977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1C8A6" w14:textId="0A85181C" w:rsidR="00DA5317" w:rsidRDefault="00DA5317" w:rsidP="00DA5317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AE3EAE">
        <w:rPr>
          <w:noProof/>
        </w:rPr>
        <w:t>1</w:t>
      </w:r>
      <w:r>
        <w:fldChar w:fldCharType="end"/>
      </w:r>
      <w:r>
        <w:rPr>
          <w:lang w:val="en-US"/>
        </w:rPr>
        <w:t>. Tạo tài khoản đọc giả</w:t>
      </w:r>
    </w:p>
    <w:p w14:paraId="61793801" w14:textId="77777777" w:rsidR="00DA5317" w:rsidRDefault="00DA5317" w:rsidP="00DA5317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D8655B5" wp14:editId="0F17E1CE">
            <wp:extent cx="4572000" cy="2779061"/>
            <wp:effectExtent l="38100" t="38100" r="95250" b="977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65DD3" w14:textId="4B4220D4" w:rsidR="00DA5317" w:rsidRDefault="00DA5317" w:rsidP="00DA5317">
      <w:pPr>
        <w:pStyle w:val="Caption"/>
        <w:jc w:val="center"/>
        <w:rPr>
          <w:lang w:val="en-US"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AE3EAE">
        <w:rPr>
          <w:noProof/>
        </w:rPr>
        <w:t>2</w:t>
      </w:r>
      <w:r>
        <w:fldChar w:fldCharType="end"/>
      </w:r>
      <w:r>
        <w:rPr>
          <w:lang w:val="en-US"/>
        </w:rPr>
        <w:t>. Thêm đọc giả từ file</w:t>
      </w:r>
    </w:p>
    <w:p w14:paraId="141749F4" w14:textId="2B025B2A" w:rsidR="00D456D1" w:rsidRDefault="00D456D1" w:rsidP="00D456D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Trường hợp nếu đăng kí cùng lúc nhiều đọc giả thì có thể lấy thông tin từ file csv,v..v theo cấu trúc định nghĩa sẵn</w:t>
      </w:r>
    </w:p>
    <w:p w14:paraId="22E2ADEA" w14:textId="77777777" w:rsidR="00D456D1" w:rsidRPr="00D456D1" w:rsidRDefault="00D456D1" w:rsidP="00D456D1">
      <w:pPr>
        <w:pStyle w:val="ListParagraph"/>
        <w:rPr>
          <w:lang w:val="en-US"/>
        </w:rPr>
      </w:pPr>
    </w:p>
    <w:p w14:paraId="0529D64C" w14:textId="77777777" w:rsidR="00DA5317" w:rsidRDefault="00DA5317" w:rsidP="00DA5317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35B3425" wp14:editId="76AA7B2A">
            <wp:extent cx="4572000" cy="2779061"/>
            <wp:effectExtent l="57150" t="19050" r="57150" b="977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6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567229" w14:textId="117B6706" w:rsidR="00DA5317" w:rsidRDefault="00DA5317" w:rsidP="00DA5317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 w:rsidR="00AE3EAE"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>. Danh sách đọc giả</w:t>
      </w:r>
    </w:p>
    <w:p w14:paraId="67AB3D05" w14:textId="1D477373" w:rsidR="00D456D1" w:rsidRDefault="00D456D1" w:rsidP="00D456D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Hiển thị kết quả tìm kiếm đọc giả (theo tên, id, …), chọn từng dòng để chỉnh sửa, thao tác</w:t>
      </w:r>
    </w:p>
    <w:p w14:paraId="5924B188" w14:textId="53818C4A" w:rsidR="00D456D1" w:rsidRDefault="00D456D1" w:rsidP="00D456D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Có thể lọc kết quả tìm kiếm</w:t>
      </w:r>
    </w:p>
    <w:p w14:paraId="2BEFDC89" w14:textId="7CE6F8FD" w:rsidR="00D456D1" w:rsidRPr="00D456D1" w:rsidRDefault="00D456D1" w:rsidP="00D456D1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Hiển thị thông báo không tìm thấy nếu không tồn tại đọc giả</w:t>
      </w:r>
    </w:p>
    <w:p w14:paraId="42D61A3B" w14:textId="05A42848" w:rsidR="00DA5317" w:rsidRDefault="00DA5317" w:rsidP="00DA5317">
      <w:pPr>
        <w:keepNext/>
        <w:jc w:val="center"/>
      </w:pPr>
    </w:p>
    <w:p w14:paraId="2E7E32E9" w14:textId="2AADE89F" w:rsidR="00DA5317" w:rsidRDefault="00DA5317" w:rsidP="00DA5317">
      <w:pPr>
        <w:pStyle w:val="Heading2"/>
        <w:rPr>
          <w:lang w:val="en-US"/>
        </w:rPr>
      </w:pPr>
      <w:bookmarkStart w:id="8" w:name="_Toc47793417"/>
      <w:r>
        <w:rPr>
          <w:lang w:val="en-US"/>
        </w:rPr>
        <w:t>Màn hình Quản lý sách</w:t>
      </w:r>
      <w:bookmarkEnd w:id="8"/>
    </w:p>
    <w:p w14:paraId="03A9A29B" w14:textId="3781E821" w:rsidR="001B3BFC" w:rsidRDefault="00DA5317" w:rsidP="001B3BF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685FE6E" wp14:editId="0926A92B">
            <wp:extent cx="4572000" cy="2779059"/>
            <wp:effectExtent l="57150" t="19050" r="57150" b="977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55B4AB" w14:textId="754CACD5" w:rsidR="001B3BFC" w:rsidRDefault="001B3BFC" w:rsidP="001B3BFC">
      <w:pPr>
        <w:pStyle w:val="Caption"/>
        <w:jc w:val="center"/>
        <w:rPr>
          <w:lang w:val="en-US"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AE3EAE">
        <w:rPr>
          <w:noProof/>
        </w:rPr>
        <w:t>4</w:t>
      </w:r>
      <w:r>
        <w:fldChar w:fldCharType="end"/>
      </w:r>
      <w:r>
        <w:rPr>
          <w:lang w:val="en-US"/>
        </w:rPr>
        <w:t>. Thêm sách</w:t>
      </w:r>
    </w:p>
    <w:p w14:paraId="479DDF09" w14:textId="77777777" w:rsidR="001B3BFC" w:rsidRDefault="001B3BFC" w:rsidP="001B3BFC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F251052" wp14:editId="12CF2535">
            <wp:extent cx="4572000" cy="2779059"/>
            <wp:effectExtent l="57150" t="19050" r="57150" b="977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5FAE6E" w14:textId="6319473C" w:rsidR="001B3BFC" w:rsidRPr="001B3BFC" w:rsidRDefault="001B3BFC" w:rsidP="001B3BFC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 w:rsidR="00AE3EAE">
        <w:rPr>
          <w:noProof/>
          <w:lang w:val="en-US"/>
        </w:rPr>
        <w:t>5</w:t>
      </w:r>
      <w:r>
        <w:rPr>
          <w:lang w:val="en-US"/>
        </w:rPr>
        <w:fldChar w:fldCharType="end"/>
      </w:r>
      <w:r>
        <w:rPr>
          <w:lang w:val="en-US"/>
        </w:rPr>
        <w:t>. Thêm sách bằng file</w:t>
      </w:r>
    </w:p>
    <w:p w14:paraId="6AF01ABB" w14:textId="77777777" w:rsidR="001B3BFC" w:rsidRDefault="00DA5317" w:rsidP="001B3BF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A0A0C5A" wp14:editId="11B010F0">
            <wp:extent cx="4572000" cy="2779059"/>
            <wp:effectExtent l="57150" t="19050" r="57150" b="977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BF92D" w14:textId="3E92E066" w:rsidR="00DA5317" w:rsidRDefault="001B3BFC" w:rsidP="001B3BFC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 w:rsidR="00AE3EAE">
        <w:rPr>
          <w:noProof/>
          <w:lang w:val="en-US"/>
        </w:rPr>
        <w:t>6</w:t>
      </w:r>
      <w:r>
        <w:rPr>
          <w:lang w:val="en-US"/>
        </w:rPr>
        <w:fldChar w:fldCharType="end"/>
      </w:r>
      <w:r>
        <w:rPr>
          <w:lang w:val="en-US"/>
        </w:rPr>
        <w:t>. Tìm kiếm và chỉnh sửa sách</w:t>
      </w:r>
    </w:p>
    <w:p w14:paraId="516024E3" w14:textId="197B7A3A" w:rsidR="001B3BFC" w:rsidRDefault="001B3BFC" w:rsidP="001B3BFC">
      <w:pPr>
        <w:pStyle w:val="Heading2"/>
        <w:rPr>
          <w:lang w:val="en-US"/>
        </w:rPr>
      </w:pPr>
      <w:bookmarkStart w:id="9" w:name="_Toc47793418"/>
      <w:r>
        <w:rPr>
          <w:lang w:val="en-US"/>
        </w:rPr>
        <w:lastRenderedPageBreak/>
        <w:t>Màn hình Mượn/Trả Sách</w:t>
      </w:r>
      <w:bookmarkEnd w:id="9"/>
    </w:p>
    <w:p w14:paraId="0128F3BC" w14:textId="77777777" w:rsidR="001B3BFC" w:rsidRDefault="001B3BFC" w:rsidP="001B3BF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839CCD0" wp14:editId="2E5A3BCF">
            <wp:extent cx="4572000" cy="2779059"/>
            <wp:effectExtent l="57150" t="19050" r="57150" b="977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CCE60" w14:textId="264AD4DC" w:rsidR="001B3BFC" w:rsidRDefault="001B3BFC" w:rsidP="001B3BFC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 w:rsidR="00AE3EAE">
        <w:rPr>
          <w:noProof/>
          <w:lang w:val="en-US"/>
        </w:rPr>
        <w:t>7</w:t>
      </w:r>
      <w:r>
        <w:rPr>
          <w:lang w:val="en-US"/>
        </w:rPr>
        <w:fldChar w:fldCharType="end"/>
      </w:r>
      <w:r>
        <w:rPr>
          <w:lang w:val="en-US"/>
        </w:rPr>
        <w:t>. Lập phiếu mượn</w:t>
      </w:r>
    </w:p>
    <w:p w14:paraId="5F27AB85" w14:textId="0ED742EF" w:rsidR="00D456D1" w:rsidRPr="00D456D1" w:rsidRDefault="00D456D1" w:rsidP="00D456D1">
      <w:pPr>
        <w:rPr>
          <w:lang w:val="en-US"/>
        </w:rPr>
      </w:pPr>
    </w:p>
    <w:p w14:paraId="0A156CF3" w14:textId="77777777" w:rsidR="001B3BFC" w:rsidRDefault="001B3BFC" w:rsidP="001B3BF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4BB25F0" wp14:editId="323AB0E0">
            <wp:extent cx="4572000" cy="2779059"/>
            <wp:effectExtent l="57150" t="19050" r="57150" b="977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C29638" w14:textId="2987438B" w:rsidR="001B3BFC" w:rsidRDefault="001B3BFC" w:rsidP="001B3BFC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 w:rsidR="00AE3EAE">
        <w:rPr>
          <w:noProof/>
          <w:lang w:val="en-US"/>
        </w:rPr>
        <w:t>8</w:t>
      </w:r>
      <w:r>
        <w:rPr>
          <w:lang w:val="en-US"/>
        </w:rPr>
        <w:fldChar w:fldCharType="end"/>
      </w:r>
      <w:r>
        <w:rPr>
          <w:lang w:val="en-US"/>
        </w:rPr>
        <w:t>. Danh sách phiếu mượn</w:t>
      </w:r>
    </w:p>
    <w:p w14:paraId="2E262636" w14:textId="3D37AAF1" w:rsidR="001B3BFC" w:rsidRDefault="001B3BFC" w:rsidP="001B3BFC">
      <w:pPr>
        <w:pStyle w:val="Heading2"/>
        <w:rPr>
          <w:lang w:val="en-US"/>
        </w:rPr>
      </w:pPr>
      <w:bookmarkStart w:id="10" w:name="_Toc47793419"/>
      <w:r>
        <w:rPr>
          <w:lang w:val="en-US"/>
        </w:rPr>
        <w:lastRenderedPageBreak/>
        <w:t>Màn hình Quản lý phòng đọc</w:t>
      </w:r>
      <w:bookmarkEnd w:id="10"/>
    </w:p>
    <w:p w14:paraId="1A518798" w14:textId="77777777" w:rsidR="001B3BFC" w:rsidRDefault="001B3BFC" w:rsidP="001B3BF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F95C922" wp14:editId="688CAC3D">
            <wp:extent cx="4572000" cy="2779059"/>
            <wp:effectExtent l="57150" t="19050" r="57150" b="977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A5B8DE" w14:textId="7D6A2506" w:rsidR="001B3BFC" w:rsidRDefault="001B3BFC" w:rsidP="001B3BFC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 w:rsidR="00AE3EAE">
        <w:rPr>
          <w:noProof/>
          <w:lang w:val="en-US"/>
        </w:rPr>
        <w:t>9</w:t>
      </w:r>
      <w:r>
        <w:rPr>
          <w:lang w:val="en-US"/>
        </w:rPr>
        <w:fldChar w:fldCharType="end"/>
      </w:r>
      <w:r>
        <w:rPr>
          <w:lang w:val="en-US"/>
        </w:rPr>
        <w:t>. Mượn phòng đọc</w:t>
      </w:r>
    </w:p>
    <w:p w14:paraId="484F2647" w14:textId="77777777" w:rsidR="001B3BFC" w:rsidRDefault="001B3BFC" w:rsidP="001B3BF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0EA4152" wp14:editId="4AE7A958">
            <wp:extent cx="4572000" cy="2779059"/>
            <wp:effectExtent l="57150" t="19050" r="57150" b="977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2F374" w14:textId="4B57A9E8" w:rsidR="001B3BFC" w:rsidRPr="001B3BFC" w:rsidRDefault="001B3BFC" w:rsidP="001B3BFC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 w:rsidR="00AE3EAE">
        <w:rPr>
          <w:noProof/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>. Quản lý phòng đọc</w:t>
      </w:r>
    </w:p>
    <w:p w14:paraId="424A1A54" w14:textId="2904232C" w:rsidR="003C2F0F" w:rsidRDefault="001B3BFC" w:rsidP="001B3BFC">
      <w:pPr>
        <w:pStyle w:val="Heading2"/>
        <w:rPr>
          <w:lang w:val="en-US"/>
        </w:rPr>
      </w:pPr>
      <w:bookmarkStart w:id="11" w:name="_Toc47793420"/>
      <w:r>
        <w:rPr>
          <w:lang w:val="en-US"/>
        </w:rPr>
        <w:lastRenderedPageBreak/>
        <w:t>Màn hình Báo cáo và thống kê</w:t>
      </w:r>
      <w:bookmarkEnd w:id="11"/>
    </w:p>
    <w:p w14:paraId="39CCDCD7" w14:textId="7D6C2973" w:rsidR="001B3BFC" w:rsidRDefault="001B3BFC" w:rsidP="001B3B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AD60D8" wp14:editId="30E93392">
            <wp:extent cx="4572000" cy="2779059"/>
            <wp:effectExtent l="57150" t="19050" r="57150" b="977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7F1092" w14:textId="1EC608C2" w:rsidR="001B3BFC" w:rsidRDefault="001B3BFC" w:rsidP="001B3BFC">
      <w:pPr>
        <w:pStyle w:val="Heading2"/>
        <w:rPr>
          <w:lang w:val="en-US"/>
        </w:rPr>
      </w:pPr>
      <w:bookmarkStart w:id="12" w:name="_Toc47793421"/>
      <w:r>
        <w:rPr>
          <w:lang w:val="en-US"/>
        </w:rPr>
        <w:t>Màn hình Qui định</w:t>
      </w:r>
      <w:bookmarkEnd w:id="12"/>
    </w:p>
    <w:p w14:paraId="2E4AAFAD" w14:textId="1F788B96" w:rsidR="001B3BFC" w:rsidRDefault="001B3BFC" w:rsidP="0048728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07608" wp14:editId="5271C8C0">
            <wp:extent cx="4572000" cy="2779059"/>
            <wp:effectExtent l="57150" t="19050" r="57150" b="977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FCE9C" w14:textId="75C1E32E" w:rsidR="00AE3EAE" w:rsidRDefault="00AE3EAE" w:rsidP="00AE3EAE">
      <w:pPr>
        <w:pStyle w:val="Heading2"/>
        <w:rPr>
          <w:lang w:val="en-US"/>
        </w:rPr>
      </w:pPr>
      <w:bookmarkStart w:id="13" w:name="_Toc47793422"/>
      <w:r>
        <w:rPr>
          <w:lang w:val="en-US"/>
        </w:rPr>
        <w:lastRenderedPageBreak/>
        <w:t>Màn hình quản lý tài khoản</w:t>
      </w:r>
      <w:bookmarkEnd w:id="13"/>
    </w:p>
    <w:p w14:paraId="5685EB34" w14:textId="77777777" w:rsidR="00AE3EAE" w:rsidRDefault="00AE3EAE" w:rsidP="00AE3EA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C4EC1B5" wp14:editId="7E4E218F">
            <wp:extent cx="4572000" cy="2779059"/>
            <wp:effectExtent l="57150" t="19050" r="57150" b="977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D0048" w14:textId="6B783D0C" w:rsidR="00AE3EAE" w:rsidRDefault="00AE3EAE" w:rsidP="00AE3EAE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en-US"/>
        </w:rPr>
        <w:t>. Thông tin chi tiết và chỉnh sửa</w:t>
      </w:r>
    </w:p>
    <w:p w14:paraId="13E4BC83" w14:textId="77777777" w:rsidR="00AE3EAE" w:rsidRDefault="00AE3EAE" w:rsidP="00AE3EA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4FF2FB8" wp14:editId="62C034DB">
            <wp:extent cx="4572000" cy="2779059"/>
            <wp:effectExtent l="57150" t="19050" r="57150" b="977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355F5D" w14:textId="67192D51" w:rsidR="00AE3EAE" w:rsidRDefault="00AE3EAE" w:rsidP="00AE3EAE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ARABIC </w:instrText>
      </w:r>
      <w:r>
        <w:rPr>
          <w:lang w:val="en-US"/>
        </w:rPr>
        <w:fldChar w:fldCharType="separate"/>
      </w:r>
      <w:r>
        <w:rPr>
          <w:noProof/>
          <w:lang w:val="en-US"/>
        </w:rPr>
        <w:t>12</w:t>
      </w:r>
      <w:r>
        <w:rPr>
          <w:lang w:val="en-US"/>
        </w:rPr>
        <w:fldChar w:fldCharType="end"/>
      </w:r>
      <w:r>
        <w:rPr>
          <w:lang w:val="en-US"/>
        </w:rPr>
        <w:t>. Đổi mật khẩu</w:t>
      </w:r>
    </w:p>
    <w:p w14:paraId="4BEC6DB8" w14:textId="11D5157D" w:rsidR="00AE3EAE" w:rsidRDefault="00AE3EAE" w:rsidP="00AE3EAE">
      <w:pPr>
        <w:pStyle w:val="Heading2"/>
        <w:rPr>
          <w:lang w:val="en-US"/>
        </w:rPr>
      </w:pPr>
      <w:bookmarkStart w:id="14" w:name="_Toc47793423"/>
      <w:r>
        <w:rPr>
          <w:lang w:val="en-US"/>
        </w:rPr>
        <w:lastRenderedPageBreak/>
        <w:t>Màn hình Tình trạng sách đang mượn</w:t>
      </w:r>
      <w:bookmarkEnd w:id="14"/>
    </w:p>
    <w:p w14:paraId="36A61F19" w14:textId="51D88796" w:rsidR="00AE3EAE" w:rsidRDefault="00AE3EAE" w:rsidP="00AE3EA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717C31" wp14:editId="0D7B8232">
            <wp:extent cx="4572000" cy="2779059"/>
            <wp:effectExtent l="57150" t="19050" r="57150" b="977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665EC" w14:textId="548EC14E" w:rsidR="00AE3EAE" w:rsidRDefault="00AE3EAE" w:rsidP="00AE3EAE">
      <w:pPr>
        <w:pStyle w:val="Heading2"/>
        <w:rPr>
          <w:lang w:val="en-US"/>
        </w:rPr>
      </w:pPr>
      <w:bookmarkStart w:id="15" w:name="_Toc47793424"/>
      <w:r>
        <w:rPr>
          <w:lang w:val="en-US"/>
        </w:rPr>
        <w:t>Màn hình tìm kiếm sách</w:t>
      </w:r>
      <w:bookmarkEnd w:id="15"/>
    </w:p>
    <w:p w14:paraId="039AA96D" w14:textId="51015F57" w:rsidR="00AE3EAE" w:rsidRDefault="00AE3EAE" w:rsidP="00AE3EA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D60D91" wp14:editId="5887136F">
            <wp:extent cx="4572000" cy="2779059"/>
            <wp:effectExtent l="57150" t="19050" r="57150" b="977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B37A87" w14:textId="53CB53FF" w:rsidR="00AE3EAE" w:rsidRDefault="00AE3EAE" w:rsidP="00AE3EAE">
      <w:pPr>
        <w:pStyle w:val="Heading2"/>
        <w:rPr>
          <w:lang w:val="en-US"/>
        </w:rPr>
      </w:pPr>
      <w:bookmarkStart w:id="16" w:name="_Toc47793425"/>
      <w:r>
        <w:rPr>
          <w:lang w:val="en-US"/>
        </w:rPr>
        <w:lastRenderedPageBreak/>
        <w:t>Màn hình Chi tiết sách</w:t>
      </w:r>
      <w:bookmarkEnd w:id="16"/>
    </w:p>
    <w:p w14:paraId="4349243E" w14:textId="1DE92BA5" w:rsidR="00AE3EAE" w:rsidRDefault="00AE3EAE" w:rsidP="00AE3EA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C099CD" wp14:editId="0A8C7DEC">
            <wp:extent cx="4572000" cy="2779059"/>
            <wp:effectExtent l="57150" t="19050" r="57150" b="977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5DB203" w14:textId="1E702FCC" w:rsidR="00902CBB" w:rsidRDefault="00902CBB" w:rsidP="00902CBB">
      <w:pPr>
        <w:pStyle w:val="Heading2"/>
        <w:rPr>
          <w:lang w:val="en-US"/>
        </w:rPr>
      </w:pPr>
      <w:bookmarkStart w:id="17" w:name="_Toc47793426"/>
      <w:r w:rsidRPr="00902CBB">
        <w:rPr>
          <w:lang w:val="en-US"/>
        </w:rPr>
        <w:t>Màn hình Phòng đọc</w:t>
      </w:r>
      <w:bookmarkEnd w:id="17"/>
    </w:p>
    <w:p w14:paraId="50E6671F" w14:textId="0FB0B8D1" w:rsidR="00902CBB" w:rsidRPr="00902CBB" w:rsidRDefault="00902CBB" w:rsidP="00902CB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AA30BF" wp14:editId="1255B4ED">
            <wp:extent cx="4572000" cy="2779059"/>
            <wp:effectExtent l="57150" t="19050" r="57150" b="977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AEE3D9" wp14:editId="0854BF02">
            <wp:extent cx="4572000" cy="2779059"/>
            <wp:effectExtent l="57150" t="19050" r="57150" b="977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6608F1" w14:textId="4AA679FF" w:rsidR="00AE3EAE" w:rsidRDefault="00AE3EAE" w:rsidP="00AE3EAE">
      <w:pPr>
        <w:pStyle w:val="Heading2"/>
        <w:rPr>
          <w:lang w:val="en-US"/>
        </w:rPr>
      </w:pPr>
      <w:bookmarkStart w:id="18" w:name="_Toc47793427"/>
      <w:r>
        <w:rPr>
          <w:lang w:val="en-US"/>
        </w:rPr>
        <w:t>Màn hình Phản hồi và Qui định</w:t>
      </w:r>
      <w:bookmarkEnd w:id="18"/>
    </w:p>
    <w:p w14:paraId="6FA2FA62" w14:textId="7CD64909" w:rsidR="00AE3EAE" w:rsidRPr="00AE3EAE" w:rsidRDefault="00AE3EAE" w:rsidP="00AE3EA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02E78" wp14:editId="16AC4571">
            <wp:extent cx="4572000" cy="2779059"/>
            <wp:effectExtent l="57150" t="19050" r="57150" b="977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BCD39B" wp14:editId="12C6C1D3">
            <wp:extent cx="4572000" cy="2779059"/>
            <wp:effectExtent l="57150" t="19050" r="57150" b="977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905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2E9FF2" w14:textId="77777777" w:rsidR="00AE3EAE" w:rsidRPr="00AE3EAE" w:rsidRDefault="00AE3EAE" w:rsidP="00AE3EAE">
      <w:pPr>
        <w:rPr>
          <w:lang w:val="en-US"/>
        </w:rPr>
      </w:pPr>
    </w:p>
    <w:sectPr w:rsidR="00AE3EAE" w:rsidRPr="00AE3EAE" w:rsidSect="00301562">
      <w:headerReference w:type="default" r:id="rId31"/>
      <w:footerReference w:type="default" r:id="rId32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EA6500" w14:textId="77777777" w:rsidR="00EB2519" w:rsidRDefault="00EB2519">
      <w:r>
        <w:separator/>
      </w:r>
    </w:p>
  </w:endnote>
  <w:endnote w:type="continuationSeparator" w:id="0">
    <w:p w14:paraId="0C5FCC8F" w14:textId="77777777" w:rsidR="00EB2519" w:rsidRDefault="00EB25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FB6F2B" w14:textId="77777777" w:rsidR="0029393E" w:rsidRDefault="00040FDF">
    <w:pPr>
      <w:pStyle w:val="Footer"/>
    </w:pPr>
    <w:r w:rsidRPr="004257CD">
      <w:rPr>
        <w:noProof/>
        <w:lang w:val="en-US"/>
      </w:rPr>
      <w:drawing>
        <wp:anchor distT="0" distB="0" distL="114300" distR="114300" simplePos="0" relativeHeight="251671552" behindDoc="0" locked="0" layoutInCell="1" allowOverlap="1" wp14:anchorId="6740FA75" wp14:editId="42D54906">
          <wp:simplePos x="0" y="0"/>
          <wp:positionH relativeFrom="column">
            <wp:posOffset>-916250</wp:posOffset>
          </wp:positionH>
          <wp:positionV relativeFrom="paragraph">
            <wp:posOffset>-371143</wp:posOffset>
          </wp:positionV>
          <wp:extent cx="8323307" cy="992937"/>
          <wp:effectExtent l="0" t="0" r="0" b="0"/>
          <wp:wrapNone/>
          <wp:docPr id="2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oter.jp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/>
                </pic:blipFill>
                <pic:spPr bwMode="auto"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E95D0C" w14:paraId="6D3C8F22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08E30845" w14:textId="77777777" w:rsidR="00E95D0C" w:rsidRPr="007A1DE8" w:rsidRDefault="0029393E" w:rsidP="007A1DE8">
          <w:pPr>
            <w:rPr>
              <w:lang w:val="en-US"/>
            </w:rPr>
          </w:pPr>
          <w:r w:rsidRPr="004257CD">
            <w:rPr>
              <w:noProof/>
              <w:lang w:val="en-US"/>
            </w:rPr>
            <w:drawing>
              <wp:anchor distT="0" distB="0" distL="114300" distR="114300" simplePos="0" relativeHeight="251669504" behindDoc="1" locked="0" layoutInCell="1" allowOverlap="1" wp14:anchorId="080A7949" wp14:editId="14DBA463">
                <wp:simplePos x="0" y="0"/>
                <wp:positionH relativeFrom="column">
                  <wp:posOffset>-912495</wp:posOffset>
                </wp:positionH>
                <wp:positionV relativeFrom="paragraph">
                  <wp:posOffset>-107619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08C0F325" w14:textId="77777777" w:rsidR="00E95D0C" w:rsidRPr="00B871C5" w:rsidRDefault="00E95D0C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407045">
            <w:rPr>
              <w:rStyle w:val="PageNumber"/>
              <w:noProof/>
            </w:rPr>
            <w:t>2</w:t>
          </w:r>
          <w:r>
            <w:rPr>
              <w:rStyle w:val="PageNumber"/>
            </w:rPr>
            <w:fldChar w:fldCharType="end"/>
          </w:r>
        </w:p>
      </w:tc>
    </w:tr>
  </w:tbl>
  <w:p w14:paraId="474BEA23" w14:textId="77777777" w:rsidR="00E95D0C" w:rsidRDefault="00E95D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40CB06" w14:textId="77777777" w:rsidR="00EB2519" w:rsidRDefault="00EB2519">
      <w:r>
        <w:separator/>
      </w:r>
    </w:p>
  </w:footnote>
  <w:footnote w:type="continuationSeparator" w:id="0">
    <w:p w14:paraId="4933077C" w14:textId="77777777" w:rsidR="00EB2519" w:rsidRDefault="00EB25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657CBB" w14:textId="77777777" w:rsidR="0029393E" w:rsidRDefault="0029393E" w:rsidP="0029393E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10D14D6" wp14:editId="6DE4F941">
              <wp:simplePos x="0" y="0"/>
              <wp:positionH relativeFrom="page">
                <wp:posOffset>-1</wp:posOffset>
              </wp:positionH>
              <wp:positionV relativeFrom="page">
                <wp:posOffset>1</wp:posOffset>
              </wp:positionV>
              <wp:extent cx="1183005" cy="10336696"/>
              <wp:effectExtent l="0" t="0" r="0" b="7620"/>
              <wp:wrapNone/>
              <wp:docPr id="3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H="1">
                        <a:off x="0" y="0"/>
                        <a:ext cx="1183005" cy="10336696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BA1C" id="Freeform 1" o:spid="_x0000_s1026" style="position:absolute;margin-left:0;margin-top:0;width:93.15pt;height:813.9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" path="m502,c93,,93,,93,,146,383,323,1900,,3168v502,,502,,502,l502,xe" fillcolor="#8db3e2" stroked="f" strokecolor="#212120">
              <v:fill color2="#1f497d" rotate="t" focus="100%" type="gradient"/>
              <v:shadow color="#8c8682"/>
              <v:path arrowok="t" o:connecttype="custom" o:connectlocs="1183005,0;219162,0;0,10336696;1183005,10336696;1183005,0" o:connectangles="0,0,0,0,0"/>
              <w10:wrap anchorx="page" anchory="page"/>
            </v:shape>
          </w:pict>
        </mc:Fallback>
      </mc:AlternateContent>
    </w:r>
    <w:r w:rsidRPr="004257CD">
      <w:rPr>
        <w:noProof/>
        <w:lang w:val="en-US"/>
      </w:rPr>
      <w:drawing>
        <wp:anchor distT="0" distB="0" distL="114300" distR="114300" simplePos="0" relativeHeight="251664384" behindDoc="0" locked="0" layoutInCell="1" allowOverlap="1" wp14:anchorId="043B3691" wp14:editId="6EA912BE">
          <wp:simplePos x="0" y="0"/>
          <wp:positionH relativeFrom="column">
            <wp:posOffset>-538642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F6EEE78" w14:textId="77777777" w:rsidR="0029393E" w:rsidRDefault="0029393E" w:rsidP="0029393E">
    <w:pPr>
      <w:pStyle w:val="Title"/>
      <w:rPr>
        <w:lang w:val="en-US"/>
      </w:rPr>
    </w:pPr>
  </w:p>
  <w:p w14:paraId="0DBF57F3" w14:textId="77777777" w:rsidR="0029393E" w:rsidRPr="003B1A2B" w:rsidRDefault="0029393E" w:rsidP="0029393E">
    <w:pPr>
      <w:rPr>
        <w:lang w:val="en-US"/>
      </w:rPr>
    </w:pPr>
  </w:p>
  <w:p w14:paraId="009DBD8D" w14:textId="77777777" w:rsidR="0029393E" w:rsidRPr="00F53DBB" w:rsidRDefault="0029393E" w:rsidP="0029393E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Đồ án môn Phân tích và thiết kế phần mềm</w:t>
    </w:r>
  </w:p>
  <w:p w14:paraId="3E7D8D82" w14:textId="77777777" w:rsidR="0029393E" w:rsidRPr="0040293A" w:rsidRDefault="0029393E" w:rsidP="0029393E">
    <w:pPr>
      <w:pStyle w:val="Header"/>
      <w:rPr>
        <w:rFonts w:eastAsia="Tahoma"/>
      </w:rPr>
    </w:pPr>
  </w:p>
  <w:p w14:paraId="71AA9269" w14:textId="77777777" w:rsidR="003701D7" w:rsidRPr="0029393E" w:rsidRDefault="003701D7" w:rsidP="0029393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AE45E4" w14:textId="77777777" w:rsidR="0029393E" w:rsidRDefault="0029393E">
    <w:r w:rsidRPr="004257CD">
      <w:rPr>
        <w:noProof/>
        <w:lang w:val="en-US"/>
      </w:rPr>
      <w:drawing>
        <wp:anchor distT="0" distB="0" distL="114300" distR="114300" simplePos="0" relativeHeight="251691008" behindDoc="1" locked="0" layoutInCell="1" allowOverlap="1" wp14:anchorId="0B5F41F3" wp14:editId="6071C7CA">
          <wp:simplePos x="0" y="0"/>
          <wp:positionH relativeFrom="column">
            <wp:posOffset>-537155</wp:posOffset>
          </wp:positionH>
          <wp:positionV relativeFrom="paragraph">
            <wp:posOffset>-457145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E95D0C" w14:paraId="699F5BE0" w14:textId="77777777" w:rsidTr="008D3541">
      <w:tc>
        <w:tcPr>
          <w:tcW w:w="6623" w:type="dxa"/>
          <w:shd w:val="clear" w:color="auto" w:fill="auto"/>
        </w:tcPr>
        <w:p w14:paraId="19BC26FA" w14:textId="2DA86EE7" w:rsidR="00E95D0C" w:rsidRPr="008D3541" w:rsidRDefault="00672E0C">
          <w:pPr>
            <w:pStyle w:val="Header"/>
            <w:rPr>
              <w:color w:val="0000FF"/>
              <w:lang w:val="en-US"/>
            </w:rPr>
          </w:pPr>
          <w:r>
            <w:rPr>
              <w:color w:val="0000FF"/>
              <w:lang w:val="en-US"/>
            </w:rPr>
            <w:t>Hệ thống quản lý thư viện</w:t>
          </w:r>
        </w:p>
      </w:tc>
      <w:tc>
        <w:tcPr>
          <w:tcW w:w="2845" w:type="dxa"/>
          <w:shd w:val="clear" w:color="auto" w:fill="auto"/>
        </w:tcPr>
        <w:p w14:paraId="623014EB" w14:textId="25E1AAAD" w:rsidR="00E95D0C" w:rsidRPr="008D3541" w:rsidRDefault="00E95D0C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Phiên bản: </w:t>
          </w:r>
          <w:r w:rsidR="00672E0C">
            <w:rPr>
              <w:color w:val="0000FF"/>
              <w:lang w:val="en-US"/>
            </w:rPr>
            <w:t>1.0</w:t>
          </w:r>
        </w:p>
      </w:tc>
    </w:tr>
    <w:tr w:rsidR="00E95D0C" w14:paraId="49E5F7B3" w14:textId="77777777" w:rsidTr="008D3541">
      <w:tc>
        <w:tcPr>
          <w:tcW w:w="6623" w:type="dxa"/>
          <w:shd w:val="clear" w:color="auto" w:fill="auto"/>
        </w:tcPr>
        <w:p w14:paraId="21949EC8" w14:textId="77777777" w:rsidR="00E95D0C" w:rsidRPr="008D3541" w:rsidRDefault="00C14AB8" w:rsidP="00767CB6">
          <w:pPr>
            <w:pStyle w:val="Header"/>
            <w:rPr>
              <w:lang w:val="en-US"/>
            </w:rPr>
          </w:pPr>
          <w:r>
            <w:rPr>
              <w:lang w:val="en-US"/>
            </w:rPr>
            <w:t xml:space="preserve">Thiết kế </w:t>
          </w:r>
          <w:r w:rsidR="00767CB6">
            <w:rPr>
              <w:lang w:val="en-US"/>
            </w:rPr>
            <w:t>giao diện</w:t>
          </w:r>
        </w:p>
      </w:tc>
      <w:tc>
        <w:tcPr>
          <w:tcW w:w="2845" w:type="dxa"/>
          <w:shd w:val="clear" w:color="auto" w:fill="auto"/>
        </w:tcPr>
        <w:p w14:paraId="5D9C228A" w14:textId="1A6845EC" w:rsidR="00E95D0C" w:rsidRPr="008D3541" w:rsidRDefault="00E95D0C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Ngày: </w:t>
          </w:r>
          <w:r w:rsidR="00672E0C">
            <w:rPr>
              <w:color w:val="0000FF"/>
              <w:lang w:val="en-US"/>
            </w:rPr>
            <w:t>08/08/2020</w:t>
          </w:r>
        </w:p>
      </w:tc>
    </w:tr>
  </w:tbl>
  <w:p w14:paraId="165C79A1" w14:textId="77777777" w:rsidR="00E95D0C" w:rsidRPr="007A1DE8" w:rsidRDefault="00E95D0C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326876C7"/>
    <w:multiLevelType w:val="hybridMultilevel"/>
    <w:tmpl w:val="9938A7B6"/>
    <w:lvl w:ilvl="0" w:tplc="637878C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3CCA4D89"/>
    <w:multiLevelType w:val="hybridMultilevel"/>
    <w:tmpl w:val="3EB87112"/>
    <w:lvl w:ilvl="0" w:tplc="637878CC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535A77A6"/>
    <w:multiLevelType w:val="hybridMultilevel"/>
    <w:tmpl w:val="CFEE53E2"/>
    <w:lvl w:ilvl="0" w:tplc="05FABEF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563B69EC"/>
    <w:multiLevelType w:val="hybridMultilevel"/>
    <w:tmpl w:val="AD263F4E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1" w15:restartNumberingAfterBreak="0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2" w15:restartNumberingAfterBreak="0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4" w15:restartNumberingAfterBreak="0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9" w15:restartNumberingAfterBreak="0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0" w15:restartNumberingAfterBreak="0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1" w15:restartNumberingAfterBreak="0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19"/>
  </w:num>
  <w:num w:numId="4">
    <w:abstractNumId w:val="17"/>
  </w:num>
  <w:num w:numId="5">
    <w:abstractNumId w:val="20"/>
  </w:num>
  <w:num w:numId="6">
    <w:abstractNumId w:val="9"/>
  </w:num>
  <w:num w:numId="7">
    <w:abstractNumId w:val="21"/>
  </w:num>
  <w:num w:numId="8">
    <w:abstractNumId w:val="26"/>
  </w:num>
  <w:num w:numId="9">
    <w:abstractNumId w:val="12"/>
  </w:num>
  <w:num w:numId="10">
    <w:abstractNumId w:val="7"/>
  </w:num>
  <w:num w:numId="11">
    <w:abstractNumId w:val="31"/>
  </w:num>
  <w:num w:numId="12">
    <w:abstractNumId w:val="27"/>
  </w:num>
  <w:num w:numId="13">
    <w:abstractNumId w:val="25"/>
  </w:num>
  <w:num w:numId="14">
    <w:abstractNumId w:val="2"/>
  </w:num>
  <w:num w:numId="15">
    <w:abstractNumId w:val="4"/>
  </w:num>
  <w:num w:numId="16">
    <w:abstractNumId w:val="24"/>
  </w:num>
  <w:num w:numId="17">
    <w:abstractNumId w:val="29"/>
  </w:num>
  <w:num w:numId="18">
    <w:abstractNumId w:val="11"/>
  </w:num>
  <w:num w:numId="19">
    <w:abstractNumId w:val="23"/>
  </w:num>
  <w:num w:numId="20">
    <w:abstractNumId w:val="28"/>
  </w:num>
  <w:num w:numId="21">
    <w:abstractNumId w:val="30"/>
  </w:num>
  <w:num w:numId="22">
    <w:abstractNumId w:val="8"/>
  </w:num>
  <w:num w:numId="23">
    <w:abstractNumId w:val="16"/>
  </w:num>
  <w:num w:numId="24">
    <w:abstractNumId w:val="5"/>
  </w:num>
  <w:num w:numId="25">
    <w:abstractNumId w:val="3"/>
  </w:num>
  <w:num w:numId="26">
    <w:abstractNumId w:val="14"/>
  </w:num>
  <w:num w:numId="27">
    <w:abstractNumId w:val="2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</w:num>
  <w:num w:numId="32">
    <w:abstractNumId w:val="0"/>
  </w:num>
  <w:num w:numId="33">
    <w:abstractNumId w:val="0"/>
  </w:num>
  <w:num w:numId="34">
    <w:abstractNumId w:val="18"/>
  </w:num>
  <w:num w:numId="35">
    <w:abstractNumId w:val="10"/>
  </w:num>
  <w:num w:numId="36">
    <w:abstractNumId w:val="6"/>
  </w:num>
  <w:num w:numId="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A1DE8"/>
    <w:rsid w:val="00040FDF"/>
    <w:rsid w:val="000519D9"/>
    <w:rsid w:val="000679AA"/>
    <w:rsid w:val="000C0CA8"/>
    <w:rsid w:val="000F7AA9"/>
    <w:rsid w:val="001B3BFC"/>
    <w:rsid w:val="00213ECB"/>
    <w:rsid w:val="002160F2"/>
    <w:rsid w:val="00221A67"/>
    <w:rsid w:val="0029393E"/>
    <w:rsid w:val="002E1D10"/>
    <w:rsid w:val="00301562"/>
    <w:rsid w:val="0031511D"/>
    <w:rsid w:val="003548A8"/>
    <w:rsid w:val="003701D7"/>
    <w:rsid w:val="003747E6"/>
    <w:rsid w:val="003C2F0F"/>
    <w:rsid w:val="00407045"/>
    <w:rsid w:val="004176B5"/>
    <w:rsid w:val="00435847"/>
    <w:rsid w:val="00487286"/>
    <w:rsid w:val="004B7CC9"/>
    <w:rsid w:val="004E4257"/>
    <w:rsid w:val="005802A5"/>
    <w:rsid w:val="005D2574"/>
    <w:rsid w:val="0060493B"/>
    <w:rsid w:val="006257BE"/>
    <w:rsid w:val="006340C0"/>
    <w:rsid w:val="0064329D"/>
    <w:rsid w:val="00672E0C"/>
    <w:rsid w:val="00674B74"/>
    <w:rsid w:val="006855DC"/>
    <w:rsid w:val="006E420F"/>
    <w:rsid w:val="006E56E2"/>
    <w:rsid w:val="007338F6"/>
    <w:rsid w:val="00767CB6"/>
    <w:rsid w:val="007A1DE8"/>
    <w:rsid w:val="007F21C9"/>
    <w:rsid w:val="008243D9"/>
    <w:rsid w:val="008D3541"/>
    <w:rsid w:val="00902CBB"/>
    <w:rsid w:val="00984338"/>
    <w:rsid w:val="0099744F"/>
    <w:rsid w:val="009B2AFC"/>
    <w:rsid w:val="009F47F5"/>
    <w:rsid w:val="00A23833"/>
    <w:rsid w:val="00A544E7"/>
    <w:rsid w:val="00A638EF"/>
    <w:rsid w:val="00AE3EAE"/>
    <w:rsid w:val="00B1415E"/>
    <w:rsid w:val="00B503F2"/>
    <w:rsid w:val="00B871C5"/>
    <w:rsid w:val="00BB5444"/>
    <w:rsid w:val="00C14AB8"/>
    <w:rsid w:val="00C74D6D"/>
    <w:rsid w:val="00CA52C8"/>
    <w:rsid w:val="00CA75F9"/>
    <w:rsid w:val="00D234F3"/>
    <w:rsid w:val="00D328EA"/>
    <w:rsid w:val="00D456D1"/>
    <w:rsid w:val="00D608CB"/>
    <w:rsid w:val="00DA2A6D"/>
    <w:rsid w:val="00DA5317"/>
    <w:rsid w:val="00DC363E"/>
    <w:rsid w:val="00DD57E3"/>
    <w:rsid w:val="00E6501E"/>
    <w:rsid w:val="00E95D0C"/>
    <w:rsid w:val="00EB2519"/>
    <w:rsid w:val="00F93BD1"/>
    <w:rsid w:val="00FA2327"/>
    <w:rsid w:val="00FB3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143CF77"/>
  <w15:docId w15:val="{87E0E836-2D4F-40A8-9CD4-EE2B0D39B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aliases w:val="Heading 1 new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BalloonText">
    <w:name w:val="Balloon Text"/>
    <w:basedOn w:val="Normal"/>
    <w:link w:val="BalloonTextChar"/>
    <w:rsid w:val="00D328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328EA"/>
    <w:rPr>
      <w:rFonts w:ascii="Tahoma" w:hAnsi="Tahoma" w:cs="Tahoma"/>
      <w:sz w:val="16"/>
      <w:szCs w:val="16"/>
      <w:lang w:val="vi-VN"/>
    </w:rPr>
  </w:style>
  <w:style w:type="paragraph" w:styleId="NormalWeb">
    <w:name w:val="Normal (Web)"/>
    <w:basedOn w:val="Normal"/>
    <w:uiPriority w:val="99"/>
    <w:unhideWhenUsed/>
    <w:rsid w:val="00D328EA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29393E"/>
    <w:rPr>
      <w:sz w:val="24"/>
      <w:lang w:val="vi-VN"/>
    </w:rPr>
  </w:style>
  <w:style w:type="paragraph" w:styleId="ListParagraph">
    <w:name w:val="List Paragraph"/>
    <w:basedOn w:val="Normal"/>
    <w:uiPriority w:val="34"/>
    <w:qFormat/>
    <w:rsid w:val="006340C0"/>
    <w:pPr>
      <w:ind w:left="720"/>
      <w:contextualSpacing/>
    </w:pPr>
  </w:style>
  <w:style w:type="paragraph" w:styleId="Caption">
    <w:name w:val="caption"/>
    <w:basedOn w:val="Normal"/>
    <w:next w:val="Normal"/>
    <w:unhideWhenUsed/>
    <w:qFormat/>
    <w:rsid w:val="00672E0C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Vision</Template>
  <TotalTime>118</TotalTime>
  <Pages>15</Pages>
  <Words>563</Words>
  <Characters>3214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3770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Admin</cp:lastModifiedBy>
  <cp:revision>9</cp:revision>
  <cp:lastPrinted>2013-12-07T15:58:00Z</cp:lastPrinted>
  <dcterms:created xsi:type="dcterms:W3CDTF">2013-10-13T11:17:00Z</dcterms:created>
  <dcterms:modified xsi:type="dcterms:W3CDTF">2020-08-08T08:37:00Z</dcterms:modified>
</cp:coreProperties>
</file>